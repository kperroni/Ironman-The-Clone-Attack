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E1D56" w:rsidRPr="002422A4" w:rsidRDefault="00ED24F1" w:rsidP="00293458">
      <w:pPr>
        <w:jc w:val="center"/>
        <w:rPr>
          <w:rFonts w:ascii="IRON MAN OF WAR 002 NCV" w:hAnsi="IRON MAN OF WAR 002 NCV"/>
          <w:sz w:val="28"/>
        </w:rPr>
      </w:pPr>
      <w:r w:rsidRPr="00BD4FFE">
        <w:rPr>
          <w:rFonts w:ascii="IRON MAN OF WAR 002 NCV" w:hAnsi="IRON MAN OF WAR 002 NCV"/>
          <w:noProof/>
          <w:sz w:val="28"/>
        </w:rPr>
        <w:t>Brazuela</w:t>
      </w:r>
    </w:p>
    <w:p w:rsidR="00293458" w:rsidRPr="002422A4" w:rsidRDefault="00293458" w:rsidP="00293458">
      <w:pPr>
        <w:jc w:val="center"/>
        <w:rPr>
          <w:rFonts w:ascii="IRON MAN OF WAR 002 NCV" w:hAnsi="IRON MAN OF WAR 002 NCV"/>
          <w:sz w:val="28"/>
        </w:rPr>
      </w:pPr>
    </w:p>
    <w:p w:rsidR="00293458" w:rsidRPr="002422A4" w:rsidRDefault="002B396E" w:rsidP="00293458">
      <w:pPr>
        <w:jc w:val="center"/>
        <w:rPr>
          <w:rFonts w:ascii="IRON MAN OF WAR 002 NCV" w:hAnsi="IRON MAN OF WAR 002 NCV"/>
          <w:sz w:val="28"/>
        </w:rPr>
      </w:pPr>
      <w:r w:rsidRPr="002422A4">
        <w:rPr>
          <w:rFonts w:ascii="IRON MAN OF WAR 002 NCV" w:hAnsi="IRON MAN OF WAR 002 NCV"/>
          <w:noProof/>
          <w:sz w:val="28"/>
          <w:lang w:val="en-US" w:eastAsia="en-US"/>
        </w:rPr>
        <w:drawing>
          <wp:inline distT="0" distB="0" distL="0" distR="0">
            <wp:extent cx="2097865" cy="1222744"/>
            <wp:effectExtent l="19050" t="0" r="0" b="0"/>
            <wp:docPr id="5" name="Picture 5" descr="Image result for brazil and venezue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brazil and venezuela"/>
                    <pic:cNvPicPr>
                      <a:picLocks noChangeAspect="1" noChangeArrowheads="1"/>
                    </pic:cNvPicPr>
                  </pic:nvPicPr>
                  <pic:blipFill>
                    <a:blip r:embed="rId12" cstate="print"/>
                    <a:srcRect/>
                    <a:stretch>
                      <a:fillRect/>
                    </a:stretch>
                  </pic:blipFill>
                  <pic:spPr bwMode="auto">
                    <a:xfrm>
                      <a:off x="0" y="0"/>
                      <a:ext cx="2106030" cy="1227503"/>
                    </a:xfrm>
                    <a:prstGeom prst="rect">
                      <a:avLst/>
                    </a:prstGeom>
                    <a:noFill/>
                    <a:ln w="9525">
                      <a:noFill/>
                      <a:miter lim="800000"/>
                      <a:headEnd/>
                      <a:tailEnd/>
                    </a:ln>
                  </pic:spPr>
                </pic:pic>
              </a:graphicData>
            </a:graphic>
          </wp:inline>
        </w:drawing>
      </w:r>
    </w:p>
    <w:p w:rsidR="00293458" w:rsidRPr="002422A4" w:rsidRDefault="00293458" w:rsidP="00293458">
      <w:pPr>
        <w:jc w:val="center"/>
        <w:rPr>
          <w:rFonts w:ascii="IRON MAN OF WAR 002 NCV" w:hAnsi="IRON MAN OF WAR 002 NCV"/>
          <w:sz w:val="28"/>
        </w:rPr>
      </w:pPr>
    </w:p>
    <w:p w:rsidR="003E1D56" w:rsidRPr="002422A4" w:rsidRDefault="003E1D56">
      <w:pPr>
        <w:rPr>
          <w:rFonts w:ascii="IRON MAN OF WAR 002 NCV" w:hAnsi="IRON MAN OF WAR 002 NCV"/>
          <w:sz w:val="28"/>
        </w:rPr>
      </w:pPr>
    </w:p>
    <w:tbl>
      <w:tblPr>
        <w:tblpPr w:leftFromText="187" w:rightFromText="187" w:horzAnchor="margin" w:tblpXSpec="center" w:tblpYSpec="bottom"/>
        <w:tblW w:w="5000" w:type="pct"/>
        <w:tblLook w:val="04A0" w:firstRow="1" w:lastRow="0" w:firstColumn="1" w:lastColumn="0" w:noHBand="0" w:noVBand="1"/>
      </w:tblPr>
      <w:tblGrid>
        <w:gridCol w:w="9026"/>
      </w:tblGrid>
      <w:tr w:rsidR="003E1D56" w:rsidRPr="002422A4">
        <w:tc>
          <w:tcPr>
            <w:tcW w:w="5000" w:type="pct"/>
          </w:tcPr>
          <w:p w:rsidR="003E1D56" w:rsidRPr="002422A4" w:rsidRDefault="00ED24F1" w:rsidP="00041C8A">
            <w:pPr>
              <w:pStyle w:val="NoSpacing"/>
              <w:jc w:val="center"/>
              <w:rPr>
                <w:rFonts w:ascii="IRON MAN OF WAR 002 NCV" w:hAnsi="IRON MAN OF WAR 002 NCV"/>
                <w:sz w:val="32"/>
                <w:szCs w:val="24"/>
              </w:rPr>
            </w:pPr>
            <w:r w:rsidRPr="002422A4">
              <w:rPr>
                <w:rFonts w:ascii="IRON MAN OF WAR 002 NCV" w:hAnsi="IRON MAN OF WAR 002 NCV"/>
                <w:sz w:val="32"/>
                <w:szCs w:val="24"/>
              </w:rPr>
              <w:t>August</w:t>
            </w:r>
            <w:r w:rsidR="00610FA3">
              <w:rPr>
                <w:rFonts w:ascii="IRON MAN OF WAR 002 NCV" w:hAnsi="IRON MAN OF WAR 002 NCV"/>
                <w:sz w:val="32"/>
                <w:szCs w:val="24"/>
              </w:rPr>
              <w:t xml:space="preserve"> </w:t>
            </w:r>
            <w:r w:rsidR="00610FA3">
              <w:rPr>
                <w:rFonts w:ascii="IRON MAN OF WAR 002 NCV" w:hAnsi="IRON MAN OF WAR 002 NCV"/>
                <w:noProof/>
                <w:sz w:val="32"/>
                <w:szCs w:val="24"/>
              </w:rPr>
              <w:t>11</w:t>
            </w:r>
            <w:r w:rsidR="00021BBC" w:rsidRPr="00BD4FFE">
              <w:rPr>
                <w:rFonts w:ascii="IRON MAN OF WAR 002 NCV" w:hAnsi="IRON MAN OF WAR 002 NCV"/>
                <w:noProof/>
                <w:sz w:val="32"/>
                <w:szCs w:val="24"/>
                <w:vertAlign w:val="superscript"/>
              </w:rPr>
              <w:t>th</w:t>
            </w:r>
            <w:r w:rsidR="00021BBC" w:rsidRPr="002422A4">
              <w:rPr>
                <w:rFonts w:ascii="IRON MAN OF WAR 002 NCV" w:hAnsi="IRON MAN OF WAR 002 NCV"/>
                <w:sz w:val="32"/>
                <w:szCs w:val="24"/>
              </w:rPr>
              <w:t xml:space="preserve"> 201</w:t>
            </w:r>
            <w:r w:rsidRPr="002422A4">
              <w:rPr>
                <w:rFonts w:ascii="IRON MAN OF WAR 002 NCV" w:hAnsi="IRON MAN OF WAR 002 NCV"/>
                <w:sz w:val="32"/>
                <w:szCs w:val="24"/>
              </w:rPr>
              <w:t>7</w:t>
            </w:r>
          </w:p>
        </w:tc>
      </w:tr>
    </w:tbl>
    <w:p w:rsidR="00293458" w:rsidRPr="002422A4" w:rsidRDefault="00293458">
      <w:pPr>
        <w:rPr>
          <w:rFonts w:ascii="IRON MAN OF WAR 002 NCV" w:hAnsi="IRON MAN OF WAR 002 NCV"/>
          <w:sz w:val="28"/>
        </w:rPr>
      </w:pPr>
    </w:p>
    <w:p w:rsidR="00293458" w:rsidRPr="002422A4" w:rsidRDefault="00293458">
      <w:pPr>
        <w:rPr>
          <w:rFonts w:ascii="IRON MAN OF WAR 002 NCV" w:hAnsi="IRON MAN OF WAR 002 NCV"/>
          <w:sz w:val="28"/>
        </w:rPr>
      </w:pPr>
    </w:p>
    <w:p w:rsidR="00FE3EC9" w:rsidRPr="002422A4" w:rsidRDefault="00D43603" w:rsidP="00FE3EC9">
      <w:pPr>
        <w:ind w:left="720" w:hanging="720"/>
        <w:jc w:val="center"/>
        <w:rPr>
          <w:rFonts w:ascii="IRON MAN OF WAR 002 NCV" w:hAnsi="IRON MAN OF WAR 002 NCV"/>
          <w:sz w:val="28"/>
        </w:rPr>
      </w:pPr>
      <w:r>
        <w:rPr>
          <w:rFonts w:ascii="IRON MAN OF WAR 002 NCV" w:hAnsi="IRON MAN OF WAR 002 NCV"/>
          <w:noProof/>
          <w:sz w:val="56"/>
          <w:lang w:val="en-US" w:eastAsia="en-US"/>
        </w:rPr>
        <mc:AlternateContent>
          <mc:Choice Requires="wps">
            <w:drawing>
              <wp:anchor distT="0" distB="0" distL="114300" distR="114300" simplePos="0" relativeHeight="251662336" behindDoc="0" locked="0" layoutInCell="1" allowOverlap="1">
                <wp:simplePos x="0" y="0"/>
                <wp:positionH relativeFrom="column">
                  <wp:posOffset>-74295</wp:posOffset>
                </wp:positionH>
                <wp:positionV relativeFrom="paragraph">
                  <wp:posOffset>396875</wp:posOffset>
                </wp:positionV>
                <wp:extent cx="6081395" cy="0"/>
                <wp:effectExtent l="11430" t="9525" r="12700" b="9525"/>
                <wp:wrapNone/>
                <wp:docPr id="25" name="AutoShap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81395" cy="0"/>
                        </a:xfrm>
                        <a:prstGeom prst="straightConnector1">
                          <a:avLst/>
                        </a:prstGeom>
                        <a:noFill/>
                        <a:ln w="9525">
                          <a:solidFill>
                            <a:schemeClr val="accent1">
                              <a:lumMod val="10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30EE16B3" id="_x0000_t32" coordsize="21600,21600" o:spt="32" o:oned="t" path="m,l21600,21600e" filled="f">
                <v:path arrowok="t" fillok="f" o:connecttype="none"/>
                <o:lock v:ext="edit" shapetype="t"/>
              </v:shapetype>
              <v:shape id="AutoShape 2" o:spid="_x0000_s1026" type="#_x0000_t32" style="position:absolute;margin-left:-5.85pt;margin-top:31.25pt;width:478.85pt;height:0;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" strokecolor="#4f81bd [3204]"/>
            </w:pict>
          </mc:Fallback>
        </mc:AlternateContent>
      </w:r>
      <w:r w:rsidR="00370F05" w:rsidRPr="002422A4">
        <w:rPr>
          <w:rFonts w:ascii="IRON MAN OF WAR 002 NCV" w:hAnsi="IRON MAN OF WAR 002 NCV"/>
          <w:sz w:val="56"/>
        </w:rPr>
        <w:t>Iron Man</w:t>
      </w:r>
      <w:r w:rsidR="00FE3EC9" w:rsidRPr="002422A4">
        <w:rPr>
          <w:rFonts w:ascii="IRON MAN OF WAR 002 NCV" w:hAnsi="IRON MAN OF WAR 002 NCV"/>
          <w:sz w:val="56"/>
        </w:rPr>
        <w:t>: The Clone Attack</w:t>
      </w:r>
    </w:p>
    <w:p w:rsidR="00293458" w:rsidRPr="002422A4" w:rsidRDefault="00293458" w:rsidP="00293458">
      <w:pPr>
        <w:jc w:val="center"/>
        <w:rPr>
          <w:rFonts w:ascii="IRON MAN OF WAR 002 NCV" w:hAnsi="IRON MAN OF WAR 002 NCV"/>
          <w:sz w:val="56"/>
        </w:rPr>
      </w:pPr>
    </w:p>
    <w:p w:rsidR="00293458" w:rsidRPr="002422A4" w:rsidRDefault="00293458">
      <w:pPr>
        <w:rPr>
          <w:rFonts w:ascii="IRON MAN OF WAR 002 NCV" w:hAnsi="IRON MAN OF WAR 002 NCV"/>
          <w:sz w:val="28"/>
        </w:rPr>
      </w:pPr>
    </w:p>
    <w:p w:rsidR="00293458" w:rsidRPr="002422A4" w:rsidRDefault="0068036D" w:rsidP="00293458">
      <w:pPr>
        <w:jc w:val="center"/>
        <w:rPr>
          <w:rFonts w:ascii="IRON MAN OF WAR 002 NCV" w:hAnsi="IRON MAN OF WAR 002 NCV"/>
          <w:sz w:val="28"/>
        </w:rPr>
      </w:pPr>
      <w:r>
        <w:rPr>
          <w:rFonts w:ascii="IRON MAN OF WAR 002 NCV" w:hAnsi="IRON MAN OF WAR 002 NCV"/>
          <w:sz w:val="28"/>
        </w:rPr>
        <w:t>Version 2</w:t>
      </w:r>
      <w:r w:rsidR="00293458" w:rsidRPr="002422A4">
        <w:rPr>
          <w:rFonts w:ascii="IRON MAN OF WAR 002 NCV" w:hAnsi="IRON MAN OF WAR 002 NCV"/>
          <w:sz w:val="28"/>
        </w:rPr>
        <w:t>.0</w:t>
      </w:r>
    </w:p>
    <w:p w:rsidR="00293458" w:rsidRPr="002422A4" w:rsidRDefault="00293458" w:rsidP="00293458">
      <w:pPr>
        <w:jc w:val="center"/>
        <w:rPr>
          <w:rFonts w:ascii="IRON MAN OF WAR 002 NCV" w:hAnsi="IRON MAN OF WAR 002 NCV"/>
          <w:sz w:val="28"/>
        </w:rPr>
      </w:pPr>
    </w:p>
    <w:p w:rsidR="00293458" w:rsidRPr="002422A4" w:rsidRDefault="00293458" w:rsidP="00293458">
      <w:pPr>
        <w:jc w:val="center"/>
        <w:rPr>
          <w:rFonts w:ascii="IRON MAN OF WAR 002 NCV" w:hAnsi="IRON MAN OF WAR 002 NCV"/>
          <w:sz w:val="28"/>
        </w:rPr>
      </w:pPr>
      <w:r w:rsidRPr="002422A4">
        <w:rPr>
          <w:rFonts w:ascii="IRON MAN OF WAR 002 NCV" w:hAnsi="IRON MAN OF WAR 002 NCV"/>
          <w:sz w:val="28"/>
        </w:rPr>
        <w:t xml:space="preserve">All work Copyright © by </w:t>
      </w:r>
      <w:r w:rsidRPr="00BD4FFE">
        <w:rPr>
          <w:rFonts w:ascii="IRON MAN OF WAR 002 NCV" w:hAnsi="IRON MAN OF WAR 002 NCV"/>
          <w:noProof/>
          <w:sz w:val="28"/>
        </w:rPr>
        <w:t>Brazuela</w:t>
      </w:r>
    </w:p>
    <w:p w:rsidR="00293458" w:rsidRPr="002422A4" w:rsidRDefault="00293458" w:rsidP="00293458">
      <w:pPr>
        <w:jc w:val="center"/>
        <w:rPr>
          <w:rFonts w:ascii="IRON MAN OF WAR 002 NCV" w:hAnsi="IRON MAN OF WAR 002 NCV"/>
          <w:sz w:val="28"/>
        </w:rPr>
      </w:pPr>
      <w:r w:rsidRPr="002422A4">
        <w:rPr>
          <w:rFonts w:ascii="IRON MAN OF WAR 002 NCV" w:hAnsi="IRON MAN OF WAR 002 NCV"/>
          <w:sz w:val="28"/>
        </w:rPr>
        <w:t>All rights reserved.</w:t>
      </w:r>
    </w:p>
    <w:p w:rsidR="00293458" w:rsidRPr="002422A4" w:rsidRDefault="00293458">
      <w:pPr>
        <w:rPr>
          <w:rFonts w:ascii="IRON MAN OF WAR 002 NCV" w:hAnsi="IRON MAN OF WAR 002 NCV"/>
          <w:sz w:val="28"/>
        </w:rPr>
      </w:pPr>
    </w:p>
    <w:p w:rsidR="00293458" w:rsidRPr="002422A4" w:rsidRDefault="00293458" w:rsidP="00293458">
      <w:pPr>
        <w:jc w:val="center"/>
        <w:rPr>
          <w:rFonts w:ascii="IRON MAN OF WAR 002 NCV" w:hAnsi="IRON MAN OF WAR 002 NCV"/>
          <w:sz w:val="28"/>
        </w:rPr>
      </w:pPr>
      <w:r w:rsidRPr="002422A4">
        <w:rPr>
          <w:rFonts w:ascii="IRON MAN OF WAR 002 NCV" w:hAnsi="IRON MAN OF WAR 002 NCV"/>
          <w:sz w:val="28"/>
        </w:rPr>
        <w:t>Renato Carneiro</w:t>
      </w:r>
    </w:p>
    <w:p w:rsidR="00293458" w:rsidRPr="002422A4" w:rsidRDefault="00293458" w:rsidP="00293458">
      <w:pPr>
        <w:jc w:val="center"/>
        <w:rPr>
          <w:rFonts w:ascii="IRON MAN OF WAR 002 NCV" w:hAnsi="IRON MAN OF WAR 002 NCV"/>
          <w:sz w:val="28"/>
        </w:rPr>
      </w:pPr>
      <w:r w:rsidRPr="002422A4">
        <w:rPr>
          <w:rFonts w:ascii="IRON MAN OF WAR 002 NCV" w:hAnsi="IRON MAN OF WAR 002 NCV"/>
          <w:sz w:val="28"/>
        </w:rPr>
        <w:t>Kenny Perroni</w:t>
      </w:r>
    </w:p>
    <w:p w:rsidR="00144101" w:rsidRDefault="00144101">
      <w:pPr>
        <w:rPr>
          <w:rFonts w:ascii="IRON MAN OF WAR 002 NCV" w:hAnsi="IRON MAN OF WAR 002 NCV"/>
          <w:sz w:val="32"/>
          <w:szCs w:val="24"/>
          <w:u w:val="single"/>
        </w:rPr>
      </w:pPr>
      <w:r>
        <w:rPr>
          <w:rFonts w:ascii="IRON MAN OF WAR 002 NCV" w:hAnsi="IRON MAN OF WAR 002 NCV"/>
          <w:sz w:val="32"/>
          <w:szCs w:val="24"/>
          <w:u w:val="single"/>
        </w:rPr>
        <w:br w:type="page"/>
      </w:r>
    </w:p>
    <w:p w:rsidR="00901CB2" w:rsidRPr="00144101" w:rsidRDefault="009A4D42" w:rsidP="00144101">
      <w:pPr>
        <w:jc w:val="center"/>
        <w:rPr>
          <w:rFonts w:ascii="IRON MAN OF WAR 002 NCV" w:hAnsi="IRON MAN OF WAR 002 NCV"/>
          <w:sz w:val="32"/>
          <w:szCs w:val="24"/>
          <w:u w:val="single"/>
        </w:rPr>
      </w:pPr>
      <w:r w:rsidRPr="002422A4">
        <w:rPr>
          <w:rFonts w:ascii="IRON MAN OF WAR 002 NCV" w:hAnsi="IRON MAN OF WAR 002 NCV"/>
          <w:sz w:val="32"/>
          <w:szCs w:val="24"/>
          <w:u w:val="single"/>
        </w:rPr>
        <w:lastRenderedPageBreak/>
        <w:t>Table of Contents</w:t>
      </w:r>
    </w:p>
    <w:sdt>
      <w:sdtPr>
        <w:rPr>
          <w:rFonts w:asciiTheme="minorHAnsi" w:hAnsiTheme="minorHAnsi"/>
          <w:sz w:val="22"/>
          <w:szCs w:val="22"/>
          <w:u w:val="none"/>
        </w:rPr>
        <w:id w:val="2123342060"/>
        <w:docPartObj>
          <w:docPartGallery w:val="Table of Contents"/>
          <w:docPartUnique/>
        </w:docPartObj>
      </w:sdtPr>
      <w:sdtEndPr>
        <w:rPr>
          <w:bCs/>
          <w:noProof/>
          <w:sz w:val="28"/>
        </w:rPr>
      </w:sdtEndPr>
      <w:sdtContent>
        <w:p w:rsidR="00901CB2" w:rsidRPr="002422A4" w:rsidRDefault="00901CB2" w:rsidP="002422A4">
          <w:pPr>
            <w:pStyle w:val="Heading1"/>
            <w:numPr>
              <w:ilvl w:val="0"/>
              <w:numId w:val="0"/>
            </w:numPr>
            <w:ind w:left="720"/>
          </w:pPr>
        </w:p>
        <w:p w:rsidR="007D0DC5" w:rsidRPr="007D0DC5" w:rsidRDefault="00125D94">
          <w:pPr>
            <w:pStyle w:val="TOC1"/>
            <w:tabs>
              <w:tab w:val="left" w:pos="440"/>
              <w:tab w:val="right" w:leader="dot" w:pos="9016"/>
            </w:tabs>
            <w:rPr>
              <w:rFonts w:ascii="IRON MAN OF WAR 002 NCV" w:hAnsi="IRON MAN OF WAR 002 NCV"/>
              <w:noProof/>
              <w:sz w:val="32"/>
              <w:lang w:val="en-US" w:eastAsia="en-US"/>
            </w:rPr>
          </w:pPr>
          <w:r w:rsidRPr="002422A4">
            <w:rPr>
              <w:rFonts w:ascii="IRON MAN OF WAR 002 NCV" w:hAnsi="IRON MAN OF WAR 002 NCV"/>
              <w:sz w:val="28"/>
            </w:rPr>
            <w:fldChar w:fldCharType="begin"/>
          </w:r>
          <w:r w:rsidR="00901CB2" w:rsidRPr="002422A4">
            <w:rPr>
              <w:rFonts w:ascii="IRON MAN OF WAR 002 NCV" w:hAnsi="IRON MAN OF WAR 002 NCV"/>
              <w:sz w:val="28"/>
            </w:rPr>
            <w:instrText xml:space="preserve"> TOC \o "1-3" \h \z \u </w:instrText>
          </w:r>
          <w:r w:rsidRPr="002422A4">
            <w:rPr>
              <w:rFonts w:ascii="IRON MAN OF WAR 002 NCV" w:hAnsi="IRON MAN OF WAR 002 NCV"/>
              <w:sz w:val="28"/>
            </w:rPr>
            <w:fldChar w:fldCharType="separate"/>
          </w:r>
          <w:hyperlink w:anchor="_Toc490226360" w:history="1">
            <w:r w:rsidR="007D0DC5" w:rsidRPr="007D0DC5">
              <w:rPr>
                <w:rStyle w:val="Hyperlink"/>
                <w:rFonts w:ascii="IRON MAN OF WAR 002 NCV" w:hAnsi="IRON MAN OF WAR 002 NCV"/>
                <w:noProof/>
                <w:sz w:val="32"/>
              </w:rPr>
              <w:t>I.</w:t>
            </w:r>
            <w:r w:rsidR="007D0DC5" w:rsidRPr="007D0DC5">
              <w:rPr>
                <w:rFonts w:ascii="IRON MAN OF WAR 002 NCV" w:hAnsi="IRON MAN OF WAR 002 NCV"/>
                <w:noProof/>
                <w:sz w:val="32"/>
                <w:lang w:val="en-US" w:eastAsia="en-US"/>
              </w:rPr>
              <w:tab/>
            </w:r>
            <w:r w:rsidR="007D0DC5" w:rsidRPr="007D0DC5">
              <w:rPr>
                <w:rStyle w:val="Hyperlink"/>
                <w:rFonts w:ascii="IRON MAN OF WAR 002 NCV" w:hAnsi="IRON MAN OF WAR 002 NCV"/>
                <w:noProof/>
                <w:sz w:val="32"/>
              </w:rPr>
              <w:t>Game Overview</w:t>
            </w:r>
            <w:r w:rsidR="007D0DC5" w:rsidRPr="007D0DC5">
              <w:rPr>
                <w:rFonts w:ascii="IRON MAN OF WAR 002 NCV" w:hAnsi="IRON MAN OF WAR 002 NCV"/>
                <w:noProof/>
                <w:webHidden/>
                <w:sz w:val="32"/>
              </w:rPr>
              <w:tab/>
            </w:r>
            <w:r w:rsidRPr="007D0DC5">
              <w:rPr>
                <w:rFonts w:ascii="IRON MAN OF WAR 002 NCV" w:hAnsi="IRON MAN OF WAR 002 NCV"/>
                <w:noProof/>
                <w:webHidden/>
                <w:sz w:val="32"/>
              </w:rPr>
              <w:fldChar w:fldCharType="begin"/>
            </w:r>
            <w:r w:rsidR="007D0DC5" w:rsidRPr="007D0DC5">
              <w:rPr>
                <w:rFonts w:ascii="IRON MAN OF WAR 002 NCV" w:hAnsi="IRON MAN OF WAR 002 NCV"/>
                <w:noProof/>
                <w:webHidden/>
                <w:sz w:val="32"/>
              </w:rPr>
              <w:instrText xml:space="preserve"> PAGEREF _Toc490226360 \h </w:instrText>
            </w:r>
            <w:r w:rsidRPr="007D0DC5">
              <w:rPr>
                <w:rFonts w:ascii="IRON MAN OF WAR 002 NCV" w:hAnsi="IRON MAN OF WAR 002 NCV"/>
                <w:noProof/>
                <w:webHidden/>
                <w:sz w:val="32"/>
              </w:rPr>
            </w:r>
            <w:r w:rsidRPr="007D0DC5">
              <w:rPr>
                <w:rFonts w:ascii="IRON MAN OF WAR 002 NCV" w:hAnsi="IRON MAN OF WAR 002 NCV"/>
                <w:noProof/>
                <w:webHidden/>
                <w:sz w:val="32"/>
              </w:rPr>
              <w:fldChar w:fldCharType="separate"/>
            </w:r>
            <w:r w:rsidR="007D0DC5" w:rsidRPr="007D0DC5">
              <w:rPr>
                <w:rFonts w:ascii="IRON MAN OF WAR 002 NCV" w:hAnsi="IRON MAN OF WAR 002 NCV"/>
                <w:noProof/>
                <w:webHidden/>
                <w:sz w:val="32"/>
              </w:rPr>
              <w:t>4</w:t>
            </w:r>
            <w:r w:rsidRPr="007D0DC5">
              <w:rPr>
                <w:rFonts w:ascii="IRON MAN OF WAR 002 NCV" w:hAnsi="IRON MAN OF WAR 002 NCV"/>
                <w:noProof/>
                <w:webHidden/>
                <w:sz w:val="32"/>
              </w:rPr>
              <w:fldChar w:fldCharType="end"/>
            </w:r>
          </w:hyperlink>
        </w:p>
        <w:p w:rsidR="007D0DC5" w:rsidRPr="007D0DC5" w:rsidRDefault="00510BE0">
          <w:pPr>
            <w:pStyle w:val="TOC1"/>
            <w:tabs>
              <w:tab w:val="left" w:pos="440"/>
              <w:tab w:val="right" w:leader="dot" w:pos="9016"/>
            </w:tabs>
            <w:rPr>
              <w:rFonts w:ascii="IRON MAN OF WAR 002 NCV" w:hAnsi="IRON MAN OF WAR 002 NCV"/>
              <w:noProof/>
              <w:sz w:val="32"/>
              <w:lang w:val="en-US" w:eastAsia="en-US"/>
            </w:rPr>
          </w:pPr>
          <w:hyperlink w:anchor="_Toc490226361" w:history="1">
            <w:r w:rsidR="007D0DC5" w:rsidRPr="007D0DC5">
              <w:rPr>
                <w:rStyle w:val="Hyperlink"/>
                <w:rFonts w:ascii="IRON MAN OF WAR 002 NCV" w:hAnsi="IRON MAN OF WAR 002 NCV"/>
                <w:noProof/>
                <w:sz w:val="32"/>
              </w:rPr>
              <w:t>II.</w:t>
            </w:r>
            <w:r w:rsidR="007D0DC5" w:rsidRPr="007D0DC5">
              <w:rPr>
                <w:rFonts w:ascii="IRON MAN OF WAR 002 NCV" w:hAnsi="IRON MAN OF WAR 002 NCV"/>
                <w:noProof/>
                <w:sz w:val="32"/>
                <w:lang w:val="en-US" w:eastAsia="en-US"/>
              </w:rPr>
              <w:tab/>
            </w:r>
            <w:r w:rsidR="007D0DC5" w:rsidRPr="007D0DC5">
              <w:rPr>
                <w:rStyle w:val="Hyperlink"/>
                <w:rFonts w:ascii="IRON MAN OF WAR 002 NCV" w:hAnsi="IRON MAN OF WAR 002 NCV"/>
                <w:noProof/>
                <w:sz w:val="32"/>
              </w:rPr>
              <w:t>Game Play Mechanics</w:t>
            </w:r>
            <w:r w:rsidR="007D0DC5" w:rsidRPr="007D0DC5">
              <w:rPr>
                <w:rFonts w:ascii="IRON MAN OF WAR 002 NCV" w:hAnsi="IRON MAN OF WAR 002 NCV"/>
                <w:noProof/>
                <w:webHidden/>
                <w:sz w:val="32"/>
              </w:rPr>
              <w:tab/>
            </w:r>
            <w:r w:rsidR="00125D94" w:rsidRPr="007D0DC5">
              <w:rPr>
                <w:rFonts w:ascii="IRON MAN OF WAR 002 NCV" w:hAnsi="IRON MAN OF WAR 002 NCV"/>
                <w:noProof/>
                <w:webHidden/>
                <w:sz w:val="32"/>
              </w:rPr>
              <w:fldChar w:fldCharType="begin"/>
            </w:r>
            <w:r w:rsidR="007D0DC5" w:rsidRPr="007D0DC5">
              <w:rPr>
                <w:rFonts w:ascii="IRON MAN OF WAR 002 NCV" w:hAnsi="IRON MAN OF WAR 002 NCV"/>
                <w:noProof/>
                <w:webHidden/>
                <w:sz w:val="32"/>
              </w:rPr>
              <w:instrText xml:space="preserve"> PAGEREF _Toc490226361 \h </w:instrText>
            </w:r>
            <w:r w:rsidR="00125D94" w:rsidRPr="007D0DC5">
              <w:rPr>
                <w:rFonts w:ascii="IRON MAN OF WAR 002 NCV" w:hAnsi="IRON MAN OF WAR 002 NCV"/>
                <w:noProof/>
                <w:webHidden/>
                <w:sz w:val="32"/>
              </w:rPr>
            </w:r>
            <w:r w:rsidR="00125D94" w:rsidRPr="007D0DC5">
              <w:rPr>
                <w:rFonts w:ascii="IRON MAN OF WAR 002 NCV" w:hAnsi="IRON MAN OF WAR 002 NCV"/>
                <w:noProof/>
                <w:webHidden/>
                <w:sz w:val="32"/>
              </w:rPr>
              <w:fldChar w:fldCharType="separate"/>
            </w:r>
            <w:r w:rsidR="007D0DC5" w:rsidRPr="007D0DC5">
              <w:rPr>
                <w:rFonts w:ascii="IRON MAN OF WAR 002 NCV" w:hAnsi="IRON MAN OF WAR 002 NCV"/>
                <w:noProof/>
                <w:webHidden/>
                <w:sz w:val="32"/>
              </w:rPr>
              <w:t>4</w:t>
            </w:r>
            <w:r w:rsidR="00125D94" w:rsidRPr="007D0DC5">
              <w:rPr>
                <w:rFonts w:ascii="IRON MAN OF WAR 002 NCV" w:hAnsi="IRON MAN OF WAR 002 NCV"/>
                <w:noProof/>
                <w:webHidden/>
                <w:sz w:val="32"/>
              </w:rPr>
              <w:fldChar w:fldCharType="end"/>
            </w:r>
          </w:hyperlink>
        </w:p>
        <w:p w:rsidR="007D0DC5" w:rsidRPr="007D0DC5" w:rsidRDefault="00510BE0">
          <w:pPr>
            <w:pStyle w:val="TOC1"/>
            <w:tabs>
              <w:tab w:val="left" w:pos="660"/>
              <w:tab w:val="right" w:leader="dot" w:pos="9016"/>
            </w:tabs>
            <w:rPr>
              <w:rFonts w:ascii="IRON MAN OF WAR 002 NCV" w:hAnsi="IRON MAN OF WAR 002 NCV"/>
              <w:noProof/>
              <w:sz w:val="32"/>
              <w:lang w:val="en-US" w:eastAsia="en-US"/>
            </w:rPr>
          </w:pPr>
          <w:hyperlink w:anchor="_Toc490226362" w:history="1">
            <w:r w:rsidR="007D0DC5" w:rsidRPr="007D0DC5">
              <w:rPr>
                <w:rStyle w:val="Hyperlink"/>
                <w:rFonts w:ascii="IRON MAN OF WAR 002 NCV" w:hAnsi="IRON MAN OF WAR 002 NCV"/>
                <w:noProof/>
                <w:sz w:val="32"/>
              </w:rPr>
              <w:t>III.</w:t>
            </w:r>
            <w:r w:rsidR="007D0DC5" w:rsidRPr="007D0DC5">
              <w:rPr>
                <w:rFonts w:ascii="IRON MAN OF WAR 002 NCV" w:hAnsi="IRON MAN OF WAR 002 NCV"/>
                <w:noProof/>
                <w:sz w:val="32"/>
                <w:lang w:val="en-US" w:eastAsia="en-US"/>
              </w:rPr>
              <w:tab/>
            </w:r>
            <w:r w:rsidR="007D0DC5" w:rsidRPr="007D0DC5">
              <w:rPr>
                <w:rStyle w:val="Hyperlink"/>
                <w:rFonts w:ascii="IRON MAN OF WAR 002 NCV" w:hAnsi="IRON MAN OF WAR 002 NCV"/>
                <w:noProof/>
                <w:sz w:val="32"/>
              </w:rPr>
              <w:t>Camera</w:t>
            </w:r>
            <w:r w:rsidR="007D0DC5" w:rsidRPr="007D0DC5">
              <w:rPr>
                <w:rFonts w:ascii="IRON MAN OF WAR 002 NCV" w:hAnsi="IRON MAN OF WAR 002 NCV"/>
                <w:noProof/>
                <w:webHidden/>
                <w:sz w:val="32"/>
              </w:rPr>
              <w:tab/>
            </w:r>
            <w:r w:rsidR="00125D94" w:rsidRPr="007D0DC5">
              <w:rPr>
                <w:rFonts w:ascii="IRON MAN OF WAR 002 NCV" w:hAnsi="IRON MAN OF WAR 002 NCV"/>
                <w:noProof/>
                <w:webHidden/>
                <w:sz w:val="32"/>
              </w:rPr>
              <w:fldChar w:fldCharType="begin"/>
            </w:r>
            <w:r w:rsidR="007D0DC5" w:rsidRPr="007D0DC5">
              <w:rPr>
                <w:rFonts w:ascii="IRON MAN OF WAR 002 NCV" w:hAnsi="IRON MAN OF WAR 002 NCV"/>
                <w:noProof/>
                <w:webHidden/>
                <w:sz w:val="32"/>
              </w:rPr>
              <w:instrText xml:space="preserve"> PAGEREF _Toc490226362 \h </w:instrText>
            </w:r>
            <w:r w:rsidR="00125D94" w:rsidRPr="007D0DC5">
              <w:rPr>
                <w:rFonts w:ascii="IRON MAN OF WAR 002 NCV" w:hAnsi="IRON MAN OF WAR 002 NCV"/>
                <w:noProof/>
                <w:webHidden/>
                <w:sz w:val="32"/>
              </w:rPr>
            </w:r>
            <w:r w:rsidR="00125D94" w:rsidRPr="007D0DC5">
              <w:rPr>
                <w:rFonts w:ascii="IRON MAN OF WAR 002 NCV" w:hAnsi="IRON MAN OF WAR 002 NCV"/>
                <w:noProof/>
                <w:webHidden/>
                <w:sz w:val="32"/>
              </w:rPr>
              <w:fldChar w:fldCharType="separate"/>
            </w:r>
            <w:r w:rsidR="007D0DC5" w:rsidRPr="007D0DC5">
              <w:rPr>
                <w:rFonts w:ascii="IRON MAN OF WAR 002 NCV" w:hAnsi="IRON MAN OF WAR 002 NCV"/>
                <w:noProof/>
                <w:webHidden/>
                <w:sz w:val="32"/>
              </w:rPr>
              <w:t>5</w:t>
            </w:r>
            <w:r w:rsidR="00125D94" w:rsidRPr="007D0DC5">
              <w:rPr>
                <w:rFonts w:ascii="IRON MAN OF WAR 002 NCV" w:hAnsi="IRON MAN OF WAR 002 NCV"/>
                <w:noProof/>
                <w:webHidden/>
                <w:sz w:val="32"/>
              </w:rPr>
              <w:fldChar w:fldCharType="end"/>
            </w:r>
          </w:hyperlink>
        </w:p>
        <w:p w:rsidR="007D0DC5" w:rsidRPr="007D0DC5" w:rsidRDefault="00510BE0">
          <w:pPr>
            <w:pStyle w:val="TOC1"/>
            <w:tabs>
              <w:tab w:val="left" w:pos="660"/>
              <w:tab w:val="right" w:leader="dot" w:pos="9016"/>
            </w:tabs>
            <w:rPr>
              <w:rFonts w:ascii="IRON MAN OF WAR 002 NCV" w:hAnsi="IRON MAN OF WAR 002 NCV"/>
              <w:noProof/>
              <w:sz w:val="32"/>
              <w:lang w:val="en-US" w:eastAsia="en-US"/>
            </w:rPr>
          </w:pPr>
          <w:hyperlink w:anchor="_Toc490226363" w:history="1">
            <w:r w:rsidR="007D0DC5" w:rsidRPr="007D0DC5">
              <w:rPr>
                <w:rStyle w:val="Hyperlink"/>
                <w:rFonts w:ascii="IRON MAN OF WAR 002 NCV" w:hAnsi="IRON MAN OF WAR 002 NCV"/>
                <w:noProof/>
                <w:sz w:val="32"/>
              </w:rPr>
              <w:t>IV.</w:t>
            </w:r>
            <w:r w:rsidR="007D0DC5" w:rsidRPr="007D0DC5">
              <w:rPr>
                <w:rFonts w:ascii="IRON MAN OF WAR 002 NCV" w:hAnsi="IRON MAN OF WAR 002 NCV"/>
                <w:noProof/>
                <w:sz w:val="32"/>
                <w:lang w:val="en-US" w:eastAsia="en-US"/>
              </w:rPr>
              <w:tab/>
            </w:r>
            <w:r w:rsidR="007D0DC5" w:rsidRPr="007D0DC5">
              <w:rPr>
                <w:rStyle w:val="Hyperlink"/>
                <w:rFonts w:ascii="IRON MAN OF WAR 002 NCV" w:hAnsi="IRON MAN OF WAR 002 NCV"/>
                <w:noProof/>
                <w:sz w:val="32"/>
              </w:rPr>
              <w:t>Controls</w:t>
            </w:r>
            <w:r w:rsidR="007D0DC5" w:rsidRPr="007D0DC5">
              <w:rPr>
                <w:rFonts w:ascii="IRON MAN OF WAR 002 NCV" w:hAnsi="IRON MAN OF WAR 002 NCV"/>
                <w:noProof/>
                <w:webHidden/>
                <w:sz w:val="32"/>
              </w:rPr>
              <w:tab/>
            </w:r>
            <w:r w:rsidR="00125D94" w:rsidRPr="007D0DC5">
              <w:rPr>
                <w:rFonts w:ascii="IRON MAN OF WAR 002 NCV" w:hAnsi="IRON MAN OF WAR 002 NCV"/>
                <w:noProof/>
                <w:webHidden/>
                <w:sz w:val="32"/>
              </w:rPr>
              <w:fldChar w:fldCharType="begin"/>
            </w:r>
            <w:r w:rsidR="007D0DC5" w:rsidRPr="007D0DC5">
              <w:rPr>
                <w:rFonts w:ascii="IRON MAN OF WAR 002 NCV" w:hAnsi="IRON MAN OF WAR 002 NCV"/>
                <w:noProof/>
                <w:webHidden/>
                <w:sz w:val="32"/>
              </w:rPr>
              <w:instrText xml:space="preserve"> PAGEREF _Toc490226363 \h </w:instrText>
            </w:r>
            <w:r w:rsidR="00125D94" w:rsidRPr="007D0DC5">
              <w:rPr>
                <w:rFonts w:ascii="IRON MAN OF WAR 002 NCV" w:hAnsi="IRON MAN OF WAR 002 NCV"/>
                <w:noProof/>
                <w:webHidden/>
                <w:sz w:val="32"/>
              </w:rPr>
            </w:r>
            <w:r w:rsidR="00125D94" w:rsidRPr="007D0DC5">
              <w:rPr>
                <w:rFonts w:ascii="IRON MAN OF WAR 002 NCV" w:hAnsi="IRON MAN OF WAR 002 NCV"/>
                <w:noProof/>
                <w:webHidden/>
                <w:sz w:val="32"/>
              </w:rPr>
              <w:fldChar w:fldCharType="separate"/>
            </w:r>
            <w:r w:rsidR="007D0DC5" w:rsidRPr="007D0DC5">
              <w:rPr>
                <w:rFonts w:ascii="IRON MAN OF WAR 002 NCV" w:hAnsi="IRON MAN OF WAR 002 NCV"/>
                <w:noProof/>
                <w:webHidden/>
                <w:sz w:val="32"/>
              </w:rPr>
              <w:t>6</w:t>
            </w:r>
            <w:r w:rsidR="00125D94" w:rsidRPr="007D0DC5">
              <w:rPr>
                <w:rFonts w:ascii="IRON MAN OF WAR 002 NCV" w:hAnsi="IRON MAN OF WAR 002 NCV"/>
                <w:noProof/>
                <w:webHidden/>
                <w:sz w:val="32"/>
              </w:rPr>
              <w:fldChar w:fldCharType="end"/>
            </w:r>
          </w:hyperlink>
        </w:p>
        <w:p w:rsidR="007D0DC5" w:rsidRPr="007D0DC5" w:rsidRDefault="00510BE0">
          <w:pPr>
            <w:pStyle w:val="TOC1"/>
            <w:tabs>
              <w:tab w:val="right" w:leader="dot" w:pos="9016"/>
            </w:tabs>
            <w:rPr>
              <w:rFonts w:ascii="IRON MAN OF WAR 002 NCV" w:hAnsi="IRON MAN OF WAR 002 NCV"/>
              <w:noProof/>
              <w:sz w:val="32"/>
              <w:lang w:val="en-US" w:eastAsia="en-US"/>
            </w:rPr>
          </w:pPr>
          <w:hyperlink w:anchor="_Toc490226364" w:history="1">
            <w:r w:rsidR="007D0DC5" w:rsidRPr="007D0DC5">
              <w:rPr>
                <w:rStyle w:val="Hyperlink"/>
                <w:rFonts w:ascii="IRON MAN OF WAR 002 NCV" w:hAnsi="IRON MAN OF WAR 002 NCV"/>
                <w:noProof/>
                <w:sz w:val="32"/>
              </w:rPr>
              <w:t>Controls</w:t>
            </w:r>
            <w:r w:rsidR="007D0DC5" w:rsidRPr="007D0DC5">
              <w:rPr>
                <w:rFonts w:ascii="IRON MAN OF WAR 002 NCV" w:hAnsi="IRON MAN OF WAR 002 NCV"/>
                <w:noProof/>
                <w:webHidden/>
                <w:sz w:val="32"/>
              </w:rPr>
              <w:tab/>
            </w:r>
            <w:r w:rsidR="00125D94" w:rsidRPr="007D0DC5">
              <w:rPr>
                <w:rFonts w:ascii="IRON MAN OF WAR 002 NCV" w:hAnsi="IRON MAN OF WAR 002 NCV"/>
                <w:noProof/>
                <w:webHidden/>
                <w:sz w:val="32"/>
              </w:rPr>
              <w:fldChar w:fldCharType="begin"/>
            </w:r>
            <w:r w:rsidR="007D0DC5" w:rsidRPr="007D0DC5">
              <w:rPr>
                <w:rFonts w:ascii="IRON MAN OF WAR 002 NCV" w:hAnsi="IRON MAN OF WAR 002 NCV"/>
                <w:noProof/>
                <w:webHidden/>
                <w:sz w:val="32"/>
              </w:rPr>
              <w:instrText xml:space="preserve"> PAGEREF _Toc490226364 \h </w:instrText>
            </w:r>
            <w:r w:rsidR="00125D94" w:rsidRPr="007D0DC5">
              <w:rPr>
                <w:rFonts w:ascii="IRON MAN OF WAR 002 NCV" w:hAnsi="IRON MAN OF WAR 002 NCV"/>
                <w:noProof/>
                <w:webHidden/>
                <w:sz w:val="32"/>
              </w:rPr>
            </w:r>
            <w:r w:rsidR="00125D94" w:rsidRPr="007D0DC5">
              <w:rPr>
                <w:rFonts w:ascii="IRON MAN OF WAR 002 NCV" w:hAnsi="IRON MAN OF WAR 002 NCV"/>
                <w:noProof/>
                <w:webHidden/>
                <w:sz w:val="32"/>
              </w:rPr>
              <w:fldChar w:fldCharType="separate"/>
            </w:r>
            <w:r w:rsidR="007D0DC5" w:rsidRPr="007D0DC5">
              <w:rPr>
                <w:rFonts w:ascii="IRON MAN OF WAR 002 NCV" w:hAnsi="IRON MAN OF WAR 002 NCV"/>
                <w:noProof/>
                <w:webHidden/>
                <w:sz w:val="32"/>
              </w:rPr>
              <w:t>6</w:t>
            </w:r>
            <w:r w:rsidR="00125D94" w:rsidRPr="007D0DC5">
              <w:rPr>
                <w:rFonts w:ascii="IRON MAN OF WAR 002 NCV" w:hAnsi="IRON MAN OF WAR 002 NCV"/>
                <w:noProof/>
                <w:webHidden/>
                <w:sz w:val="32"/>
              </w:rPr>
              <w:fldChar w:fldCharType="end"/>
            </w:r>
          </w:hyperlink>
        </w:p>
        <w:p w:rsidR="007D0DC5" w:rsidRPr="007D0DC5" w:rsidRDefault="00510BE0">
          <w:pPr>
            <w:pStyle w:val="TOC1"/>
            <w:tabs>
              <w:tab w:val="left" w:pos="440"/>
              <w:tab w:val="right" w:leader="dot" w:pos="9016"/>
            </w:tabs>
            <w:rPr>
              <w:rFonts w:ascii="IRON MAN OF WAR 002 NCV" w:hAnsi="IRON MAN OF WAR 002 NCV"/>
              <w:noProof/>
              <w:sz w:val="32"/>
              <w:lang w:val="en-US" w:eastAsia="en-US"/>
            </w:rPr>
          </w:pPr>
          <w:hyperlink w:anchor="_Toc490226365" w:history="1">
            <w:r w:rsidR="007D0DC5" w:rsidRPr="007D0DC5">
              <w:rPr>
                <w:rStyle w:val="Hyperlink"/>
                <w:rFonts w:ascii="IRON MAN OF WAR 002 NCV" w:hAnsi="IRON MAN OF WAR 002 NCV"/>
                <w:noProof/>
                <w:sz w:val="32"/>
              </w:rPr>
              <w:t>V.</w:t>
            </w:r>
            <w:r w:rsidR="007D0DC5" w:rsidRPr="007D0DC5">
              <w:rPr>
                <w:rFonts w:ascii="IRON MAN OF WAR 002 NCV" w:hAnsi="IRON MAN OF WAR 002 NCV"/>
                <w:noProof/>
                <w:sz w:val="32"/>
                <w:lang w:val="en-US" w:eastAsia="en-US"/>
              </w:rPr>
              <w:tab/>
            </w:r>
            <w:r w:rsidR="007D0DC5" w:rsidRPr="007D0DC5">
              <w:rPr>
                <w:rStyle w:val="Hyperlink"/>
                <w:rFonts w:ascii="IRON MAN OF WAR 002 NCV" w:hAnsi="IRON MAN OF WAR 002 NCV"/>
                <w:noProof/>
                <w:sz w:val="32"/>
              </w:rPr>
              <w:t>Interface Sketch</w:t>
            </w:r>
            <w:r w:rsidR="007D0DC5" w:rsidRPr="007D0DC5">
              <w:rPr>
                <w:rFonts w:ascii="IRON MAN OF WAR 002 NCV" w:hAnsi="IRON MAN OF WAR 002 NCV"/>
                <w:noProof/>
                <w:webHidden/>
                <w:sz w:val="32"/>
              </w:rPr>
              <w:tab/>
            </w:r>
            <w:r w:rsidR="00125D94" w:rsidRPr="007D0DC5">
              <w:rPr>
                <w:rFonts w:ascii="IRON MAN OF WAR 002 NCV" w:hAnsi="IRON MAN OF WAR 002 NCV"/>
                <w:noProof/>
                <w:webHidden/>
                <w:sz w:val="32"/>
              </w:rPr>
              <w:fldChar w:fldCharType="begin"/>
            </w:r>
            <w:r w:rsidR="007D0DC5" w:rsidRPr="007D0DC5">
              <w:rPr>
                <w:rFonts w:ascii="IRON MAN OF WAR 002 NCV" w:hAnsi="IRON MAN OF WAR 002 NCV"/>
                <w:noProof/>
                <w:webHidden/>
                <w:sz w:val="32"/>
              </w:rPr>
              <w:instrText xml:space="preserve"> PAGEREF _Toc490226365 \h </w:instrText>
            </w:r>
            <w:r w:rsidR="00125D94" w:rsidRPr="007D0DC5">
              <w:rPr>
                <w:rFonts w:ascii="IRON MAN OF WAR 002 NCV" w:hAnsi="IRON MAN OF WAR 002 NCV"/>
                <w:noProof/>
                <w:webHidden/>
                <w:sz w:val="32"/>
              </w:rPr>
            </w:r>
            <w:r w:rsidR="00125D94" w:rsidRPr="007D0DC5">
              <w:rPr>
                <w:rFonts w:ascii="IRON MAN OF WAR 002 NCV" w:hAnsi="IRON MAN OF WAR 002 NCV"/>
                <w:noProof/>
                <w:webHidden/>
                <w:sz w:val="32"/>
              </w:rPr>
              <w:fldChar w:fldCharType="separate"/>
            </w:r>
            <w:r w:rsidR="007D0DC5" w:rsidRPr="007D0DC5">
              <w:rPr>
                <w:rFonts w:ascii="IRON MAN OF WAR 002 NCV" w:hAnsi="IRON MAN OF WAR 002 NCV"/>
                <w:noProof/>
                <w:webHidden/>
                <w:sz w:val="32"/>
              </w:rPr>
              <w:t>6</w:t>
            </w:r>
            <w:r w:rsidR="00125D94" w:rsidRPr="007D0DC5">
              <w:rPr>
                <w:rFonts w:ascii="IRON MAN OF WAR 002 NCV" w:hAnsi="IRON MAN OF WAR 002 NCV"/>
                <w:noProof/>
                <w:webHidden/>
                <w:sz w:val="32"/>
              </w:rPr>
              <w:fldChar w:fldCharType="end"/>
            </w:r>
          </w:hyperlink>
        </w:p>
        <w:p w:rsidR="007D0DC5" w:rsidRPr="007D0DC5" w:rsidRDefault="00510BE0">
          <w:pPr>
            <w:pStyle w:val="TOC1"/>
            <w:tabs>
              <w:tab w:val="left" w:pos="660"/>
              <w:tab w:val="right" w:leader="dot" w:pos="9016"/>
            </w:tabs>
            <w:rPr>
              <w:rFonts w:ascii="IRON MAN OF WAR 002 NCV" w:hAnsi="IRON MAN OF WAR 002 NCV"/>
              <w:noProof/>
              <w:sz w:val="32"/>
              <w:lang w:val="en-US" w:eastAsia="en-US"/>
            </w:rPr>
          </w:pPr>
          <w:hyperlink w:anchor="_Toc490226366" w:history="1">
            <w:r w:rsidR="007D0DC5" w:rsidRPr="007D0DC5">
              <w:rPr>
                <w:rStyle w:val="Hyperlink"/>
                <w:rFonts w:ascii="IRON MAN OF WAR 002 NCV" w:hAnsi="IRON MAN OF WAR 002 NCV"/>
                <w:noProof/>
                <w:sz w:val="32"/>
              </w:rPr>
              <w:t>VI.</w:t>
            </w:r>
            <w:r w:rsidR="007D0DC5" w:rsidRPr="007D0DC5">
              <w:rPr>
                <w:rFonts w:ascii="IRON MAN OF WAR 002 NCV" w:hAnsi="IRON MAN OF WAR 002 NCV"/>
                <w:noProof/>
                <w:sz w:val="32"/>
                <w:lang w:val="en-US" w:eastAsia="en-US"/>
              </w:rPr>
              <w:tab/>
            </w:r>
            <w:r w:rsidR="007D0DC5" w:rsidRPr="007D0DC5">
              <w:rPr>
                <w:rStyle w:val="Hyperlink"/>
                <w:rFonts w:ascii="IRON MAN OF WAR 002 NCV" w:hAnsi="IRON MAN OF WAR 002 NCV"/>
                <w:noProof/>
                <w:sz w:val="32"/>
              </w:rPr>
              <w:t>Menu and Screen Descriptions</w:t>
            </w:r>
            <w:r w:rsidR="007D0DC5" w:rsidRPr="007D0DC5">
              <w:rPr>
                <w:rFonts w:ascii="IRON MAN OF WAR 002 NCV" w:hAnsi="IRON MAN OF WAR 002 NCV"/>
                <w:noProof/>
                <w:webHidden/>
                <w:sz w:val="32"/>
              </w:rPr>
              <w:tab/>
            </w:r>
            <w:r w:rsidR="00125D94" w:rsidRPr="007D0DC5">
              <w:rPr>
                <w:rFonts w:ascii="IRON MAN OF WAR 002 NCV" w:hAnsi="IRON MAN OF WAR 002 NCV"/>
                <w:noProof/>
                <w:webHidden/>
                <w:sz w:val="32"/>
              </w:rPr>
              <w:fldChar w:fldCharType="begin"/>
            </w:r>
            <w:r w:rsidR="007D0DC5" w:rsidRPr="007D0DC5">
              <w:rPr>
                <w:rFonts w:ascii="IRON MAN OF WAR 002 NCV" w:hAnsi="IRON MAN OF WAR 002 NCV"/>
                <w:noProof/>
                <w:webHidden/>
                <w:sz w:val="32"/>
              </w:rPr>
              <w:instrText xml:space="preserve"> PAGEREF _Toc490226366 \h </w:instrText>
            </w:r>
            <w:r w:rsidR="00125D94" w:rsidRPr="007D0DC5">
              <w:rPr>
                <w:rFonts w:ascii="IRON MAN OF WAR 002 NCV" w:hAnsi="IRON MAN OF WAR 002 NCV"/>
                <w:noProof/>
                <w:webHidden/>
                <w:sz w:val="32"/>
              </w:rPr>
            </w:r>
            <w:r w:rsidR="00125D94" w:rsidRPr="007D0DC5">
              <w:rPr>
                <w:rFonts w:ascii="IRON MAN OF WAR 002 NCV" w:hAnsi="IRON MAN OF WAR 002 NCV"/>
                <w:noProof/>
                <w:webHidden/>
                <w:sz w:val="32"/>
              </w:rPr>
              <w:fldChar w:fldCharType="separate"/>
            </w:r>
            <w:r w:rsidR="007D0DC5" w:rsidRPr="007D0DC5">
              <w:rPr>
                <w:rFonts w:ascii="IRON MAN OF WAR 002 NCV" w:hAnsi="IRON MAN OF WAR 002 NCV"/>
                <w:noProof/>
                <w:webHidden/>
                <w:sz w:val="32"/>
              </w:rPr>
              <w:t>7</w:t>
            </w:r>
            <w:r w:rsidR="00125D94" w:rsidRPr="007D0DC5">
              <w:rPr>
                <w:rFonts w:ascii="IRON MAN OF WAR 002 NCV" w:hAnsi="IRON MAN OF WAR 002 NCV"/>
                <w:noProof/>
                <w:webHidden/>
                <w:sz w:val="32"/>
              </w:rPr>
              <w:fldChar w:fldCharType="end"/>
            </w:r>
          </w:hyperlink>
        </w:p>
        <w:p w:rsidR="007D0DC5" w:rsidRPr="007D0DC5" w:rsidRDefault="00510BE0">
          <w:pPr>
            <w:pStyle w:val="TOC1"/>
            <w:tabs>
              <w:tab w:val="left" w:pos="660"/>
              <w:tab w:val="right" w:leader="dot" w:pos="9016"/>
            </w:tabs>
            <w:rPr>
              <w:rFonts w:ascii="IRON MAN OF WAR 002 NCV" w:hAnsi="IRON MAN OF WAR 002 NCV"/>
              <w:noProof/>
              <w:sz w:val="32"/>
              <w:lang w:val="en-US" w:eastAsia="en-US"/>
            </w:rPr>
          </w:pPr>
          <w:hyperlink w:anchor="_Toc490226367" w:history="1">
            <w:r w:rsidR="007D0DC5" w:rsidRPr="007D0DC5">
              <w:rPr>
                <w:rStyle w:val="Hyperlink"/>
                <w:rFonts w:ascii="IRON MAN OF WAR 002 NCV" w:hAnsi="IRON MAN OF WAR 002 NCV"/>
                <w:noProof/>
                <w:sz w:val="32"/>
              </w:rPr>
              <w:t>VII.</w:t>
            </w:r>
            <w:r w:rsidR="007D0DC5" w:rsidRPr="007D0DC5">
              <w:rPr>
                <w:rFonts w:ascii="IRON MAN OF WAR 002 NCV" w:hAnsi="IRON MAN OF WAR 002 NCV"/>
                <w:noProof/>
                <w:sz w:val="32"/>
                <w:lang w:val="en-US" w:eastAsia="en-US"/>
              </w:rPr>
              <w:tab/>
            </w:r>
            <w:r w:rsidR="007D0DC5" w:rsidRPr="007D0DC5">
              <w:rPr>
                <w:rStyle w:val="Hyperlink"/>
                <w:rFonts w:ascii="IRON MAN OF WAR 002 NCV" w:hAnsi="IRON MAN OF WAR 002 NCV"/>
                <w:noProof/>
                <w:sz w:val="32"/>
              </w:rPr>
              <w:t>Game World</w:t>
            </w:r>
            <w:r w:rsidR="007D0DC5" w:rsidRPr="007D0DC5">
              <w:rPr>
                <w:rFonts w:ascii="IRON MAN OF WAR 002 NCV" w:hAnsi="IRON MAN OF WAR 002 NCV"/>
                <w:noProof/>
                <w:webHidden/>
                <w:sz w:val="32"/>
              </w:rPr>
              <w:tab/>
            </w:r>
            <w:r w:rsidR="00125D94" w:rsidRPr="007D0DC5">
              <w:rPr>
                <w:rFonts w:ascii="IRON MAN OF WAR 002 NCV" w:hAnsi="IRON MAN OF WAR 002 NCV"/>
                <w:noProof/>
                <w:webHidden/>
                <w:sz w:val="32"/>
              </w:rPr>
              <w:fldChar w:fldCharType="begin"/>
            </w:r>
            <w:r w:rsidR="007D0DC5" w:rsidRPr="007D0DC5">
              <w:rPr>
                <w:rFonts w:ascii="IRON MAN OF WAR 002 NCV" w:hAnsi="IRON MAN OF WAR 002 NCV"/>
                <w:noProof/>
                <w:webHidden/>
                <w:sz w:val="32"/>
              </w:rPr>
              <w:instrText xml:space="preserve"> PAGEREF _Toc490226367 \h </w:instrText>
            </w:r>
            <w:r w:rsidR="00125D94" w:rsidRPr="007D0DC5">
              <w:rPr>
                <w:rFonts w:ascii="IRON MAN OF WAR 002 NCV" w:hAnsi="IRON MAN OF WAR 002 NCV"/>
                <w:noProof/>
                <w:webHidden/>
                <w:sz w:val="32"/>
              </w:rPr>
            </w:r>
            <w:r w:rsidR="00125D94" w:rsidRPr="007D0DC5">
              <w:rPr>
                <w:rFonts w:ascii="IRON MAN OF WAR 002 NCV" w:hAnsi="IRON MAN OF WAR 002 NCV"/>
                <w:noProof/>
                <w:webHidden/>
                <w:sz w:val="32"/>
              </w:rPr>
              <w:fldChar w:fldCharType="separate"/>
            </w:r>
            <w:r w:rsidR="007D0DC5" w:rsidRPr="007D0DC5">
              <w:rPr>
                <w:rFonts w:ascii="IRON MAN OF WAR 002 NCV" w:hAnsi="IRON MAN OF WAR 002 NCV"/>
                <w:noProof/>
                <w:webHidden/>
                <w:sz w:val="32"/>
              </w:rPr>
              <w:t>7</w:t>
            </w:r>
            <w:r w:rsidR="00125D94" w:rsidRPr="007D0DC5">
              <w:rPr>
                <w:rFonts w:ascii="IRON MAN OF WAR 002 NCV" w:hAnsi="IRON MAN OF WAR 002 NCV"/>
                <w:noProof/>
                <w:webHidden/>
                <w:sz w:val="32"/>
              </w:rPr>
              <w:fldChar w:fldCharType="end"/>
            </w:r>
          </w:hyperlink>
        </w:p>
        <w:p w:rsidR="007D0DC5" w:rsidRPr="007D0DC5" w:rsidRDefault="00510BE0">
          <w:pPr>
            <w:pStyle w:val="TOC1"/>
            <w:tabs>
              <w:tab w:val="left" w:pos="660"/>
              <w:tab w:val="right" w:leader="dot" w:pos="9016"/>
            </w:tabs>
            <w:rPr>
              <w:rFonts w:ascii="IRON MAN OF WAR 002 NCV" w:hAnsi="IRON MAN OF WAR 002 NCV"/>
              <w:noProof/>
              <w:sz w:val="32"/>
              <w:lang w:val="en-US" w:eastAsia="en-US"/>
            </w:rPr>
          </w:pPr>
          <w:hyperlink w:anchor="_Toc490226368" w:history="1">
            <w:r w:rsidR="007D0DC5" w:rsidRPr="007D0DC5">
              <w:rPr>
                <w:rStyle w:val="Hyperlink"/>
                <w:rFonts w:ascii="IRON MAN OF WAR 002 NCV" w:hAnsi="IRON MAN OF WAR 002 NCV"/>
                <w:noProof/>
                <w:sz w:val="32"/>
              </w:rPr>
              <w:t>VIII.</w:t>
            </w:r>
            <w:r w:rsidR="007D0DC5" w:rsidRPr="007D0DC5">
              <w:rPr>
                <w:rFonts w:ascii="IRON MAN OF WAR 002 NCV" w:hAnsi="IRON MAN OF WAR 002 NCV"/>
                <w:noProof/>
                <w:sz w:val="32"/>
                <w:lang w:val="en-US" w:eastAsia="en-US"/>
              </w:rPr>
              <w:tab/>
            </w:r>
            <w:r w:rsidR="007D0DC5" w:rsidRPr="007D0DC5">
              <w:rPr>
                <w:rStyle w:val="Hyperlink"/>
                <w:rFonts w:ascii="IRON MAN OF WAR 002 NCV" w:hAnsi="IRON MAN OF WAR 002 NCV"/>
                <w:noProof/>
                <w:sz w:val="32"/>
              </w:rPr>
              <w:t>Levels</w:t>
            </w:r>
            <w:r w:rsidR="007D0DC5" w:rsidRPr="007D0DC5">
              <w:rPr>
                <w:rFonts w:ascii="IRON MAN OF WAR 002 NCV" w:hAnsi="IRON MAN OF WAR 002 NCV"/>
                <w:noProof/>
                <w:webHidden/>
                <w:sz w:val="32"/>
              </w:rPr>
              <w:tab/>
            </w:r>
            <w:r w:rsidR="00125D94" w:rsidRPr="007D0DC5">
              <w:rPr>
                <w:rFonts w:ascii="IRON MAN OF WAR 002 NCV" w:hAnsi="IRON MAN OF WAR 002 NCV"/>
                <w:noProof/>
                <w:webHidden/>
                <w:sz w:val="32"/>
              </w:rPr>
              <w:fldChar w:fldCharType="begin"/>
            </w:r>
            <w:r w:rsidR="007D0DC5" w:rsidRPr="007D0DC5">
              <w:rPr>
                <w:rFonts w:ascii="IRON MAN OF WAR 002 NCV" w:hAnsi="IRON MAN OF WAR 002 NCV"/>
                <w:noProof/>
                <w:webHidden/>
                <w:sz w:val="32"/>
              </w:rPr>
              <w:instrText xml:space="preserve"> PAGEREF _Toc490226368 \h </w:instrText>
            </w:r>
            <w:r w:rsidR="00125D94" w:rsidRPr="007D0DC5">
              <w:rPr>
                <w:rFonts w:ascii="IRON MAN OF WAR 002 NCV" w:hAnsi="IRON MAN OF WAR 002 NCV"/>
                <w:noProof/>
                <w:webHidden/>
                <w:sz w:val="32"/>
              </w:rPr>
            </w:r>
            <w:r w:rsidR="00125D94" w:rsidRPr="007D0DC5">
              <w:rPr>
                <w:rFonts w:ascii="IRON MAN OF WAR 002 NCV" w:hAnsi="IRON MAN OF WAR 002 NCV"/>
                <w:noProof/>
                <w:webHidden/>
                <w:sz w:val="32"/>
              </w:rPr>
              <w:fldChar w:fldCharType="separate"/>
            </w:r>
            <w:r w:rsidR="007D0DC5" w:rsidRPr="007D0DC5">
              <w:rPr>
                <w:rFonts w:ascii="IRON MAN OF WAR 002 NCV" w:hAnsi="IRON MAN OF WAR 002 NCV"/>
                <w:noProof/>
                <w:webHidden/>
                <w:sz w:val="32"/>
              </w:rPr>
              <w:t>7</w:t>
            </w:r>
            <w:r w:rsidR="00125D94" w:rsidRPr="007D0DC5">
              <w:rPr>
                <w:rFonts w:ascii="IRON MAN OF WAR 002 NCV" w:hAnsi="IRON MAN OF WAR 002 NCV"/>
                <w:noProof/>
                <w:webHidden/>
                <w:sz w:val="32"/>
              </w:rPr>
              <w:fldChar w:fldCharType="end"/>
            </w:r>
          </w:hyperlink>
        </w:p>
        <w:p w:rsidR="007D0DC5" w:rsidRPr="007D0DC5" w:rsidRDefault="00510BE0">
          <w:pPr>
            <w:pStyle w:val="TOC1"/>
            <w:tabs>
              <w:tab w:val="left" w:pos="660"/>
              <w:tab w:val="right" w:leader="dot" w:pos="9016"/>
            </w:tabs>
            <w:rPr>
              <w:rFonts w:ascii="IRON MAN OF WAR 002 NCV" w:hAnsi="IRON MAN OF WAR 002 NCV"/>
              <w:noProof/>
              <w:sz w:val="32"/>
              <w:lang w:val="en-US" w:eastAsia="en-US"/>
            </w:rPr>
          </w:pPr>
          <w:hyperlink w:anchor="_Toc490226369" w:history="1">
            <w:r w:rsidR="007D0DC5" w:rsidRPr="007D0DC5">
              <w:rPr>
                <w:rStyle w:val="Hyperlink"/>
                <w:rFonts w:ascii="IRON MAN OF WAR 002 NCV" w:hAnsi="IRON MAN OF WAR 002 NCV"/>
                <w:noProof/>
                <w:sz w:val="32"/>
              </w:rPr>
              <w:t>IX.</w:t>
            </w:r>
            <w:r w:rsidR="007D0DC5" w:rsidRPr="007D0DC5">
              <w:rPr>
                <w:rFonts w:ascii="IRON MAN OF WAR 002 NCV" w:hAnsi="IRON MAN OF WAR 002 NCV"/>
                <w:noProof/>
                <w:sz w:val="32"/>
                <w:lang w:val="en-US" w:eastAsia="en-US"/>
              </w:rPr>
              <w:tab/>
            </w:r>
            <w:r w:rsidR="007D0DC5" w:rsidRPr="007D0DC5">
              <w:rPr>
                <w:rStyle w:val="Hyperlink"/>
                <w:rFonts w:ascii="IRON MAN OF WAR 002 NCV" w:hAnsi="IRON MAN OF WAR 002 NCV"/>
                <w:noProof/>
                <w:sz w:val="32"/>
              </w:rPr>
              <w:t>Game Progression</w:t>
            </w:r>
            <w:r w:rsidR="007D0DC5" w:rsidRPr="007D0DC5">
              <w:rPr>
                <w:rFonts w:ascii="IRON MAN OF WAR 002 NCV" w:hAnsi="IRON MAN OF WAR 002 NCV"/>
                <w:noProof/>
                <w:webHidden/>
                <w:sz w:val="32"/>
              </w:rPr>
              <w:tab/>
            </w:r>
            <w:r w:rsidR="00125D94" w:rsidRPr="007D0DC5">
              <w:rPr>
                <w:rFonts w:ascii="IRON MAN OF WAR 002 NCV" w:hAnsi="IRON MAN OF WAR 002 NCV"/>
                <w:noProof/>
                <w:webHidden/>
                <w:sz w:val="32"/>
              </w:rPr>
              <w:fldChar w:fldCharType="begin"/>
            </w:r>
            <w:r w:rsidR="007D0DC5" w:rsidRPr="007D0DC5">
              <w:rPr>
                <w:rFonts w:ascii="IRON MAN OF WAR 002 NCV" w:hAnsi="IRON MAN OF WAR 002 NCV"/>
                <w:noProof/>
                <w:webHidden/>
                <w:sz w:val="32"/>
              </w:rPr>
              <w:instrText xml:space="preserve"> PAGEREF _Toc490226369 \h </w:instrText>
            </w:r>
            <w:r w:rsidR="00125D94" w:rsidRPr="007D0DC5">
              <w:rPr>
                <w:rFonts w:ascii="IRON MAN OF WAR 002 NCV" w:hAnsi="IRON MAN OF WAR 002 NCV"/>
                <w:noProof/>
                <w:webHidden/>
                <w:sz w:val="32"/>
              </w:rPr>
            </w:r>
            <w:r w:rsidR="00125D94" w:rsidRPr="007D0DC5">
              <w:rPr>
                <w:rFonts w:ascii="IRON MAN OF WAR 002 NCV" w:hAnsi="IRON MAN OF WAR 002 NCV"/>
                <w:noProof/>
                <w:webHidden/>
                <w:sz w:val="32"/>
              </w:rPr>
              <w:fldChar w:fldCharType="separate"/>
            </w:r>
            <w:r w:rsidR="007D0DC5" w:rsidRPr="007D0DC5">
              <w:rPr>
                <w:rFonts w:ascii="IRON MAN OF WAR 002 NCV" w:hAnsi="IRON MAN OF WAR 002 NCV"/>
                <w:noProof/>
                <w:webHidden/>
                <w:sz w:val="32"/>
              </w:rPr>
              <w:t>9</w:t>
            </w:r>
            <w:r w:rsidR="00125D94" w:rsidRPr="007D0DC5">
              <w:rPr>
                <w:rFonts w:ascii="IRON MAN OF WAR 002 NCV" w:hAnsi="IRON MAN OF WAR 002 NCV"/>
                <w:noProof/>
                <w:webHidden/>
                <w:sz w:val="32"/>
              </w:rPr>
              <w:fldChar w:fldCharType="end"/>
            </w:r>
          </w:hyperlink>
        </w:p>
        <w:p w:rsidR="007D0DC5" w:rsidRPr="007D0DC5" w:rsidRDefault="00510BE0">
          <w:pPr>
            <w:pStyle w:val="TOC1"/>
            <w:tabs>
              <w:tab w:val="left" w:pos="440"/>
              <w:tab w:val="right" w:leader="dot" w:pos="9016"/>
            </w:tabs>
            <w:rPr>
              <w:rFonts w:ascii="IRON MAN OF WAR 002 NCV" w:hAnsi="IRON MAN OF WAR 002 NCV"/>
              <w:noProof/>
              <w:sz w:val="32"/>
              <w:lang w:val="en-US" w:eastAsia="en-US"/>
            </w:rPr>
          </w:pPr>
          <w:hyperlink w:anchor="_Toc490226370" w:history="1">
            <w:r w:rsidR="007D0DC5" w:rsidRPr="007D0DC5">
              <w:rPr>
                <w:rStyle w:val="Hyperlink"/>
                <w:rFonts w:ascii="IRON MAN OF WAR 002 NCV" w:hAnsi="IRON MAN OF WAR 002 NCV"/>
                <w:noProof/>
                <w:sz w:val="32"/>
              </w:rPr>
              <w:t>X.</w:t>
            </w:r>
            <w:r w:rsidR="007D0DC5" w:rsidRPr="007D0DC5">
              <w:rPr>
                <w:rFonts w:ascii="IRON MAN OF WAR 002 NCV" w:hAnsi="IRON MAN OF WAR 002 NCV"/>
                <w:noProof/>
                <w:sz w:val="32"/>
                <w:lang w:val="en-US" w:eastAsia="en-US"/>
              </w:rPr>
              <w:tab/>
            </w:r>
            <w:r w:rsidR="007D0DC5" w:rsidRPr="007D0DC5">
              <w:rPr>
                <w:rStyle w:val="Hyperlink"/>
                <w:rFonts w:ascii="IRON MAN OF WAR 002 NCV" w:hAnsi="IRON MAN OF WAR 002 NCV"/>
                <w:noProof/>
                <w:sz w:val="32"/>
              </w:rPr>
              <w:t>Characters</w:t>
            </w:r>
            <w:r w:rsidR="007D0DC5" w:rsidRPr="007D0DC5">
              <w:rPr>
                <w:rFonts w:ascii="IRON MAN OF WAR 002 NCV" w:hAnsi="IRON MAN OF WAR 002 NCV"/>
                <w:noProof/>
                <w:webHidden/>
                <w:sz w:val="32"/>
              </w:rPr>
              <w:tab/>
            </w:r>
            <w:r w:rsidR="00125D94" w:rsidRPr="007D0DC5">
              <w:rPr>
                <w:rFonts w:ascii="IRON MAN OF WAR 002 NCV" w:hAnsi="IRON MAN OF WAR 002 NCV"/>
                <w:noProof/>
                <w:webHidden/>
                <w:sz w:val="32"/>
              </w:rPr>
              <w:fldChar w:fldCharType="begin"/>
            </w:r>
            <w:r w:rsidR="007D0DC5" w:rsidRPr="007D0DC5">
              <w:rPr>
                <w:rFonts w:ascii="IRON MAN OF WAR 002 NCV" w:hAnsi="IRON MAN OF WAR 002 NCV"/>
                <w:noProof/>
                <w:webHidden/>
                <w:sz w:val="32"/>
              </w:rPr>
              <w:instrText xml:space="preserve"> PAGEREF _Toc490226370 \h </w:instrText>
            </w:r>
            <w:r w:rsidR="00125D94" w:rsidRPr="007D0DC5">
              <w:rPr>
                <w:rFonts w:ascii="IRON MAN OF WAR 002 NCV" w:hAnsi="IRON MAN OF WAR 002 NCV"/>
                <w:noProof/>
                <w:webHidden/>
                <w:sz w:val="32"/>
              </w:rPr>
            </w:r>
            <w:r w:rsidR="00125D94" w:rsidRPr="007D0DC5">
              <w:rPr>
                <w:rFonts w:ascii="IRON MAN OF WAR 002 NCV" w:hAnsi="IRON MAN OF WAR 002 NCV"/>
                <w:noProof/>
                <w:webHidden/>
                <w:sz w:val="32"/>
              </w:rPr>
              <w:fldChar w:fldCharType="separate"/>
            </w:r>
            <w:r w:rsidR="007D0DC5" w:rsidRPr="007D0DC5">
              <w:rPr>
                <w:rFonts w:ascii="IRON MAN OF WAR 002 NCV" w:hAnsi="IRON MAN OF WAR 002 NCV"/>
                <w:noProof/>
                <w:webHidden/>
                <w:sz w:val="32"/>
              </w:rPr>
              <w:t>9</w:t>
            </w:r>
            <w:r w:rsidR="00125D94" w:rsidRPr="007D0DC5">
              <w:rPr>
                <w:rFonts w:ascii="IRON MAN OF WAR 002 NCV" w:hAnsi="IRON MAN OF WAR 002 NCV"/>
                <w:noProof/>
                <w:webHidden/>
                <w:sz w:val="32"/>
              </w:rPr>
              <w:fldChar w:fldCharType="end"/>
            </w:r>
          </w:hyperlink>
        </w:p>
        <w:p w:rsidR="007D0DC5" w:rsidRPr="007D0DC5" w:rsidRDefault="00510BE0">
          <w:pPr>
            <w:pStyle w:val="TOC1"/>
            <w:tabs>
              <w:tab w:val="left" w:pos="660"/>
              <w:tab w:val="right" w:leader="dot" w:pos="9016"/>
            </w:tabs>
            <w:rPr>
              <w:rFonts w:ascii="IRON MAN OF WAR 002 NCV" w:hAnsi="IRON MAN OF WAR 002 NCV"/>
              <w:noProof/>
              <w:sz w:val="32"/>
              <w:lang w:val="en-US" w:eastAsia="en-US"/>
            </w:rPr>
          </w:pPr>
          <w:hyperlink w:anchor="_Toc490226371" w:history="1">
            <w:r w:rsidR="007D0DC5" w:rsidRPr="007D0DC5">
              <w:rPr>
                <w:rStyle w:val="Hyperlink"/>
                <w:rFonts w:ascii="IRON MAN OF WAR 002 NCV" w:hAnsi="IRON MAN OF WAR 002 NCV"/>
                <w:noProof/>
                <w:sz w:val="32"/>
              </w:rPr>
              <w:t>XI.</w:t>
            </w:r>
            <w:r w:rsidR="007D0DC5" w:rsidRPr="007D0DC5">
              <w:rPr>
                <w:rFonts w:ascii="IRON MAN OF WAR 002 NCV" w:hAnsi="IRON MAN OF WAR 002 NCV"/>
                <w:noProof/>
                <w:sz w:val="32"/>
                <w:lang w:val="en-US" w:eastAsia="en-US"/>
              </w:rPr>
              <w:tab/>
            </w:r>
            <w:r w:rsidR="007D0DC5" w:rsidRPr="007D0DC5">
              <w:rPr>
                <w:rStyle w:val="Hyperlink"/>
                <w:rFonts w:ascii="IRON MAN OF WAR 002 NCV" w:hAnsi="IRON MAN OF WAR 002 NCV"/>
                <w:noProof/>
                <w:sz w:val="32"/>
              </w:rPr>
              <w:t>Enemies</w:t>
            </w:r>
            <w:r w:rsidR="007D0DC5" w:rsidRPr="007D0DC5">
              <w:rPr>
                <w:rFonts w:ascii="IRON MAN OF WAR 002 NCV" w:hAnsi="IRON MAN OF WAR 002 NCV"/>
                <w:noProof/>
                <w:webHidden/>
                <w:sz w:val="32"/>
              </w:rPr>
              <w:tab/>
            </w:r>
            <w:r w:rsidR="00125D94" w:rsidRPr="007D0DC5">
              <w:rPr>
                <w:rFonts w:ascii="IRON MAN OF WAR 002 NCV" w:hAnsi="IRON MAN OF WAR 002 NCV"/>
                <w:noProof/>
                <w:webHidden/>
                <w:sz w:val="32"/>
              </w:rPr>
              <w:fldChar w:fldCharType="begin"/>
            </w:r>
            <w:r w:rsidR="007D0DC5" w:rsidRPr="007D0DC5">
              <w:rPr>
                <w:rFonts w:ascii="IRON MAN OF WAR 002 NCV" w:hAnsi="IRON MAN OF WAR 002 NCV"/>
                <w:noProof/>
                <w:webHidden/>
                <w:sz w:val="32"/>
              </w:rPr>
              <w:instrText xml:space="preserve"> PAGEREF _Toc490226371 \h </w:instrText>
            </w:r>
            <w:r w:rsidR="00125D94" w:rsidRPr="007D0DC5">
              <w:rPr>
                <w:rFonts w:ascii="IRON MAN OF WAR 002 NCV" w:hAnsi="IRON MAN OF WAR 002 NCV"/>
                <w:noProof/>
                <w:webHidden/>
                <w:sz w:val="32"/>
              </w:rPr>
            </w:r>
            <w:r w:rsidR="00125D94" w:rsidRPr="007D0DC5">
              <w:rPr>
                <w:rFonts w:ascii="IRON MAN OF WAR 002 NCV" w:hAnsi="IRON MAN OF WAR 002 NCV"/>
                <w:noProof/>
                <w:webHidden/>
                <w:sz w:val="32"/>
              </w:rPr>
              <w:fldChar w:fldCharType="separate"/>
            </w:r>
            <w:r w:rsidR="007D0DC5" w:rsidRPr="007D0DC5">
              <w:rPr>
                <w:rFonts w:ascii="IRON MAN OF WAR 002 NCV" w:hAnsi="IRON MAN OF WAR 002 NCV"/>
                <w:noProof/>
                <w:webHidden/>
                <w:sz w:val="32"/>
              </w:rPr>
              <w:t>10</w:t>
            </w:r>
            <w:r w:rsidR="00125D94" w:rsidRPr="007D0DC5">
              <w:rPr>
                <w:rFonts w:ascii="IRON MAN OF WAR 002 NCV" w:hAnsi="IRON MAN OF WAR 002 NCV"/>
                <w:noProof/>
                <w:webHidden/>
                <w:sz w:val="32"/>
              </w:rPr>
              <w:fldChar w:fldCharType="end"/>
            </w:r>
          </w:hyperlink>
        </w:p>
        <w:p w:rsidR="007D0DC5" w:rsidRPr="007D0DC5" w:rsidRDefault="00510BE0">
          <w:pPr>
            <w:pStyle w:val="TOC1"/>
            <w:tabs>
              <w:tab w:val="left" w:pos="660"/>
              <w:tab w:val="right" w:leader="dot" w:pos="9016"/>
            </w:tabs>
            <w:rPr>
              <w:rFonts w:ascii="IRON MAN OF WAR 002 NCV" w:hAnsi="IRON MAN OF WAR 002 NCV"/>
              <w:noProof/>
              <w:sz w:val="32"/>
              <w:lang w:val="en-US" w:eastAsia="en-US"/>
            </w:rPr>
          </w:pPr>
          <w:hyperlink w:anchor="_Toc490226372" w:history="1">
            <w:r w:rsidR="007D0DC5" w:rsidRPr="007D0DC5">
              <w:rPr>
                <w:rStyle w:val="Hyperlink"/>
                <w:rFonts w:ascii="IRON MAN OF WAR 002 NCV" w:hAnsi="IRON MAN OF WAR 002 NCV"/>
                <w:noProof/>
                <w:sz w:val="32"/>
              </w:rPr>
              <w:t>XII.</w:t>
            </w:r>
            <w:r w:rsidR="007D0DC5" w:rsidRPr="007D0DC5">
              <w:rPr>
                <w:rFonts w:ascii="IRON MAN OF WAR 002 NCV" w:hAnsi="IRON MAN OF WAR 002 NCV"/>
                <w:noProof/>
                <w:sz w:val="32"/>
                <w:lang w:val="en-US" w:eastAsia="en-US"/>
              </w:rPr>
              <w:tab/>
            </w:r>
            <w:r w:rsidR="007D0DC5" w:rsidRPr="007D0DC5">
              <w:rPr>
                <w:rStyle w:val="Hyperlink"/>
                <w:rFonts w:ascii="IRON MAN OF WAR 002 NCV" w:hAnsi="IRON MAN OF WAR 002 NCV"/>
                <w:noProof/>
                <w:sz w:val="32"/>
              </w:rPr>
              <w:t>Weapons</w:t>
            </w:r>
            <w:r w:rsidR="007D0DC5" w:rsidRPr="007D0DC5">
              <w:rPr>
                <w:rFonts w:ascii="IRON MAN OF WAR 002 NCV" w:hAnsi="IRON MAN OF WAR 002 NCV"/>
                <w:noProof/>
                <w:webHidden/>
                <w:sz w:val="32"/>
              </w:rPr>
              <w:tab/>
            </w:r>
            <w:r w:rsidR="00125D94" w:rsidRPr="007D0DC5">
              <w:rPr>
                <w:rFonts w:ascii="IRON MAN OF WAR 002 NCV" w:hAnsi="IRON MAN OF WAR 002 NCV"/>
                <w:noProof/>
                <w:webHidden/>
                <w:sz w:val="32"/>
              </w:rPr>
              <w:fldChar w:fldCharType="begin"/>
            </w:r>
            <w:r w:rsidR="007D0DC5" w:rsidRPr="007D0DC5">
              <w:rPr>
                <w:rFonts w:ascii="IRON MAN OF WAR 002 NCV" w:hAnsi="IRON MAN OF WAR 002 NCV"/>
                <w:noProof/>
                <w:webHidden/>
                <w:sz w:val="32"/>
              </w:rPr>
              <w:instrText xml:space="preserve"> PAGEREF _Toc490226372 \h </w:instrText>
            </w:r>
            <w:r w:rsidR="00125D94" w:rsidRPr="007D0DC5">
              <w:rPr>
                <w:rFonts w:ascii="IRON MAN OF WAR 002 NCV" w:hAnsi="IRON MAN OF WAR 002 NCV"/>
                <w:noProof/>
                <w:webHidden/>
                <w:sz w:val="32"/>
              </w:rPr>
            </w:r>
            <w:r w:rsidR="00125D94" w:rsidRPr="007D0DC5">
              <w:rPr>
                <w:rFonts w:ascii="IRON MAN OF WAR 002 NCV" w:hAnsi="IRON MAN OF WAR 002 NCV"/>
                <w:noProof/>
                <w:webHidden/>
                <w:sz w:val="32"/>
              </w:rPr>
              <w:fldChar w:fldCharType="separate"/>
            </w:r>
            <w:r w:rsidR="007D0DC5" w:rsidRPr="007D0DC5">
              <w:rPr>
                <w:rFonts w:ascii="IRON MAN OF WAR 002 NCV" w:hAnsi="IRON MAN OF WAR 002 NCV"/>
                <w:noProof/>
                <w:webHidden/>
                <w:sz w:val="32"/>
              </w:rPr>
              <w:t>10</w:t>
            </w:r>
            <w:r w:rsidR="00125D94" w:rsidRPr="007D0DC5">
              <w:rPr>
                <w:rFonts w:ascii="IRON MAN OF WAR 002 NCV" w:hAnsi="IRON MAN OF WAR 002 NCV"/>
                <w:noProof/>
                <w:webHidden/>
                <w:sz w:val="32"/>
              </w:rPr>
              <w:fldChar w:fldCharType="end"/>
            </w:r>
          </w:hyperlink>
        </w:p>
        <w:p w:rsidR="007D0DC5" w:rsidRPr="007D0DC5" w:rsidRDefault="00510BE0">
          <w:pPr>
            <w:pStyle w:val="TOC1"/>
            <w:tabs>
              <w:tab w:val="left" w:pos="660"/>
              <w:tab w:val="right" w:leader="dot" w:pos="9016"/>
            </w:tabs>
            <w:rPr>
              <w:rFonts w:ascii="IRON MAN OF WAR 002 NCV" w:hAnsi="IRON MAN OF WAR 002 NCV"/>
              <w:noProof/>
              <w:sz w:val="32"/>
              <w:lang w:val="en-US" w:eastAsia="en-US"/>
            </w:rPr>
          </w:pPr>
          <w:hyperlink w:anchor="_Toc490226373" w:history="1">
            <w:r w:rsidR="007D0DC5" w:rsidRPr="007D0DC5">
              <w:rPr>
                <w:rStyle w:val="Hyperlink"/>
                <w:rFonts w:ascii="IRON MAN OF WAR 002 NCV" w:hAnsi="IRON MAN OF WAR 002 NCV"/>
                <w:noProof/>
                <w:sz w:val="32"/>
              </w:rPr>
              <w:t>XIII.</w:t>
            </w:r>
            <w:r w:rsidR="007D0DC5" w:rsidRPr="007D0DC5">
              <w:rPr>
                <w:rFonts w:ascii="IRON MAN OF WAR 002 NCV" w:hAnsi="IRON MAN OF WAR 002 NCV"/>
                <w:noProof/>
                <w:sz w:val="32"/>
                <w:lang w:val="en-US" w:eastAsia="en-US"/>
              </w:rPr>
              <w:tab/>
            </w:r>
            <w:r w:rsidR="007D0DC5" w:rsidRPr="007D0DC5">
              <w:rPr>
                <w:rStyle w:val="Hyperlink"/>
                <w:rFonts w:ascii="IRON MAN OF WAR 002 NCV" w:hAnsi="IRON MAN OF WAR 002 NCV"/>
                <w:noProof/>
                <w:sz w:val="32"/>
              </w:rPr>
              <w:t>Abilities</w:t>
            </w:r>
            <w:r w:rsidR="007D0DC5" w:rsidRPr="007D0DC5">
              <w:rPr>
                <w:rFonts w:ascii="IRON MAN OF WAR 002 NCV" w:hAnsi="IRON MAN OF WAR 002 NCV"/>
                <w:noProof/>
                <w:webHidden/>
                <w:sz w:val="32"/>
              </w:rPr>
              <w:tab/>
            </w:r>
            <w:r w:rsidR="00125D94" w:rsidRPr="007D0DC5">
              <w:rPr>
                <w:rFonts w:ascii="IRON MAN OF WAR 002 NCV" w:hAnsi="IRON MAN OF WAR 002 NCV"/>
                <w:noProof/>
                <w:webHidden/>
                <w:sz w:val="32"/>
              </w:rPr>
              <w:fldChar w:fldCharType="begin"/>
            </w:r>
            <w:r w:rsidR="007D0DC5" w:rsidRPr="007D0DC5">
              <w:rPr>
                <w:rFonts w:ascii="IRON MAN OF WAR 002 NCV" w:hAnsi="IRON MAN OF WAR 002 NCV"/>
                <w:noProof/>
                <w:webHidden/>
                <w:sz w:val="32"/>
              </w:rPr>
              <w:instrText xml:space="preserve"> PAGEREF _Toc490226373 \h </w:instrText>
            </w:r>
            <w:r w:rsidR="00125D94" w:rsidRPr="007D0DC5">
              <w:rPr>
                <w:rFonts w:ascii="IRON MAN OF WAR 002 NCV" w:hAnsi="IRON MAN OF WAR 002 NCV"/>
                <w:noProof/>
                <w:webHidden/>
                <w:sz w:val="32"/>
              </w:rPr>
            </w:r>
            <w:r w:rsidR="00125D94" w:rsidRPr="007D0DC5">
              <w:rPr>
                <w:rFonts w:ascii="IRON MAN OF WAR 002 NCV" w:hAnsi="IRON MAN OF WAR 002 NCV"/>
                <w:noProof/>
                <w:webHidden/>
                <w:sz w:val="32"/>
              </w:rPr>
              <w:fldChar w:fldCharType="separate"/>
            </w:r>
            <w:r w:rsidR="007D0DC5" w:rsidRPr="007D0DC5">
              <w:rPr>
                <w:rFonts w:ascii="IRON MAN OF WAR 002 NCV" w:hAnsi="IRON MAN OF WAR 002 NCV"/>
                <w:noProof/>
                <w:webHidden/>
                <w:sz w:val="32"/>
              </w:rPr>
              <w:t>11</w:t>
            </w:r>
            <w:r w:rsidR="00125D94" w:rsidRPr="007D0DC5">
              <w:rPr>
                <w:rFonts w:ascii="IRON MAN OF WAR 002 NCV" w:hAnsi="IRON MAN OF WAR 002 NCV"/>
                <w:noProof/>
                <w:webHidden/>
                <w:sz w:val="32"/>
              </w:rPr>
              <w:fldChar w:fldCharType="end"/>
            </w:r>
          </w:hyperlink>
        </w:p>
        <w:p w:rsidR="007D0DC5" w:rsidRPr="007D0DC5" w:rsidRDefault="00510BE0">
          <w:pPr>
            <w:pStyle w:val="TOC1"/>
            <w:tabs>
              <w:tab w:val="left" w:pos="660"/>
              <w:tab w:val="right" w:leader="dot" w:pos="9016"/>
            </w:tabs>
            <w:rPr>
              <w:rFonts w:ascii="IRON MAN OF WAR 002 NCV" w:hAnsi="IRON MAN OF WAR 002 NCV"/>
              <w:noProof/>
              <w:sz w:val="32"/>
              <w:lang w:val="en-US" w:eastAsia="en-US"/>
            </w:rPr>
          </w:pPr>
          <w:hyperlink w:anchor="_Toc490226374" w:history="1">
            <w:r w:rsidR="007D0DC5" w:rsidRPr="007D0DC5">
              <w:rPr>
                <w:rStyle w:val="Hyperlink"/>
                <w:rFonts w:ascii="IRON MAN OF WAR 002 NCV" w:hAnsi="IRON MAN OF WAR 002 NCV"/>
                <w:noProof/>
                <w:sz w:val="32"/>
              </w:rPr>
              <w:t>XIV.</w:t>
            </w:r>
            <w:r w:rsidR="007D0DC5" w:rsidRPr="007D0DC5">
              <w:rPr>
                <w:rFonts w:ascii="IRON MAN OF WAR 002 NCV" w:hAnsi="IRON MAN OF WAR 002 NCV"/>
                <w:noProof/>
                <w:sz w:val="32"/>
                <w:lang w:val="en-US" w:eastAsia="en-US"/>
              </w:rPr>
              <w:tab/>
            </w:r>
            <w:r w:rsidR="007D0DC5" w:rsidRPr="007D0DC5">
              <w:rPr>
                <w:rStyle w:val="Hyperlink"/>
                <w:rFonts w:ascii="IRON MAN OF WAR 002 NCV" w:hAnsi="IRON MAN OF WAR 002 NCV"/>
                <w:noProof/>
                <w:sz w:val="32"/>
              </w:rPr>
              <w:t>Script</w:t>
            </w:r>
            <w:r w:rsidR="007D0DC5" w:rsidRPr="007D0DC5">
              <w:rPr>
                <w:rFonts w:ascii="IRON MAN OF WAR 002 NCV" w:hAnsi="IRON MAN OF WAR 002 NCV"/>
                <w:noProof/>
                <w:webHidden/>
                <w:sz w:val="32"/>
              </w:rPr>
              <w:tab/>
            </w:r>
            <w:r w:rsidR="00125D94" w:rsidRPr="007D0DC5">
              <w:rPr>
                <w:rFonts w:ascii="IRON MAN OF WAR 002 NCV" w:hAnsi="IRON MAN OF WAR 002 NCV"/>
                <w:noProof/>
                <w:webHidden/>
                <w:sz w:val="32"/>
              </w:rPr>
              <w:fldChar w:fldCharType="begin"/>
            </w:r>
            <w:r w:rsidR="007D0DC5" w:rsidRPr="007D0DC5">
              <w:rPr>
                <w:rFonts w:ascii="IRON MAN OF WAR 002 NCV" w:hAnsi="IRON MAN OF WAR 002 NCV"/>
                <w:noProof/>
                <w:webHidden/>
                <w:sz w:val="32"/>
              </w:rPr>
              <w:instrText xml:space="preserve"> PAGEREF _Toc490226374 \h </w:instrText>
            </w:r>
            <w:r w:rsidR="00125D94" w:rsidRPr="007D0DC5">
              <w:rPr>
                <w:rFonts w:ascii="IRON MAN OF WAR 002 NCV" w:hAnsi="IRON MAN OF WAR 002 NCV"/>
                <w:noProof/>
                <w:webHidden/>
                <w:sz w:val="32"/>
              </w:rPr>
            </w:r>
            <w:r w:rsidR="00125D94" w:rsidRPr="007D0DC5">
              <w:rPr>
                <w:rFonts w:ascii="IRON MAN OF WAR 002 NCV" w:hAnsi="IRON MAN OF WAR 002 NCV"/>
                <w:noProof/>
                <w:webHidden/>
                <w:sz w:val="32"/>
              </w:rPr>
              <w:fldChar w:fldCharType="separate"/>
            </w:r>
            <w:r w:rsidR="007D0DC5" w:rsidRPr="007D0DC5">
              <w:rPr>
                <w:rFonts w:ascii="IRON MAN OF WAR 002 NCV" w:hAnsi="IRON MAN OF WAR 002 NCV"/>
                <w:noProof/>
                <w:webHidden/>
                <w:sz w:val="32"/>
              </w:rPr>
              <w:t>11</w:t>
            </w:r>
            <w:r w:rsidR="00125D94" w:rsidRPr="007D0DC5">
              <w:rPr>
                <w:rFonts w:ascii="IRON MAN OF WAR 002 NCV" w:hAnsi="IRON MAN OF WAR 002 NCV"/>
                <w:noProof/>
                <w:webHidden/>
                <w:sz w:val="32"/>
              </w:rPr>
              <w:fldChar w:fldCharType="end"/>
            </w:r>
          </w:hyperlink>
        </w:p>
        <w:p w:rsidR="007D0DC5" w:rsidRPr="007D0DC5" w:rsidRDefault="00510BE0">
          <w:pPr>
            <w:pStyle w:val="TOC1"/>
            <w:tabs>
              <w:tab w:val="left" w:pos="660"/>
              <w:tab w:val="right" w:leader="dot" w:pos="9016"/>
            </w:tabs>
            <w:rPr>
              <w:rFonts w:ascii="IRON MAN OF WAR 002 NCV" w:hAnsi="IRON MAN OF WAR 002 NCV"/>
              <w:noProof/>
              <w:sz w:val="32"/>
              <w:lang w:val="en-US" w:eastAsia="en-US"/>
            </w:rPr>
          </w:pPr>
          <w:hyperlink w:anchor="_Toc490226375" w:history="1">
            <w:r w:rsidR="007D0DC5" w:rsidRPr="007D0DC5">
              <w:rPr>
                <w:rStyle w:val="Hyperlink"/>
                <w:rFonts w:ascii="IRON MAN OF WAR 002 NCV" w:hAnsi="IRON MAN OF WAR 002 NCV"/>
                <w:noProof/>
                <w:sz w:val="32"/>
              </w:rPr>
              <w:t>XV.</w:t>
            </w:r>
            <w:r w:rsidR="007D0DC5" w:rsidRPr="007D0DC5">
              <w:rPr>
                <w:rFonts w:ascii="IRON MAN OF WAR 002 NCV" w:hAnsi="IRON MAN OF WAR 002 NCV"/>
                <w:noProof/>
                <w:sz w:val="32"/>
                <w:lang w:val="en-US" w:eastAsia="en-US"/>
              </w:rPr>
              <w:tab/>
            </w:r>
            <w:r w:rsidR="007D0DC5" w:rsidRPr="007D0DC5">
              <w:rPr>
                <w:rStyle w:val="Hyperlink"/>
                <w:rFonts w:ascii="IRON MAN OF WAR 002 NCV" w:hAnsi="IRON MAN OF WAR 002 NCV"/>
                <w:noProof/>
                <w:sz w:val="32"/>
              </w:rPr>
              <w:t>SCORING</w:t>
            </w:r>
            <w:r w:rsidR="007D0DC5" w:rsidRPr="007D0DC5">
              <w:rPr>
                <w:rFonts w:ascii="IRON MAN OF WAR 002 NCV" w:hAnsi="IRON MAN OF WAR 002 NCV"/>
                <w:noProof/>
                <w:webHidden/>
                <w:sz w:val="32"/>
              </w:rPr>
              <w:tab/>
            </w:r>
            <w:r w:rsidR="00125D94" w:rsidRPr="007D0DC5">
              <w:rPr>
                <w:rFonts w:ascii="IRON MAN OF WAR 002 NCV" w:hAnsi="IRON MAN OF WAR 002 NCV"/>
                <w:noProof/>
                <w:webHidden/>
                <w:sz w:val="32"/>
              </w:rPr>
              <w:fldChar w:fldCharType="begin"/>
            </w:r>
            <w:r w:rsidR="007D0DC5" w:rsidRPr="007D0DC5">
              <w:rPr>
                <w:rFonts w:ascii="IRON MAN OF WAR 002 NCV" w:hAnsi="IRON MAN OF WAR 002 NCV"/>
                <w:noProof/>
                <w:webHidden/>
                <w:sz w:val="32"/>
              </w:rPr>
              <w:instrText xml:space="preserve"> PAGEREF _Toc490226375 \h </w:instrText>
            </w:r>
            <w:r w:rsidR="00125D94" w:rsidRPr="007D0DC5">
              <w:rPr>
                <w:rFonts w:ascii="IRON MAN OF WAR 002 NCV" w:hAnsi="IRON MAN OF WAR 002 NCV"/>
                <w:noProof/>
                <w:webHidden/>
                <w:sz w:val="32"/>
              </w:rPr>
            </w:r>
            <w:r w:rsidR="00125D94" w:rsidRPr="007D0DC5">
              <w:rPr>
                <w:rFonts w:ascii="IRON MAN OF WAR 002 NCV" w:hAnsi="IRON MAN OF WAR 002 NCV"/>
                <w:noProof/>
                <w:webHidden/>
                <w:sz w:val="32"/>
              </w:rPr>
              <w:fldChar w:fldCharType="separate"/>
            </w:r>
            <w:r w:rsidR="007D0DC5" w:rsidRPr="007D0DC5">
              <w:rPr>
                <w:rFonts w:ascii="IRON MAN OF WAR 002 NCV" w:hAnsi="IRON MAN OF WAR 002 NCV"/>
                <w:noProof/>
                <w:webHidden/>
                <w:sz w:val="32"/>
              </w:rPr>
              <w:t>12</w:t>
            </w:r>
            <w:r w:rsidR="00125D94" w:rsidRPr="007D0DC5">
              <w:rPr>
                <w:rFonts w:ascii="IRON MAN OF WAR 002 NCV" w:hAnsi="IRON MAN OF WAR 002 NCV"/>
                <w:noProof/>
                <w:webHidden/>
                <w:sz w:val="32"/>
              </w:rPr>
              <w:fldChar w:fldCharType="end"/>
            </w:r>
          </w:hyperlink>
        </w:p>
        <w:p w:rsidR="007D0DC5" w:rsidRPr="007D0DC5" w:rsidRDefault="00510BE0">
          <w:pPr>
            <w:pStyle w:val="TOC1"/>
            <w:tabs>
              <w:tab w:val="left" w:pos="660"/>
              <w:tab w:val="right" w:leader="dot" w:pos="9016"/>
            </w:tabs>
            <w:rPr>
              <w:rFonts w:ascii="IRON MAN OF WAR 002 NCV" w:hAnsi="IRON MAN OF WAR 002 NCV"/>
              <w:noProof/>
              <w:sz w:val="32"/>
              <w:lang w:val="en-US" w:eastAsia="en-US"/>
            </w:rPr>
          </w:pPr>
          <w:hyperlink w:anchor="_Toc490226376" w:history="1">
            <w:r w:rsidR="007D0DC5" w:rsidRPr="007D0DC5">
              <w:rPr>
                <w:rStyle w:val="Hyperlink"/>
                <w:rFonts w:ascii="IRON MAN OF WAR 002 NCV" w:hAnsi="IRON MAN OF WAR 002 NCV"/>
                <w:noProof/>
                <w:sz w:val="32"/>
              </w:rPr>
              <w:t>XVI.</w:t>
            </w:r>
            <w:r w:rsidR="007D0DC5" w:rsidRPr="007D0DC5">
              <w:rPr>
                <w:rFonts w:ascii="IRON MAN OF WAR 002 NCV" w:hAnsi="IRON MAN OF WAR 002 NCV"/>
                <w:noProof/>
                <w:sz w:val="32"/>
                <w:lang w:val="en-US" w:eastAsia="en-US"/>
              </w:rPr>
              <w:tab/>
            </w:r>
            <w:r w:rsidR="007D0DC5" w:rsidRPr="007D0DC5">
              <w:rPr>
                <w:rStyle w:val="Hyperlink"/>
                <w:rFonts w:ascii="IRON MAN OF WAR 002 NCV" w:hAnsi="IRON MAN OF WAR 002 NCV"/>
                <w:noProof/>
                <w:sz w:val="32"/>
              </w:rPr>
              <w:t>Sound Index</w:t>
            </w:r>
            <w:r w:rsidR="007D0DC5" w:rsidRPr="007D0DC5">
              <w:rPr>
                <w:rFonts w:ascii="IRON MAN OF WAR 002 NCV" w:hAnsi="IRON MAN OF WAR 002 NCV"/>
                <w:noProof/>
                <w:webHidden/>
                <w:sz w:val="32"/>
              </w:rPr>
              <w:tab/>
            </w:r>
            <w:r w:rsidR="00125D94" w:rsidRPr="007D0DC5">
              <w:rPr>
                <w:rFonts w:ascii="IRON MAN OF WAR 002 NCV" w:hAnsi="IRON MAN OF WAR 002 NCV"/>
                <w:noProof/>
                <w:webHidden/>
                <w:sz w:val="32"/>
              </w:rPr>
              <w:fldChar w:fldCharType="begin"/>
            </w:r>
            <w:r w:rsidR="007D0DC5" w:rsidRPr="007D0DC5">
              <w:rPr>
                <w:rFonts w:ascii="IRON MAN OF WAR 002 NCV" w:hAnsi="IRON MAN OF WAR 002 NCV"/>
                <w:noProof/>
                <w:webHidden/>
                <w:sz w:val="32"/>
              </w:rPr>
              <w:instrText xml:space="preserve"> PAGEREF _Toc490226376 \h </w:instrText>
            </w:r>
            <w:r w:rsidR="00125D94" w:rsidRPr="007D0DC5">
              <w:rPr>
                <w:rFonts w:ascii="IRON MAN OF WAR 002 NCV" w:hAnsi="IRON MAN OF WAR 002 NCV"/>
                <w:noProof/>
                <w:webHidden/>
                <w:sz w:val="32"/>
              </w:rPr>
            </w:r>
            <w:r w:rsidR="00125D94" w:rsidRPr="007D0DC5">
              <w:rPr>
                <w:rFonts w:ascii="IRON MAN OF WAR 002 NCV" w:hAnsi="IRON MAN OF WAR 002 NCV"/>
                <w:noProof/>
                <w:webHidden/>
                <w:sz w:val="32"/>
              </w:rPr>
              <w:fldChar w:fldCharType="separate"/>
            </w:r>
            <w:r w:rsidR="007D0DC5" w:rsidRPr="007D0DC5">
              <w:rPr>
                <w:rFonts w:ascii="IRON MAN OF WAR 002 NCV" w:hAnsi="IRON MAN OF WAR 002 NCV"/>
                <w:noProof/>
                <w:webHidden/>
                <w:sz w:val="32"/>
              </w:rPr>
              <w:t>12</w:t>
            </w:r>
            <w:r w:rsidR="00125D94" w:rsidRPr="007D0DC5">
              <w:rPr>
                <w:rFonts w:ascii="IRON MAN OF WAR 002 NCV" w:hAnsi="IRON MAN OF WAR 002 NCV"/>
                <w:noProof/>
                <w:webHidden/>
                <w:sz w:val="32"/>
              </w:rPr>
              <w:fldChar w:fldCharType="end"/>
            </w:r>
          </w:hyperlink>
        </w:p>
        <w:p w:rsidR="007D0DC5" w:rsidRPr="007D0DC5" w:rsidRDefault="00510BE0">
          <w:pPr>
            <w:pStyle w:val="TOC1"/>
            <w:tabs>
              <w:tab w:val="left" w:pos="660"/>
              <w:tab w:val="right" w:leader="dot" w:pos="9016"/>
            </w:tabs>
            <w:rPr>
              <w:rFonts w:ascii="IRON MAN OF WAR 002 NCV" w:hAnsi="IRON MAN OF WAR 002 NCV"/>
              <w:noProof/>
              <w:sz w:val="32"/>
              <w:lang w:val="en-US" w:eastAsia="en-US"/>
            </w:rPr>
          </w:pPr>
          <w:hyperlink w:anchor="_Toc490226377" w:history="1">
            <w:r w:rsidR="007D0DC5" w:rsidRPr="007D0DC5">
              <w:rPr>
                <w:rStyle w:val="Hyperlink"/>
                <w:rFonts w:ascii="IRON MAN OF WAR 002 NCV" w:hAnsi="IRON MAN OF WAR 002 NCV"/>
                <w:noProof/>
                <w:sz w:val="32"/>
              </w:rPr>
              <w:t>XVII.</w:t>
            </w:r>
            <w:r w:rsidR="007D0DC5" w:rsidRPr="007D0DC5">
              <w:rPr>
                <w:rFonts w:ascii="IRON MAN OF WAR 002 NCV" w:hAnsi="IRON MAN OF WAR 002 NCV"/>
                <w:noProof/>
                <w:sz w:val="32"/>
                <w:lang w:val="en-US" w:eastAsia="en-US"/>
              </w:rPr>
              <w:tab/>
            </w:r>
            <w:r w:rsidR="007D0DC5" w:rsidRPr="007D0DC5">
              <w:rPr>
                <w:rStyle w:val="Hyperlink"/>
                <w:rFonts w:ascii="IRON MAN OF WAR 002 NCV" w:hAnsi="IRON MAN OF WAR 002 NCV"/>
                <w:noProof/>
                <w:sz w:val="32"/>
              </w:rPr>
              <w:t>Story Index</w:t>
            </w:r>
            <w:r w:rsidR="007D0DC5" w:rsidRPr="007D0DC5">
              <w:rPr>
                <w:rFonts w:ascii="IRON MAN OF WAR 002 NCV" w:hAnsi="IRON MAN OF WAR 002 NCV"/>
                <w:noProof/>
                <w:webHidden/>
                <w:sz w:val="32"/>
              </w:rPr>
              <w:tab/>
            </w:r>
            <w:r w:rsidR="00125D94" w:rsidRPr="007D0DC5">
              <w:rPr>
                <w:rFonts w:ascii="IRON MAN OF WAR 002 NCV" w:hAnsi="IRON MAN OF WAR 002 NCV"/>
                <w:noProof/>
                <w:webHidden/>
                <w:sz w:val="32"/>
              </w:rPr>
              <w:fldChar w:fldCharType="begin"/>
            </w:r>
            <w:r w:rsidR="007D0DC5" w:rsidRPr="007D0DC5">
              <w:rPr>
                <w:rFonts w:ascii="IRON MAN OF WAR 002 NCV" w:hAnsi="IRON MAN OF WAR 002 NCV"/>
                <w:noProof/>
                <w:webHidden/>
                <w:sz w:val="32"/>
              </w:rPr>
              <w:instrText xml:space="preserve"> PAGEREF _Toc490226377 \h </w:instrText>
            </w:r>
            <w:r w:rsidR="00125D94" w:rsidRPr="007D0DC5">
              <w:rPr>
                <w:rFonts w:ascii="IRON MAN OF WAR 002 NCV" w:hAnsi="IRON MAN OF WAR 002 NCV"/>
                <w:noProof/>
                <w:webHidden/>
                <w:sz w:val="32"/>
              </w:rPr>
            </w:r>
            <w:r w:rsidR="00125D94" w:rsidRPr="007D0DC5">
              <w:rPr>
                <w:rFonts w:ascii="IRON MAN OF WAR 002 NCV" w:hAnsi="IRON MAN OF WAR 002 NCV"/>
                <w:noProof/>
                <w:webHidden/>
                <w:sz w:val="32"/>
              </w:rPr>
              <w:fldChar w:fldCharType="separate"/>
            </w:r>
            <w:r w:rsidR="007D0DC5" w:rsidRPr="007D0DC5">
              <w:rPr>
                <w:rFonts w:ascii="IRON MAN OF WAR 002 NCV" w:hAnsi="IRON MAN OF WAR 002 NCV"/>
                <w:noProof/>
                <w:webHidden/>
                <w:sz w:val="32"/>
              </w:rPr>
              <w:t>13</w:t>
            </w:r>
            <w:r w:rsidR="00125D94" w:rsidRPr="007D0DC5">
              <w:rPr>
                <w:rFonts w:ascii="IRON MAN OF WAR 002 NCV" w:hAnsi="IRON MAN OF WAR 002 NCV"/>
                <w:noProof/>
                <w:webHidden/>
                <w:sz w:val="32"/>
              </w:rPr>
              <w:fldChar w:fldCharType="end"/>
            </w:r>
          </w:hyperlink>
        </w:p>
        <w:p w:rsidR="007D0DC5" w:rsidRPr="007D0DC5" w:rsidRDefault="00510BE0">
          <w:pPr>
            <w:pStyle w:val="TOC1"/>
            <w:tabs>
              <w:tab w:val="left" w:pos="880"/>
              <w:tab w:val="right" w:leader="dot" w:pos="9016"/>
            </w:tabs>
            <w:rPr>
              <w:rFonts w:ascii="IRON MAN OF WAR 002 NCV" w:hAnsi="IRON MAN OF WAR 002 NCV"/>
              <w:noProof/>
              <w:sz w:val="32"/>
              <w:lang w:val="en-US" w:eastAsia="en-US"/>
            </w:rPr>
          </w:pPr>
          <w:hyperlink w:anchor="_Toc490226378" w:history="1">
            <w:r w:rsidR="007D0DC5" w:rsidRPr="007D0DC5">
              <w:rPr>
                <w:rStyle w:val="Hyperlink"/>
                <w:rFonts w:ascii="IRON MAN OF WAR 002 NCV" w:hAnsi="IRON MAN OF WAR 002 NCV"/>
                <w:noProof/>
                <w:sz w:val="32"/>
              </w:rPr>
              <w:t>XVIII.</w:t>
            </w:r>
            <w:r w:rsidR="007D0DC5" w:rsidRPr="007D0DC5">
              <w:rPr>
                <w:rFonts w:ascii="IRON MAN OF WAR 002 NCV" w:hAnsi="IRON MAN OF WAR 002 NCV"/>
                <w:noProof/>
                <w:sz w:val="32"/>
                <w:lang w:val="en-US" w:eastAsia="en-US"/>
              </w:rPr>
              <w:tab/>
            </w:r>
            <w:r w:rsidR="007D0DC5" w:rsidRPr="007D0DC5">
              <w:rPr>
                <w:rStyle w:val="Hyperlink"/>
                <w:rFonts w:ascii="IRON MAN OF WAR 002 NCV" w:hAnsi="IRON MAN OF WAR 002 NCV"/>
                <w:noProof/>
                <w:sz w:val="32"/>
              </w:rPr>
              <w:t>Art / Multimedia Index</w:t>
            </w:r>
            <w:r w:rsidR="007D0DC5" w:rsidRPr="007D0DC5">
              <w:rPr>
                <w:rFonts w:ascii="IRON MAN OF WAR 002 NCV" w:hAnsi="IRON MAN OF WAR 002 NCV"/>
                <w:noProof/>
                <w:webHidden/>
                <w:sz w:val="32"/>
              </w:rPr>
              <w:tab/>
            </w:r>
            <w:r w:rsidR="00125D94" w:rsidRPr="007D0DC5">
              <w:rPr>
                <w:rFonts w:ascii="IRON MAN OF WAR 002 NCV" w:hAnsi="IRON MAN OF WAR 002 NCV"/>
                <w:noProof/>
                <w:webHidden/>
                <w:sz w:val="32"/>
              </w:rPr>
              <w:fldChar w:fldCharType="begin"/>
            </w:r>
            <w:r w:rsidR="007D0DC5" w:rsidRPr="007D0DC5">
              <w:rPr>
                <w:rFonts w:ascii="IRON MAN OF WAR 002 NCV" w:hAnsi="IRON MAN OF WAR 002 NCV"/>
                <w:noProof/>
                <w:webHidden/>
                <w:sz w:val="32"/>
              </w:rPr>
              <w:instrText xml:space="preserve"> PAGEREF _Toc490226378 \h </w:instrText>
            </w:r>
            <w:r w:rsidR="00125D94" w:rsidRPr="007D0DC5">
              <w:rPr>
                <w:rFonts w:ascii="IRON MAN OF WAR 002 NCV" w:hAnsi="IRON MAN OF WAR 002 NCV"/>
                <w:noProof/>
                <w:webHidden/>
                <w:sz w:val="32"/>
              </w:rPr>
            </w:r>
            <w:r w:rsidR="00125D94" w:rsidRPr="007D0DC5">
              <w:rPr>
                <w:rFonts w:ascii="IRON MAN OF WAR 002 NCV" w:hAnsi="IRON MAN OF WAR 002 NCV"/>
                <w:noProof/>
                <w:webHidden/>
                <w:sz w:val="32"/>
              </w:rPr>
              <w:fldChar w:fldCharType="separate"/>
            </w:r>
            <w:r w:rsidR="007D0DC5" w:rsidRPr="007D0DC5">
              <w:rPr>
                <w:rFonts w:ascii="IRON MAN OF WAR 002 NCV" w:hAnsi="IRON MAN OF WAR 002 NCV"/>
                <w:noProof/>
                <w:webHidden/>
                <w:sz w:val="32"/>
              </w:rPr>
              <w:t>14</w:t>
            </w:r>
            <w:r w:rsidR="00125D94" w:rsidRPr="007D0DC5">
              <w:rPr>
                <w:rFonts w:ascii="IRON MAN OF WAR 002 NCV" w:hAnsi="IRON MAN OF WAR 002 NCV"/>
                <w:noProof/>
                <w:webHidden/>
                <w:sz w:val="32"/>
              </w:rPr>
              <w:fldChar w:fldCharType="end"/>
            </w:r>
          </w:hyperlink>
        </w:p>
        <w:p w:rsidR="007D0DC5" w:rsidRDefault="00510BE0">
          <w:pPr>
            <w:pStyle w:val="TOC1"/>
            <w:tabs>
              <w:tab w:val="left" w:pos="660"/>
              <w:tab w:val="right" w:leader="dot" w:pos="9016"/>
            </w:tabs>
            <w:rPr>
              <w:noProof/>
              <w:lang w:val="en-US" w:eastAsia="en-US"/>
            </w:rPr>
          </w:pPr>
          <w:hyperlink w:anchor="_Toc490226379" w:history="1">
            <w:r w:rsidR="007D0DC5" w:rsidRPr="007D0DC5">
              <w:rPr>
                <w:rStyle w:val="Hyperlink"/>
                <w:rFonts w:ascii="IRON MAN OF WAR 002 NCV" w:hAnsi="IRON MAN OF WAR 002 NCV"/>
                <w:noProof/>
                <w:sz w:val="32"/>
              </w:rPr>
              <w:t>XIX.</w:t>
            </w:r>
            <w:r w:rsidR="007D0DC5" w:rsidRPr="007D0DC5">
              <w:rPr>
                <w:rFonts w:ascii="IRON MAN OF WAR 002 NCV" w:hAnsi="IRON MAN OF WAR 002 NCV"/>
                <w:noProof/>
                <w:sz w:val="32"/>
                <w:lang w:val="en-US" w:eastAsia="en-US"/>
              </w:rPr>
              <w:tab/>
            </w:r>
            <w:r w:rsidR="007D0DC5" w:rsidRPr="007D0DC5">
              <w:rPr>
                <w:rStyle w:val="Hyperlink"/>
                <w:rFonts w:ascii="IRON MAN OF WAR 002 NCV" w:hAnsi="IRON MAN OF WAR 002 NCV"/>
                <w:noProof/>
                <w:sz w:val="32"/>
              </w:rPr>
              <w:t>Future Features</w:t>
            </w:r>
            <w:r w:rsidR="007D0DC5" w:rsidRPr="007D0DC5">
              <w:rPr>
                <w:rFonts w:ascii="IRON MAN OF WAR 002 NCV" w:hAnsi="IRON MAN OF WAR 002 NCV"/>
                <w:noProof/>
                <w:webHidden/>
                <w:sz w:val="32"/>
              </w:rPr>
              <w:tab/>
            </w:r>
            <w:r w:rsidR="00125D94" w:rsidRPr="007D0DC5">
              <w:rPr>
                <w:rFonts w:ascii="IRON MAN OF WAR 002 NCV" w:hAnsi="IRON MAN OF WAR 002 NCV"/>
                <w:noProof/>
                <w:webHidden/>
                <w:sz w:val="32"/>
              </w:rPr>
              <w:fldChar w:fldCharType="begin"/>
            </w:r>
            <w:r w:rsidR="007D0DC5" w:rsidRPr="007D0DC5">
              <w:rPr>
                <w:rFonts w:ascii="IRON MAN OF WAR 002 NCV" w:hAnsi="IRON MAN OF WAR 002 NCV"/>
                <w:noProof/>
                <w:webHidden/>
                <w:sz w:val="32"/>
              </w:rPr>
              <w:instrText xml:space="preserve"> PAGEREF _Toc490226379 \h </w:instrText>
            </w:r>
            <w:r w:rsidR="00125D94" w:rsidRPr="007D0DC5">
              <w:rPr>
                <w:rFonts w:ascii="IRON MAN OF WAR 002 NCV" w:hAnsi="IRON MAN OF WAR 002 NCV"/>
                <w:noProof/>
                <w:webHidden/>
                <w:sz w:val="32"/>
              </w:rPr>
            </w:r>
            <w:r w:rsidR="00125D94" w:rsidRPr="007D0DC5">
              <w:rPr>
                <w:rFonts w:ascii="IRON MAN OF WAR 002 NCV" w:hAnsi="IRON MAN OF WAR 002 NCV"/>
                <w:noProof/>
                <w:webHidden/>
                <w:sz w:val="32"/>
              </w:rPr>
              <w:fldChar w:fldCharType="separate"/>
            </w:r>
            <w:r w:rsidR="007D0DC5" w:rsidRPr="007D0DC5">
              <w:rPr>
                <w:rFonts w:ascii="IRON MAN OF WAR 002 NCV" w:hAnsi="IRON MAN OF WAR 002 NCV"/>
                <w:noProof/>
                <w:webHidden/>
                <w:sz w:val="32"/>
              </w:rPr>
              <w:t>18</w:t>
            </w:r>
            <w:r w:rsidR="00125D94" w:rsidRPr="007D0DC5">
              <w:rPr>
                <w:rFonts w:ascii="IRON MAN OF WAR 002 NCV" w:hAnsi="IRON MAN OF WAR 002 NCV"/>
                <w:noProof/>
                <w:webHidden/>
                <w:sz w:val="32"/>
              </w:rPr>
              <w:fldChar w:fldCharType="end"/>
            </w:r>
          </w:hyperlink>
        </w:p>
        <w:p w:rsidR="00901CB2" w:rsidRPr="002422A4" w:rsidRDefault="00125D94">
          <w:pPr>
            <w:rPr>
              <w:rFonts w:ascii="IRON MAN OF WAR 002 NCV" w:hAnsi="IRON MAN OF WAR 002 NCV"/>
              <w:sz w:val="28"/>
            </w:rPr>
          </w:pPr>
          <w:r w:rsidRPr="002422A4">
            <w:rPr>
              <w:rFonts w:ascii="IRON MAN OF WAR 002 NCV" w:hAnsi="IRON MAN OF WAR 002 NCV"/>
              <w:b/>
              <w:bCs/>
              <w:noProof/>
              <w:sz w:val="28"/>
            </w:rPr>
            <w:fldChar w:fldCharType="end"/>
          </w:r>
        </w:p>
      </w:sdtContent>
    </w:sdt>
    <w:p w:rsidR="009A4D42" w:rsidRPr="002422A4" w:rsidRDefault="009A4D42">
      <w:pPr>
        <w:rPr>
          <w:rFonts w:ascii="IRON MAN OF WAR 002 NCV" w:hAnsi="IRON MAN OF WAR 002 NCV"/>
          <w:b/>
          <w:sz w:val="32"/>
          <w:szCs w:val="24"/>
          <w:u w:val="single"/>
        </w:rPr>
      </w:pPr>
    </w:p>
    <w:p w:rsidR="00901CB2" w:rsidRPr="002422A4" w:rsidRDefault="00901CB2">
      <w:pPr>
        <w:rPr>
          <w:rFonts w:ascii="IRON MAN OF WAR 002 NCV" w:hAnsi="IRON MAN OF WAR 002 NCV"/>
          <w:b/>
          <w:sz w:val="32"/>
          <w:szCs w:val="24"/>
          <w:u w:val="single"/>
        </w:rPr>
      </w:pPr>
      <w:r w:rsidRPr="002422A4">
        <w:rPr>
          <w:rFonts w:ascii="IRON MAN OF WAR 002 NCV" w:hAnsi="IRON MAN OF WAR 002 NCV"/>
          <w:b/>
          <w:sz w:val="32"/>
          <w:szCs w:val="24"/>
          <w:u w:val="single"/>
        </w:rPr>
        <w:br w:type="page"/>
      </w:r>
    </w:p>
    <w:p w:rsidR="00F56775" w:rsidRPr="002422A4" w:rsidRDefault="009A4D42" w:rsidP="009A4D42">
      <w:pPr>
        <w:jc w:val="center"/>
        <w:rPr>
          <w:rFonts w:ascii="IRON MAN OF WAR 002 NCV" w:hAnsi="IRON MAN OF WAR 002 NCV"/>
          <w:sz w:val="32"/>
          <w:szCs w:val="24"/>
          <w:u w:val="single"/>
        </w:rPr>
      </w:pPr>
      <w:r w:rsidRPr="002422A4">
        <w:rPr>
          <w:rFonts w:ascii="IRON MAN OF WAR 002 NCV" w:hAnsi="IRON MAN OF WAR 002 NCV"/>
          <w:sz w:val="32"/>
          <w:szCs w:val="24"/>
          <w:u w:val="single"/>
        </w:rPr>
        <w:lastRenderedPageBreak/>
        <w:t>Version History</w:t>
      </w:r>
    </w:p>
    <w:p w:rsidR="0088796C" w:rsidRDefault="00DF0E62">
      <w:pPr>
        <w:rPr>
          <w:rFonts w:ascii="IRON MAN OF WAR 002 NCV" w:hAnsi="IRON MAN OF WAR 002 NCV"/>
          <w:sz w:val="32"/>
          <w:szCs w:val="24"/>
        </w:rPr>
      </w:pPr>
      <w:r>
        <w:rPr>
          <w:rFonts w:ascii="IRON MAN OF WAR 002 NCV" w:hAnsi="IRON MAN OF WAR 002 NCV"/>
          <w:sz w:val="32"/>
          <w:szCs w:val="24"/>
          <w:u w:val="single"/>
        </w:rPr>
        <w:t>Iron man: the clone attack</w:t>
      </w:r>
      <w:r w:rsidR="00A2083F" w:rsidRPr="002422A4">
        <w:rPr>
          <w:rFonts w:ascii="IRON MAN OF WAR 002 NCV" w:hAnsi="IRON MAN OF WAR 002 NCV"/>
          <w:sz w:val="32"/>
          <w:szCs w:val="24"/>
          <w:u w:val="single"/>
        </w:rPr>
        <w:t xml:space="preserve"> v1.0:</w:t>
      </w:r>
      <w:r w:rsidR="00A2083F" w:rsidRPr="002422A4">
        <w:rPr>
          <w:rFonts w:ascii="IRON MAN OF WAR 002 NCV" w:hAnsi="IRON MAN OF WAR 002 NCV"/>
          <w:sz w:val="32"/>
          <w:szCs w:val="24"/>
        </w:rPr>
        <w:t xml:space="preserve"> First version of the document. It contains the principal aspects of the game and basic concepts.</w:t>
      </w:r>
    </w:p>
    <w:p w:rsidR="00377EDA" w:rsidRPr="00972E8F" w:rsidRDefault="00D321F2">
      <w:pPr>
        <w:rPr>
          <w:rFonts w:ascii="IRON MAN OF WAR 002 NCV" w:hAnsi="IRON MAN OF WAR 002 NCV"/>
          <w:sz w:val="32"/>
          <w:szCs w:val="24"/>
        </w:rPr>
      </w:pPr>
      <w:r>
        <w:rPr>
          <w:rFonts w:ascii="IRON MAN OF WAR 002 NCV" w:hAnsi="IRON MAN OF WAR 002 NCV"/>
          <w:sz w:val="32"/>
          <w:szCs w:val="24"/>
          <w:u w:val="single"/>
        </w:rPr>
        <w:t>IRON MAN</w:t>
      </w:r>
      <w:r w:rsidR="00972E8F">
        <w:rPr>
          <w:rFonts w:ascii="IRON MAN OF WAR 002 NCV" w:hAnsi="IRON MAN OF WAR 002 NCV"/>
          <w:sz w:val="32"/>
          <w:szCs w:val="24"/>
          <w:u w:val="single"/>
        </w:rPr>
        <w:t>: the clone attack v2.0:</w:t>
      </w:r>
      <w:r w:rsidR="00972E8F">
        <w:rPr>
          <w:rFonts w:ascii="IRON MAN OF WAR 002 NCV" w:hAnsi="IRON MAN OF WAR 002 NCV"/>
          <w:sz w:val="32"/>
          <w:szCs w:val="24"/>
        </w:rPr>
        <w:t xml:space="preserve"> second version of the document. It contains new aspects and features. Also, it expands and improves v1.0 characteristics.</w:t>
      </w:r>
    </w:p>
    <w:p w:rsidR="009A4D42" w:rsidRPr="002422A4" w:rsidRDefault="009A4D42">
      <w:pPr>
        <w:rPr>
          <w:rFonts w:ascii="IRON MAN OF WAR 002 NCV" w:hAnsi="IRON MAN OF WAR 002 NCV"/>
          <w:sz w:val="32"/>
          <w:szCs w:val="24"/>
        </w:rPr>
      </w:pPr>
      <w:r w:rsidRPr="002422A4">
        <w:rPr>
          <w:rFonts w:ascii="IRON MAN OF WAR 002 NCV" w:hAnsi="IRON MAN OF WAR 002 NCV"/>
          <w:sz w:val="32"/>
          <w:szCs w:val="24"/>
        </w:rPr>
        <w:br w:type="page"/>
      </w:r>
    </w:p>
    <w:p w:rsidR="00BF4089" w:rsidRPr="002422A4" w:rsidRDefault="009F6693" w:rsidP="002422A4">
      <w:pPr>
        <w:pStyle w:val="Heading1"/>
      </w:pPr>
      <w:bookmarkStart w:id="0" w:name="_Toc490226360"/>
      <w:r w:rsidRPr="002422A4">
        <w:lastRenderedPageBreak/>
        <w:t>Game Overview</w:t>
      </w:r>
      <w:bookmarkEnd w:id="0"/>
    </w:p>
    <w:p w:rsidR="008D6598" w:rsidRPr="002422A4" w:rsidRDefault="008D6598" w:rsidP="00E20891">
      <w:pPr>
        <w:ind w:left="720"/>
        <w:rPr>
          <w:rFonts w:ascii="IRON MAN OF WAR 002 NCV" w:hAnsi="IRON MAN OF WAR 002 NCV"/>
          <w:sz w:val="32"/>
          <w:szCs w:val="24"/>
        </w:rPr>
      </w:pPr>
      <w:r w:rsidRPr="002422A4">
        <w:rPr>
          <w:rFonts w:ascii="IRON MAN OF WAR 002 NCV" w:hAnsi="IRON MAN OF WAR 002 NCV"/>
          <w:sz w:val="32"/>
          <w:szCs w:val="24"/>
        </w:rPr>
        <w:t xml:space="preserve">After a disastrous experiment with Bruce Banner, Tony Stark finds himself in a forsaken basement in his own </w:t>
      </w:r>
      <w:r w:rsidRPr="006922C6">
        <w:rPr>
          <w:rFonts w:ascii="IRON MAN OF WAR 002 NCV" w:hAnsi="IRON MAN OF WAR 002 NCV"/>
          <w:noProof/>
          <w:sz w:val="32"/>
          <w:szCs w:val="24"/>
        </w:rPr>
        <w:t>manor</w:t>
      </w:r>
      <w:r w:rsidRPr="002422A4">
        <w:rPr>
          <w:rFonts w:ascii="IRON MAN OF WAR 002 NCV" w:hAnsi="IRON MAN OF WAR 002 NCV"/>
          <w:sz w:val="32"/>
          <w:szCs w:val="24"/>
        </w:rPr>
        <w:t>. While thinking who could have sabotaged his anti-radiation chamber, he was already surrounded by countless of cloned Hulks.</w:t>
      </w:r>
    </w:p>
    <w:p w:rsidR="008D6598" w:rsidRPr="002422A4" w:rsidRDefault="00AA21B2" w:rsidP="00E20891">
      <w:pPr>
        <w:ind w:left="720"/>
        <w:rPr>
          <w:rFonts w:ascii="IRON MAN OF WAR 002 NCV" w:hAnsi="IRON MAN OF WAR 002 NCV"/>
          <w:sz w:val="32"/>
          <w:szCs w:val="24"/>
        </w:rPr>
      </w:pPr>
      <w:r w:rsidRPr="002422A4">
        <w:rPr>
          <w:rFonts w:ascii="IRON MAN OF WAR 002 NCV" w:hAnsi="IRON MAN OF WAR 002 NCV"/>
          <w:sz w:val="32"/>
          <w:szCs w:val="24"/>
        </w:rPr>
        <w:t>Join Iron Man’s</w:t>
      </w:r>
      <w:r w:rsidR="008D6598" w:rsidRPr="002422A4">
        <w:rPr>
          <w:rFonts w:ascii="IRON MAN OF WAR 002 NCV" w:hAnsi="IRON MAN OF WAR 002 NCV"/>
          <w:sz w:val="32"/>
          <w:szCs w:val="24"/>
        </w:rPr>
        <w:t xml:space="preserve"> quest to help his friend Bruce Banner and find the culprit that </w:t>
      </w:r>
      <w:r w:rsidRPr="002422A4">
        <w:rPr>
          <w:rFonts w:ascii="IRON MAN OF WAR 002 NCV" w:hAnsi="IRON MAN OF WAR 002 NCV"/>
          <w:sz w:val="32"/>
          <w:szCs w:val="24"/>
        </w:rPr>
        <w:t>has caused such mayhem that could destroy Iron Man and the city</w:t>
      </w:r>
      <w:r w:rsidR="00E20891" w:rsidRPr="002422A4">
        <w:rPr>
          <w:rFonts w:ascii="IRON MAN OF WAR 002 NCV" w:hAnsi="IRON MAN OF WAR 002 NCV"/>
          <w:sz w:val="32"/>
          <w:szCs w:val="24"/>
        </w:rPr>
        <w:t xml:space="preserve"> for good</w:t>
      </w:r>
      <w:r w:rsidRPr="002422A4">
        <w:rPr>
          <w:rFonts w:ascii="IRON MAN OF WAR 002 NCV" w:hAnsi="IRON MAN OF WAR 002 NCV"/>
          <w:sz w:val="32"/>
          <w:szCs w:val="24"/>
        </w:rPr>
        <w:t>.</w:t>
      </w:r>
    </w:p>
    <w:p w:rsidR="008D6598" w:rsidRPr="002422A4" w:rsidRDefault="008D6598" w:rsidP="00E20891">
      <w:pPr>
        <w:ind w:left="720"/>
        <w:rPr>
          <w:rFonts w:ascii="IRON MAN OF WAR 002 NCV" w:hAnsi="IRON MAN OF WAR 002 NCV"/>
          <w:sz w:val="32"/>
          <w:szCs w:val="24"/>
        </w:rPr>
      </w:pPr>
      <w:r w:rsidRPr="002422A4">
        <w:rPr>
          <w:rFonts w:ascii="IRON MAN OF WAR 002 NCV" w:hAnsi="IRON MAN OF WAR 002 NCV"/>
          <w:sz w:val="32"/>
          <w:szCs w:val="24"/>
        </w:rPr>
        <w:t>Are you strong enough to survive the wrath of an army of Hulks? Can you find the mastermind behind this disaster?</w:t>
      </w:r>
    </w:p>
    <w:p w:rsidR="00451BC8" w:rsidRPr="002422A4" w:rsidRDefault="00451BC8" w:rsidP="00901CB2">
      <w:pPr>
        <w:rPr>
          <w:rFonts w:ascii="IRON MAN OF WAR 002 NCV" w:hAnsi="IRON MAN OF WAR 002 NCV"/>
          <w:b/>
          <w:sz w:val="32"/>
          <w:szCs w:val="24"/>
        </w:rPr>
      </w:pPr>
    </w:p>
    <w:p w:rsidR="009F6693" w:rsidRPr="002422A4" w:rsidRDefault="009F6693" w:rsidP="002422A4">
      <w:pPr>
        <w:pStyle w:val="Heading1"/>
      </w:pPr>
      <w:bookmarkStart w:id="1" w:name="_Toc490226361"/>
      <w:r w:rsidRPr="002422A4">
        <w:t>Game Play Mechanics</w:t>
      </w:r>
      <w:bookmarkEnd w:id="1"/>
    </w:p>
    <w:p w:rsidR="000D0C58" w:rsidRPr="00597CAD" w:rsidRDefault="00A34EFA" w:rsidP="00E20891">
      <w:pPr>
        <w:ind w:left="720"/>
        <w:rPr>
          <w:rFonts w:ascii="IRON MAN OF WAR 002 NCV" w:hAnsi="IRON MAN OF WAR 002 NCV"/>
          <w:sz w:val="32"/>
          <w:szCs w:val="24"/>
        </w:rPr>
      </w:pPr>
      <w:r w:rsidRPr="00597CAD">
        <w:rPr>
          <w:rFonts w:ascii="IRON MAN OF WAR 002 NCV" w:hAnsi="IRON MAN OF WAR 002 NCV"/>
          <w:sz w:val="32"/>
          <w:szCs w:val="24"/>
        </w:rPr>
        <w:t>The player</w:t>
      </w:r>
      <w:r w:rsidR="00FE3EC9" w:rsidRPr="00597CAD">
        <w:rPr>
          <w:rFonts w:ascii="IRON MAN OF WAR 002 NCV" w:hAnsi="IRON MAN OF WAR 002 NCV"/>
          <w:sz w:val="32"/>
          <w:szCs w:val="24"/>
        </w:rPr>
        <w:t xml:space="preserve"> control</w:t>
      </w:r>
      <w:r w:rsidRPr="00597CAD">
        <w:rPr>
          <w:rFonts w:ascii="IRON MAN OF WAR 002 NCV" w:hAnsi="IRON MAN OF WAR 002 NCV"/>
          <w:sz w:val="32"/>
          <w:szCs w:val="24"/>
        </w:rPr>
        <w:t>s</w:t>
      </w:r>
      <w:r w:rsidR="00FE3EC9" w:rsidRPr="00597CAD">
        <w:rPr>
          <w:rFonts w:ascii="IRON MAN OF WAR 002 NCV" w:hAnsi="IRON MAN OF WAR 002 NCV"/>
          <w:sz w:val="32"/>
          <w:szCs w:val="24"/>
        </w:rPr>
        <w:t xml:space="preserve"> Tony Stark in his Iron Man suit. </w:t>
      </w:r>
      <w:r w:rsidRPr="00597CAD">
        <w:rPr>
          <w:rFonts w:ascii="IRON MAN OF WAR 002 NCV" w:hAnsi="IRON MAN OF WAR 002 NCV"/>
          <w:sz w:val="32"/>
          <w:szCs w:val="24"/>
        </w:rPr>
        <w:t>Iron Man</w:t>
      </w:r>
      <w:r w:rsidR="000D0C58" w:rsidRPr="00597CAD">
        <w:rPr>
          <w:rFonts w:ascii="IRON MAN OF WAR 002 NCV" w:hAnsi="IRON MAN OF WAR 002 NCV"/>
          <w:sz w:val="32"/>
          <w:szCs w:val="24"/>
        </w:rPr>
        <w:t xml:space="preserve"> can perform the following actions:</w:t>
      </w:r>
    </w:p>
    <w:p w:rsidR="000D0C58" w:rsidRPr="00597CAD" w:rsidRDefault="000D0C58" w:rsidP="000D0C58">
      <w:pPr>
        <w:pStyle w:val="ListParagraph"/>
        <w:numPr>
          <w:ilvl w:val="0"/>
          <w:numId w:val="4"/>
        </w:numPr>
        <w:rPr>
          <w:rFonts w:ascii="IRON MAN OF WAR 002 NCV" w:hAnsi="IRON MAN OF WAR 002 NCV"/>
          <w:sz w:val="32"/>
          <w:szCs w:val="24"/>
        </w:rPr>
      </w:pPr>
      <w:r w:rsidRPr="00597CAD">
        <w:rPr>
          <w:rFonts w:ascii="IRON MAN OF WAR 002 NCV" w:hAnsi="IRON MAN OF WAR 002 NCV"/>
          <w:sz w:val="32"/>
          <w:szCs w:val="24"/>
        </w:rPr>
        <w:t>Walk left or right</w:t>
      </w:r>
    </w:p>
    <w:p w:rsidR="000D0C58" w:rsidRDefault="000D0C58" w:rsidP="000D0C58">
      <w:pPr>
        <w:rPr>
          <w:rFonts w:ascii="IRON MAN OF WAR 002 NCV" w:hAnsi="IRON MAN OF WAR 002 NCV"/>
          <w:sz w:val="28"/>
          <w:szCs w:val="24"/>
        </w:rPr>
      </w:pPr>
      <w:r>
        <w:rPr>
          <w:rFonts w:ascii="IRON MAN OF WAR 002 NCV" w:hAnsi="IRON MAN OF WAR 002 NCV"/>
          <w:noProof/>
          <w:sz w:val="28"/>
          <w:szCs w:val="24"/>
          <w:lang w:val="en-US" w:eastAsia="en-US"/>
        </w:rPr>
        <w:drawing>
          <wp:anchor distT="0" distB="0" distL="114300" distR="114300" simplePos="0" relativeHeight="251663360" behindDoc="1" locked="0" layoutInCell="1" allowOverlap="1">
            <wp:simplePos x="0" y="0"/>
            <wp:positionH relativeFrom="column">
              <wp:posOffset>1097280</wp:posOffset>
            </wp:positionH>
            <wp:positionV relativeFrom="paragraph">
              <wp:posOffset>119380</wp:posOffset>
            </wp:positionV>
            <wp:extent cx="636270" cy="1612900"/>
            <wp:effectExtent l="19050" t="0" r="0" b="0"/>
            <wp:wrapThrough wrapText="bothSides">
              <wp:wrapPolygon edited="0">
                <wp:start x="9701" y="0"/>
                <wp:lineTo x="2587" y="4082"/>
                <wp:lineTo x="1293" y="8164"/>
                <wp:lineTo x="5820" y="12246"/>
                <wp:lineTo x="3880" y="16328"/>
                <wp:lineTo x="-647" y="17348"/>
                <wp:lineTo x="-647" y="18624"/>
                <wp:lineTo x="3234" y="20409"/>
                <wp:lineTo x="3234" y="20665"/>
                <wp:lineTo x="9054" y="21430"/>
                <wp:lineTo x="10347" y="21430"/>
                <wp:lineTo x="21341" y="21430"/>
                <wp:lineTo x="21341" y="21175"/>
                <wp:lineTo x="20048" y="16328"/>
                <wp:lineTo x="20695" y="13266"/>
                <wp:lineTo x="20048" y="12246"/>
                <wp:lineTo x="21341" y="10205"/>
                <wp:lineTo x="21341" y="9184"/>
                <wp:lineTo x="18754" y="4082"/>
                <wp:lineTo x="16814" y="510"/>
                <wp:lineTo x="16168" y="0"/>
                <wp:lineTo x="9701" y="0"/>
              </wp:wrapPolygon>
            </wp:wrapThrough>
            <wp:docPr id="10" name="Picture 7" descr="C:\dev\masters\beg-html5-games-w-createjs-master\9781430263401_source_code\GameProject\extraFiles\GameMechanics(Wal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dev\masters\beg-html5-games-w-createjs-master\9781430263401_source_code\GameProject\extraFiles\GameMechanics(Walk).PNG"/>
                    <pic:cNvPicPr>
                      <a:picLocks noChangeAspect="1" noChangeArrowheads="1"/>
                    </pic:cNvPicPr>
                  </pic:nvPicPr>
                  <pic:blipFill>
                    <a:blip r:embed="rId13"/>
                    <a:srcRect/>
                    <a:stretch>
                      <a:fillRect/>
                    </a:stretch>
                  </pic:blipFill>
                  <pic:spPr bwMode="auto">
                    <a:xfrm>
                      <a:off x="0" y="0"/>
                      <a:ext cx="636270" cy="1612900"/>
                    </a:xfrm>
                    <a:prstGeom prst="rect">
                      <a:avLst/>
                    </a:prstGeom>
                    <a:noFill/>
                    <a:ln w="9525">
                      <a:noFill/>
                      <a:miter lim="800000"/>
                      <a:headEnd/>
                      <a:tailEnd/>
                    </a:ln>
                  </pic:spPr>
                </pic:pic>
              </a:graphicData>
            </a:graphic>
          </wp:anchor>
        </w:drawing>
      </w:r>
    </w:p>
    <w:p w:rsidR="000D0C58" w:rsidRDefault="000D0C58" w:rsidP="000D0C58">
      <w:pPr>
        <w:rPr>
          <w:rFonts w:ascii="IRON MAN OF WAR 002 NCV" w:hAnsi="IRON MAN OF WAR 002 NCV"/>
          <w:sz w:val="28"/>
          <w:szCs w:val="24"/>
        </w:rPr>
      </w:pPr>
    </w:p>
    <w:p w:rsidR="000D0C58" w:rsidRDefault="000D0C58" w:rsidP="000D0C58">
      <w:pPr>
        <w:rPr>
          <w:rFonts w:ascii="IRON MAN OF WAR 002 NCV" w:hAnsi="IRON MAN OF WAR 002 NCV"/>
          <w:sz w:val="28"/>
          <w:szCs w:val="24"/>
        </w:rPr>
      </w:pPr>
    </w:p>
    <w:p w:rsidR="000D0C58" w:rsidRDefault="000D0C58" w:rsidP="000D0C58">
      <w:pPr>
        <w:rPr>
          <w:rFonts w:ascii="IRON MAN OF WAR 002 NCV" w:hAnsi="IRON MAN OF WAR 002 NCV"/>
          <w:sz w:val="28"/>
          <w:szCs w:val="24"/>
        </w:rPr>
      </w:pPr>
    </w:p>
    <w:p w:rsidR="000D0C58" w:rsidRPr="000D0C58" w:rsidRDefault="000D0C58" w:rsidP="000D0C58">
      <w:pPr>
        <w:rPr>
          <w:rFonts w:ascii="IRON MAN OF WAR 002 NCV" w:hAnsi="IRON MAN OF WAR 002 NCV"/>
          <w:sz w:val="28"/>
          <w:szCs w:val="24"/>
        </w:rPr>
      </w:pPr>
    </w:p>
    <w:p w:rsidR="000D0C58" w:rsidRPr="00597CAD" w:rsidRDefault="000E0D9F" w:rsidP="000D0C58">
      <w:pPr>
        <w:pStyle w:val="ListParagraph"/>
        <w:ind w:left="1440"/>
        <w:rPr>
          <w:rFonts w:ascii="IRON MAN OF WAR 002 NCV" w:hAnsi="IRON MAN OF WAR 002 NCV"/>
          <w:sz w:val="32"/>
          <w:szCs w:val="24"/>
        </w:rPr>
      </w:pPr>
      <w:r w:rsidRPr="00597CAD">
        <w:rPr>
          <w:rFonts w:ascii="IRON MAN OF WAR 002 NCV" w:hAnsi="IRON MAN OF WAR 002 NCV"/>
          <w:sz w:val="32"/>
          <w:szCs w:val="24"/>
        </w:rPr>
        <w:t>Walking animation</w:t>
      </w:r>
    </w:p>
    <w:p w:rsidR="000D0C58" w:rsidRDefault="000D0C58" w:rsidP="000D0C58">
      <w:pPr>
        <w:pStyle w:val="ListParagraph"/>
        <w:ind w:left="1440"/>
        <w:rPr>
          <w:rFonts w:ascii="IRON MAN OF WAR 002 NCV" w:hAnsi="IRON MAN OF WAR 002 NCV"/>
          <w:sz w:val="28"/>
          <w:szCs w:val="24"/>
        </w:rPr>
      </w:pPr>
    </w:p>
    <w:p w:rsidR="000D0C58" w:rsidRDefault="000D0C58" w:rsidP="000D0C58">
      <w:pPr>
        <w:pStyle w:val="ListParagraph"/>
        <w:ind w:left="1440"/>
        <w:rPr>
          <w:rFonts w:ascii="IRON MAN OF WAR 002 NCV" w:hAnsi="IRON MAN OF WAR 002 NCV"/>
          <w:sz w:val="28"/>
          <w:szCs w:val="24"/>
        </w:rPr>
      </w:pPr>
    </w:p>
    <w:p w:rsidR="000D0C58" w:rsidRDefault="000D0C58" w:rsidP="000D0C58">
      <w:pPr>
        <w:pStyle w:val="ListParagraph"/>
        <w:ind w:left="1440"/>
        <w:rPr>
          <w:rFonts w:ascii="IRON MAN OF WAR 002 NCV" w:hAnsi="IRON MAN OF WAR 002 NCV"/>
          <w:sz w:val="28"/>
          <w:szCs w:val="24"/>
        </w:rPr>
      </w:pPr>
    </w:p>
    <w:p w:rsidR="000D0C58" w:rsidRDefault="000D0C58" w:rsidP="000D0C58">
      <w:pPr>
        <w:pStyle w:val="ListParagraph"/>
        <w:ind w:left="1440"/>
        <w:rPr>
          <w:rFonts w:ascii="IRON MAN OF WAR 002 NCV" w:hAnsi="IRON MAN OF WAR 002 NCV"/>
          <w:sz w:val="28"/>
          <w:szCs w:val="24"/>
        </w:rPr>
      </w:pPr>
    </w:p>
    <w:p w:rsidR="000D0C58" w:rsidRPr="000D0C58" w:rsidRDefault="000D0C58" w:rsidP="000D0C58">
      <w:pPr>
        <w:rPr>
          <w:rFonts w:ascii="IRON MAN OF WAR 002 NCV" w:hAnsi="IRON MAN OF WAR 002 NCV"/>
          <w:sz w:val="28"/>
          <w:szCs w:val="24"/>
        </w:rPr>
      </w:pPr>
    </w:p>
    <w:p w:rsidR="00C53247" w:rsidRPr="00597CAD" w:rsidRDefault="000D0C58" w:rsidP="00C53247">
      <w:pPr>
        <w:pStyle w:val="ListParagraph"/>
        <w:numPr>
          <w:ilvl w:val="0"/>
          <w:numId w:val="4"/>
        </w:numPr>
        <w:rPr>
          <w:rFonts w:ascii="IRON MAN OF WAR 002 NCV" w:hAnsi="IRON MAN OF WAR 002 NCV"/>
          <w:sz w:val="32"/>
          <w:szCs w:val="24"/>
        </w:rPr>
      </w:pPr>
      <w:r w:rsidRPr="00597CAD">
        <w:rPr>
          <w:rFonts w:ascii="IRON MAN OF WAR 002 NCV" w:hAnsi="IRON MAN OF WAR 002 NCV"/>
          <w:sz w:val="32"/>
          <w:szCs w:val="24"/>
        </w:rPr>
        <w:lastRenderedPageBreak/>
        <w:t>Fly up and Down</w:t>
      </w:r>
      <w:r w:rsidR="00C53247" w:rsidRPr="00597CAD">
        <w:rPr>
          <w:rFonts w:ascii="IRON MAN OF WAR 002 NCV" w:hAnsi="IRON MAN OF WAR 002 NCV"/>
          <w:sz w:val="32"/>
          <w:szCs w:val="24"/>
        </w:rPr>
        <w:t>. While flying, iron m</w:t>
      </w:r>
      <w:r w:rsidR="00597CAD">
        <w:rPr>
          <w:rFonts w:ascii="IRON MAN OF WAR 002 NCV" w:hAnsi="IRON MAN OF WAR 002 NCV"/>
          <w:sz w:val="32"/>
          <w:szCs w:val="24"/>
        </w:rPr>
        <w:t>an can avoid obstacles and foes</w:t>
      </w:r>
    </w:p>
    <w:p w:rsidR="00C53247" w:rsidRDefault="00C53247" w:rsidP="00C53247">
      <w:pPr>
        <w:rPr>
          <w:rFonts w:ascii="IRON MAN OF WAR 002 NCV" w:hAnsi="IRON MAN OF WAR 002 NCV"/>
          <w:sz w:val="28"/>
          <w:szCs w:val="24"/>
        </w:rPr>
      </w:pPr>
      <w:r>
        <w:rPr>
          <w:rFonts w:ascii="IRON MAN OF WAR 002 NCV" w:hAnsi="IRON MAN OF WAR 002 NCV"/>
          <w:noProof/>
          <w:sz w:val="28"/>
          <w:szCs w:val="24"/>
          <w:lang w:val="en-US" w:eastAsia="en-US"/>
        </w:rPr>
        <w:drawing>
          <wp:anchor distT="0" distB="0" distL="114300" distR="114300" simplePos="0" relativeHeight="251665408" behindDoc="0" locked="0" layoutInCell="1" allowOverlap="1">
            <wp:simplePos x="0" y="0"/>
            <wp:positionH relativeFrom="column">
              <wp:posOffset>984885</wp:posOffset>
            </wp:positionH>
            <wp:positionV relativeFrom="paragraph">
              <wp:posOffset>95885</wp:posOffset>
            </wp:positionV>
            <wp:extent cx="1584960" cy="1880235"/>
            <wp:effectExtent l="19050" t="0" r="0" b="0"/>
            <wp:wrapThrough wrapText="bothSides">
              <wp:wrapPolygon edited="0">
                <wp:start x="4673" y="0"/>
                <wp:lineTo x="1038" y="3283"/>
                <wp:lineTo x="0" y="5033"/>
                <wp:lineTo x="-260" y="7003"/>
                <wp:lineTo x="2856" y="10505"/>
                <wp:lineTo x="4154" y="14006"/>
                <wp:lineTo x="3894" y="18821"/>
                <wp:lineTo x="5712" y="21009"/>
                <wp:lineTo x="6750" y="21009"/>
                <wp:lineTo x="6750" y="21228"/>
                <wp:lineTo x="7529" y="21447"/>
                <wp:lineTo x="8827" y="21447"/>
                <wp:lineTo x="9087" y="21447"/>
                <wp:lineTo x="9346" y="21009"/>
                <wp:lineTo x="20769" y="21009"/>
                <wp:lineTo x="21548" y="18383"/>
                <wp:lineTo x="20250" y="17508"/>
                <wp:lineTo x="20510" y="14006"/>
                <wp:lineTo x="20769" y="11599"/>
                <wp:lineTo x="20510" y="10067"/>
                <wp:lineTo x="20250" y="7441"/>
                <wp:lineTo x="19990" y="657"/>
                <wp:lineTo x="17913" y="0"/>
                <wp:lineTo x="7529" y="0"/>
                <wp:lineTo x="4673" y="0"/>
              </wp:wrapPolygon>
            </wp:wrapThrough>
            <wp:docPr id="13" name="Picture 8" descr="C:\dev\masters\beg-html5-games-w-createjs-master\9781430263401_source_code\GameProject\extraFiles\GameMechanics(F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dev\masters\beg-html5-games-w-createjs-master\9781430263401_source_code\GameProject\extraFiles\GameMechanics(Fly).PNG"/>
                    <pic:cNvPicPr>
                      <a:picLocks noChangeAspect="1" noChangeArrowheads="1"/>
                    </pic:cNvPicPr>
                  </pic:nvPicPr>
                  <pic:blipFill>
                    <a:blip r:embed="rId14"/>
                    <a:srcRect/>
                    <a:stretch>
                      <a:fillRect/>
                    </a:stretch>
                  </pic:blipFill>
                  <pic:spPr bwMode="auto">
                    <a:xfrm>
                      <a:off x="0" y="0"/>
                      <a:ext cx="1584960" cy="1880235"/>
                    </a:xfrm>
                    <a:prstGeom prst="rect">
                      <a:avLst/>
                    </a:prstGeom>
                    <a:noFill/>
                    <a:ln w="9525">
                      <a:noFill/>
                      <a:miter lim="800000"/>
                      <a:headEnd/>
                      <a:tailEnd/>
                    </a:ln>
                  </pic:spPr>
                </pic:pic>
              </a:graphicData>
            </a:graphic>
          </wp:anchor>
        </w:drawing>
      </w:r>
    </w:p>
    <w:p w:rsidR="00C53247" w:rsidRDefault="00C53247" w:rsidP="00C53247">
      <w:pPr>
        <w:rPr>
          <w:rFonts w:ascii="IRON MAN OF WAR 002 NCV" w:hAnsi="IRON MAN OF WAR 002 NCV"/>
          <w:sz w:val="28"/>
          <w:szCs w:val="24"/>
        </w:rPr>
      </w:pPr>
    </w:p>
    <w:p w:rsidR="00C53247" w:rsidRDefault="00C53247" w:rsidP="00C53247">
      <w:pPr>
        <w:rPr>
          <w:rFonts w:ascii="IRON MAN OF WAR 002 NCV" w:hAnsi="IRON MAN OF WAR 002 NCV"/>
          <w:sz w:val="28"/>
          <w:szCs w:val="24"/>
        </w:rPr>
      </w:pPr>
    </w:p>
    <w:p w:rsidR="00C53247" w:rsidRPr="00C53247" w:rsidRDefault="00C53247" w:rsidP="00C53247">
      <w:pPr>
        <w:rPr>
          <w:rFonts w:ascii="IRON MAN OF WAR 002 NCV" w:hAnsi="IRON MAN OF WAR 002 NCV"/>
          <w:sz w:val="28"/>
          <w:szCs w:val="24"/>
        </w:rPr>
      </w:pPr>
    </w:p>
    <w:p w:rsidR="00C53247" w:rsidRDefault="00C53247" w:rsidP="00C53247">
      <w:pPr>
        <w:ind w:left="1080"/>
        <w:rPr>
          <w:rFonts w:ascii="IRON MAN OF WAR 002 NCV" w:hAnsi="IRON MAN OF WAR 002 NCV"/>
          <w:sz w:val="28"/>
          <w:szCs w:val="24"/>
        </w:rPr>
      </w:pPr>
    </w:p>
    <w:p w:rsidR="00C53247" w:rsidRDefault="00C53247" w:rsidP="00C53247">
      <w:pPr>
        <w:ind w:left="1080"/>
        <w:rPr>
          <w:rFonts w:ascii="IRON MAN OF WAR 002 NCV" w:hAnsi="IRON MAN OF WAR 002 NCV"/>
          <w:sz w:val="28"/>
          <w:szCs w:val="24"/>
        </w:rPr>
      </w:pPr>
    </w:p>
    <w:p w:rsidR="000E0D9F" w:rsidRPr="00597CAD" w:rsidRDefault="000E0D9F" w:rsidP="000E0D9F">
      <w:pPr>
        <w:pStyle w:val="ListParagraph"/>
        <w:ind w:left="1440"/>
        <w:rPr>
          <w:rFonts w:ascii="IRON MAN OF WAR 002 NCV" w:hAnsi="IRON MAN OF WAR 002 NCV"/>
          <w:sz w:val="32"/>
          <w:szCs w:val="24"/>
        </w:rPr>
      </w:pPr>
      <w:r>
        <w:rPr>
          <w:rFonts w:ascii="IRON MAN OF WAR 002 NCV" w:hAnsi="IRON MAN OF WAR 002 NCV"/>
          <w:sz w:val="28"/>
          <w:szCs w:val="24"/>
        </w:rPr>
        <w:tab/>
      </w:r>
      <w:r w:rsidRPr="00597CAD">
        <w:rPr>
          <w:rFonts w:ascii="IRON MAN OF WAR 002 NCV" w:hAnsi="IRON MAN OF WAR 002 NCV"/>
          <w:sz w:val="32"/>
          <w:szCs w:val="24"/>
        </w:rPr>
        <w:t>Flying animation</w:t>
      </w:r>
    </w:p>
    <w:p w:rsidR="000E0D9F" w:rsidRPr="00597CAD" w:rsidRDefault="000E0D9F" w:rsidP="000E0D9F">
      <w:pPr>
        <w:pStyle w:val="ListParagraph"/>
        <w:ind w:left="1440"/>
        <w:rPr>
          <w:rFonts w:ascii="IRON MAN OF WAR 002 NCV" w:hAnsi="IRON MAN OF WAR 002 NCV"/>
          <w:sz w:val="32"/>
          <w:szCs w:val="24"/>
        </w:rPr>
      </w:pPr>
    </w:p>
    <w:p w:rsidR="00C53247" w:rsidRPr="00597CAD" w:rsidRDefault="00C53247" w:rsidP="00C53247">
      <w:pPr>
        <w:pStyle w:val="ListParagraph"/>
        <w:numPr>
          <w:ilvl w:val="0"/>
          <w:numId w:val="4"/>
        </w:numPr>
        <w:rPr>
          <w:rFonts w:ascii="IRON MAN OF WAR 002 NCV" w:hAnsi="IRON MAN OF WAR 002 NCV"/>
          <w:sz w:val="32"/>
          <w:szCs w:val="24"/>
        </w:rPr>
      </w:pPr>
      <w:r w:rsidRPr="00597CAD">
        <w:rPr>
          <w:rFonts w:ascii="IRON MAN OF WAR 002 NCV" w:hAnsi="IRON MAN OF WAR 002 NCV"/>
          <w:sz w:val="32"/>
          <w:szCs w:val="24"/>
        </w:rPr>
        <w:t>SHOOT PROJECTILES TO KILL HIS ENEMIES</w:t>
      </w:r>
    </w:p>
    <w:p w:rsidR="000D0C58" w:rsidRPr="000D0C58" w:rsidRDefault="00C53247" w:rsidP="000D0C58">
      <w:pPr>
        <w:ind w:left="1080"/>
        <w:rPr>
          <w:rFonts w:ascii="IRON MAN OF WAR 002 NCV" w:hAnsi="IRON MAN OF WAR 002 NCV"/>
          <w:sz w:val="28"/>
          <w:szCs w:val="24"/>
        </w:rPr>
      </w:pPr>
      <w:r>
        <w:rPr>
          <w:rFonts w:ascii="IRON MAN OF WAR 002 NCV" w:hAnsi="IRON MAN OF WAR 002 NCV"/>
          <w:noProof/>
          <w:sz w:val="28"/>
          <w:szCs w:val="24"/>
          <w:lang w:val="en-US" w:eastAsia="en-US"/>
        </w:rPr>
        <w:drawing>
          <wp:anchor distT="0" distB="0" distL="114300" distR="114300" simplePos="0" relativeHeight="251666432" behindDoc="0" locked="0" layoutInCell="1" allowOverlap="1">
            <wp:simplePos x="0" y="0"/>
            <wp:positionH relativeFrom="column">
              <wp:posOffset>1140460</wp:posOffset>
            </wp:positionH>
            <wp:positionV relativeFrom="paragraph">
              <wp:posOffset>1270</wp:posOffset>
            </wp:positionV>
            <wp:extent cx="1894840" cy="1379855"/>
            <wp:effectExtent l="19050" t="0" r="0" b="0"/>
            <wp:wrapThrough wrapText="bothSides">
              <wp:wrapPolygon edited="0">
                <wp:start x="4126" y="0"/>
                <wp:lineTo x="2389" y="1789"/>
                <wp:lineTo x="1086" y="3877"/>
                <wp:lineTo x="1086" y="9543"/>
                <wp:lineTo x="2823" y="14314"/>
                <wp:lineTo x="0" y="17594"/>
                <wp:lineTo x="-217" y="19085"/>
                <wp:lineTo x="651" y="21173"/>
                <wp:lineTo x="869" y="21173"/>
                <wp:lineTo x="3257" y="21173"/>
                <wp:lineTo x="9555" y="21173"/>
                <wp:lineTo x="13247" y="20278"/>
                <wp:lineTo x="13029" y="19085"/>
                <wp:lineTo x="9989" y="13419"/>
                <wp:lineTo x="8035" y="10735"/>
                <wp:lineTo x="6298" y="9543"/>
                <wp:lineTo x="11292" y="5069"/>
                <wp:lineTo x="11292" y="4771"/>
                <wp:lineTo x="21499" y="4771"/>
                <wp:lineTo x="21499" y="1491"/>
                <wp:lineTo x="6080" y="0"/>
                <wp:lineTo x="4126" y="0"/>
              </wp:wrapPolygon>
            </wp:wrapThrough>
            <wp:docPr id="14" name="Picture 9" descr="C:\dev\masters\beg-html5-games-w-createjs-master\9781430263401_source_code\GameProject\extraFiles\GameMechanics(Sho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dev\masters\beg-html5-games-w-createjs-master\9781430263401_source_code\GameProject\extraFiles\GameMechanics(Shoot).PNG"/>
                    <pic:cNvPicPr>
                      <a:picLocks noChangeAspect="1" noChangeArrowheads="1"/>
                    </pic:cNvPicPr>
                  </pic:nvPicPr>
                  <pic:blipFill>
                    <a:blip r:embed="rId15"/>
                    <a:srcRect/>
                    <a:stretch>
                      <a:fillRect/>
                    </a:stretch>
                  </pic:blipFill>
                  <pic:spPr bwMode="auto">
                    <a:xfrm>
                      <a:off x="0" y="0"/>
                      <a:ext cx="1894840" cy="1379855"/>
                    </a:xfrm>
                    <a:prstGeom prst="rect">
                      <a:avLst/>
                    </a:prstGeom>
                    <a:noFill/>
                    <a:ln w="9525">
                      <a:noFill/>
                      <a:miter lim="800000"/>
                      <a:headEnd/>
                      <a:tailEnd/>
                    </a:ln>
                  </pic:spPr>
                </pic:pic>
              </a:graphicData>
            </a:graphic>
          </wp:anchor>
        </w:drawing>
      </w:r>
    </w:p>
    <w:p w:rsidR="000D0C58" w:rsidRDefault="000D0C58" w:rsidP="000D0C58">
      <w:pPr>
        <w:rPr>
          <w:rFonts w:ascii="IRON MAN OF WAR 002 NCV" w:hAnsi="IRON MAN OF WAR 002 NCV"/>
          <w:sz w:val="28"/>
          <w:szCs w:val="24"/>
        </w:rPr>
      </w:pPr>
    </w:p>
    <w:p w:rsidR="000D0C58" w:rsidRPr="000D0C58" w:rsidRDefault="000D0C58" w:rsidP="000D0C58">
      <w:pPr>
        <w:rPr>
          <w:rFonts w:ascii="IRON MAN OF WAR 002 NCV" w:hAnsi="IRON MAN OF WAR 002 NCV"/>
          <w:sz w:val="28"/>
          <w:szCs w:val="24"/>
        </w:rPr>
      </w:pPr>
    </w:p>
    <w:p w:rsidR="000D0C58" w:rsidRPr="000D0C58" w:rsidRDefault="000D0C58" w:rsidP="000D0C58">
      <w:pPr>
        <w:pStyle w:val="ListParagraph"/>
        <w:ind w:left="1440"/>
        <w:rPr>
          <w:rFonts w:ascii="IRON MAN OF WAR 002 NCV" w:hAnsi="IRON MAN OF WAR 002 NCV"/>
          <w:sz w:val="28"/>
          <w:szCs w:val="24"/>
        </w:rPr>
      </w:pPr>
    </w:p>
    <w:p w:rsidR="00C53247" w:rsidRPr="00597CAD" w:rsidRDefault="000E0D9F" w:rsidP="000E0D9F">
      <w:pPr>
        <w:ind w:left="1440" w:firstLine="720"/>
        <w:rPr>
          <w:rFonts w:ascii="IRON MAN OF WAR 002 NCV" w:hAnsi="IRON MAN OF WAR 002 NCV"/>
          <w:sz w:val="32"/>
          <w:szCs w:val="24"/>
        </w:rPr>
      </w:pPr>
      <w:r w:rsidRPr="00597CAD">
        <w:rPr>
          <w:rFonts w:ascii="IRON MAN OF WAR 002 NCV" w:hAnsi="IRON MAN OF WAR 002 NCV"/>
          <w:sz w:val="32"/>
          <w:szCs w:val="24"/>
        </w:rPr>
        <w:t>Shooting animation</w:t>
      </w:r>
    </w:p>
    <w:p w:rsidR="00BF4089" w:rsidRPr="002422A4" w:rsidRDefault="009F6693" w:rsidP="002422A4">
      <w:pPr>
        <w:pStyle w:val="Heading1"/>
        <w:rPr>
          <w:i/>
        </w:rPr>
      </w:pPr>
      <w:bookmarkStart w:id="2" w:name="_Toc490226362"/>
      <w:r w:rsidRPr="002422A4">
        <w:t>Camera</w:t>
      </w:r>
      <w:bookmarkEnd w:id="2"/>
    </w:p>
    <w:p w:rsidR="009F6693" w:rsidRPr="002422A4" w:rsidRDefault="00760A1F" w:rsidP="00E20891">
      <w:pPr>
        <w:ind w:left="360" w:firstLine="360"/>
        <w:rPr>
          <w:rFonts w:ascii="IRON MAN OF WAR 002 NCV" w:hAnsi="IRON MAN OF WAR 002 NCV"/>
          <w:sz w:val="32"/>
          <w:szCs w:val="24"/>
        </w:rPr>
      </w:pPr>
      <w:r w:rsidRPr="002422A4">
        <w:rPr>
          <w:rFonts w:ascii="IRON MAN OF WAR 002 NCV" w:hAnsi="IRON MAN OF WAR 002 NCV"/>
          <w:sz w:val="32"/>
          <w:szCs w:val="24"/>
        </w:rPr>
        <w:t xml:space="preserve">The camera for this game is </w:t>
      </w:r>
      <w:r w:rsidR="000C2B09">
        <w:rPr>
          <w:rFonts w:ascii="IRON MAN OF WAR 002 NCV" w:hAnsi="IRON MAN OF WAR 002 NCV"/>
          <w:sz w:val="32"/>
          <w:szCs w:val="24"/>
        </w:rPr>
        <w:t>a side-scroller</w:t>
      </w:r>
      <w:r w:rsidRPr="002422A4">
        <w:rPr>
          <w:rFonts w:ascii="IRON MAN OF WAR 002 NCV" w:hAnsi="IRON MAN OF WAR 002 NCV"/>
          <w:sz w:val="32"/>
          <w:szCs w:val="24"/>
        </w:rPr>
        <w:t>.</w:t>
      </w:r>
    </w:p>
    <w:p w:rsidR="008A45DC" w:rsidRDefault="008A45DC">
      <w:pPr>
        <w:rPr>
          <w:rFonts w:ascii="IRON MAN OF WAR 002 NCV" w:hAnsi="IRON MAN OF WAR 002 NCV"/>
          <w:sz w:val="32"/>
          <w:szCs w:val="24"/>
        </w:rPr>
      </w:pPr>
      <w:r>
        <w:rPr>
          <w:rFonts w:ascii="IRON MAN OF WAR 002 NCV" w:hAnsi="IRON MAN OF WAR 002 NCV"/>
          <w:sz w:val="32"/>
          <w:szCs w:val="24"/>
        </w:rPr>
        <w:br w:type="page"/>
      </w:r>
    </w:p>
    <w:p w:rsidR="00BF4089" w:rsidRPr="002422A4" w:rsidRDefault="009F6693" w:rsidP="002422A4">
      <w:pPr>
        <w:pStyle w:val="Heading1"/>
      </w:pPr>
      <w:bookmarkStart w:id="3" w:name="_Toc490226363"/>
      <w:r w:rsidRPr="002422A4">
        <w:lastRenderedPageBreak/>
        <w:t>Controls</w:t>
      </w:r>
      <w:bookmarkEnd w:id="3"/>
    </w:p>
    <w:p w:rsidR="00686D09" w:rsidRPr="002422A4" w:rsidRDefault="00760A1F" w:rsidP="00E20891">
      <w:pPr>
        <w:ind w:left="360" w:firstLine="360"/>
        <w:rPr>
          <w:rFonts w:ascii="IRON MAN OF WAR 002 NCV" w:hAnsi="IRON MAN OF WAR 002 NCV"/>
          <w:sz w:val="32"/>
          <w:szCs w:val="24"/>
        </w:rPr>
      </w:pPr>
      <w:r w:rsidRPr="002422A4">
        <w:rPr>
          <w:rFonts w:ascii="IRON MAN OF WAR 002 NCV" w:hAnsi="IRON MAN OF WAR 002 NCV"/>
          <w:sz w:val="32"/>
          <w:szCs w:val="24"/>
        </w:rPr>
        <w:t>The keyboard</w:t>
      </w:r>
      <w:r w:rsidR="006C3F18" w:rsidRPr="002422A4">
        <w:rPr>
          <w:rFonts w:ascii="IRON MAN OF WAR 002 NCV" w:hAnsi="IRON MAN OF WAR 002 NCV"/>
          <w:sz w:val="32"/>
          <w:szCs w:val="24"/>
        </w:rPr>
        <w:t xml:space="preserve"> is</w:t>
      </w:r>
      <w:r w:rsidR="0099551D" w:rsidRPr="002422A4">
        <w:rPr>
          <w:rFonts w:ascii="IRON MAN OF WAR 002 NCV" w:hAnsi="IRON MAN OF WAR 002 NCV"/>
          <w:sz w:val="32"/>
          <w:szCs w:val="24"/>
        </w:rPr>
        <w:t xml:space="preserve"> needed in order to play this game</w:t>
      </w:r>
      <w:r w:rsidRPr="002422A4">
        <w:rPr>
          <w:rFonts w:ascii="IRON MAN OF WAR 002 NCV" w:hAnsi="IRON MAN OF WAR 002 NCV"/>
          <w:sz w:val="32"/>
          <w:szCs w:val="24"/>
        </w:rPr>
        <w:t>.</w:t>
      </w:r>
    </w:p>
    <w:p w:rsidR="0099551D" w:rsidRPr="002422A4" w:rsidRDefault="0099551D" w:rsidP="0099551D">
      <w:pPr>
        <w:ind w:left="360"/>
        <w:rPr>
          <w:rFonts w:ascii="IRON MAN OF WAR 002 NCV" w:hAnsi="IRON MAN OF WAR 002 NCV"/>
          <w:sz w:val="32"/>
          <w:szCs w:val="24"/>
        </w:rPr>
      </w:pPr>
    </w:p>
    <w:p w:rsidR="0099551D" w:rsidRPr="002422A4" w:rsidRDefault="00B56BE3" w:rsidP="0099551D">
      <w:pPr>
        <w:ind w:left="360"/>
        <w:rPr>
          <w:rFonts w:ascii="IRON MAN OF WAR 002 NCV" w:hAnsi="IRON MAN OF WAR 002 NCV"/>
          <w:sz w:val="32"/>
          <w:szCs w:val="24"/>
        </w:rPr>
      </w:pPr>
      <w:r w:rsidRPr="002422A4">
        <w:rPr>
          <w:rFonts w:ascii="IRON MAN OF WAR 002 NCV" w:hAnsi="IRON MAN OF WAR 002 NCV"/>
          <w:noProof/>
          <w:sz w:val="32"/>
          <w:szCs w:val="24"/>
          <w:lang w:val="en-US" w:eastAsia="en-US"/>
        </w:rPr>
        <w:drawing>
          <wp:inline distT="0" distB="0" distL="0" distR="0">
            <wp:extent cx="5657850" cy="1076325"/>
            <wp:effectExtent l="19050" t="0" r="0" b="0"/>
            <wp:docPr id="1" name="Picture 1" descr="C:\dev\masters\beg-html5-games-w-createjs-master\9781430263401_source_code\GameProject\assets\img\key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ev\masters\beg-html5-games-w-createjs-master\9781430263401_source_code\GameProject\assets\img\keyboard.png"/>
                    <pic:cNvPicPr>
                      <a:picLocks noChangeAspect="1" noChangeArrowheads="1"/>
                    </pic:cNvPicPr>
                  </pic:nvPicPr>
                  <pic:blipFill>
                    <a:blip r:embed="rId16"/>
                    <a:srcRect/>
                    <a:stretch>
                      <a:fillRect/>
                    </a:stretch>
                  </pic:blipFill>
                  <pic:spPr bwMode="auto">
                    <a:xfrm>
                      <a:off x="0" y="0"/>
                      <a:ext cx="5680611" cy="1080655"/>
                    </a:xfrm>
                    <a:prstGeom prst="rect">
                      <a:avLst/>
                    </a:prstGeom>
                    <a:noFill/>
                    <a:ln w="9525">
                      <a:noFill/>
                      <a:miter lim="800000"/>
                      <a:headEnd/>
                      <a:tailEnd/>
                    </a:ln>
                  </pic:spPr>
                </pic:pic>
              </a:graphicData>
            </a:graphic>
          </wp:inline>
        </w:drawing>
      </w:r>
    </w:p>
    <w:p w:rsidR="000E0D9F" w:rsidRDefault="000E0D9F" w:rsidP="000E0D9F">
      <w:pPr>
        <w:pStyle w:val="Heading1"/>
        <w:numPr>
          <w:ilvl w:val="0"/>
          <w:numId w:val="0"/>
        </w:numPr>
        <w:ind w:left="450"/>
        <w:jc w:val="center"/>
        <w:rPr>
          <w:u w:val="none"/>
        </w:rPr>
      </w:pPr>
      <w:bookmarkStart w:id="4" w:name="_Toc490226364"/>
      <w:r w:rsidRPr="000E0D9F">
        <w:rPr>
          <w:u w:val="none"/>
        </w:rPr>
        <w:t>Controls</w:t>
      </w:r>
      <w:bookmarkEnd w:id="4"/>
    </w:p>
    <w:p w:rsidR="000E0D9F" w:rsidRPr="000E0D9F" w:rsidRDefault="000E0D9F" w:rsidP="000E0D9F"/>
    <w:p w:rsidR="009F6693" w:rsidRPr="002422A4" w:rsidRDefault="009F6693" w:rsidP="002422A4">
      <w:pPr>
        <w:pStyle w:val="Heading1"/>
      </w:pPr>
      <w:bookmarkStart w:id="5" w:name="_Toc490226365"/>
      <w:r w:rsidRPr="002422A4">
        <w:t>Interface</w:t>
      </w:r>
      <w:r w:rsidR="00D668E0" w:rsidRPr="002422A4">
        <w:t xml:space="preserve"> Sketch</w:t>
      </w:r>
      <w:bookmarkEnd w:id="5"/>
    </w:p>
    <w:p w:rsidR="00D04EC2" w:rsidRDefault="000E0D9F" w:rsidP="00E20891">
      <w:pPr>
        <w:ind w:left="360" w:firstLine="360"/>
        <w:rPr>
          <w:rFonts w:ascii="IRON MAN OF WAR 002 NCV" w:hAnsi="IRON MAN OF WAR 002 NCV"/>
          <w:sz w:val="32"/>
          <w:szCs w:val="24"/>
        </w:rPr>
      </w:pPr>
      <w:r>
        <w:rPr>
          <w:rFonts w:ascii="IRON MAN OF WAR 002 NCV" w:hAnsi="IRON MAN OF WAR 002 NCV"/>
          <w:noProof/>
          <w:sz w:val="32"/>
          <w:szCs w:val="24"/>
          <w:lang w:val="en-US" w:eastAsia="en-US"/>
        </w:rPr>
        <w:drawing>
          <wp:anchor distT="0" distB="0" distL="114300" distR="114300" simplePos="0" relativeHeight="251667456" behindDoc="0" locked="0" layoutInCell="1" allowOverlap="1">
            <wp:simplePos x="0" y="0"/>
            <wp:positionH relativeFrom="column">
              <wp:posOffset>405765</wp:posOffset>
            </wp:positionH>
            <wp:positionV relativeFrom="paragraph">
              <wp:posOffset>402590</wp:posOffset>
            </wp:positionV>
            <wp:extent cx="5734685" cy="3105150"/>
            <wp:effectExtent l="19050" t="0" r="0" b="0"/>
            <wp:wrapThrough wrapText="bothSides">
              <wp:wrapPolygon edited="0">
                <wp:start x="-72" y="0"/>
                <wp:lineTo x="-72" y="21467"/>
                <wp:lineTo x="21598" y="21467"/>
                <wp:lineTo x="21598" y="0"/>
                <wp:lineTo x="-72" y="0"/>
              </wp:wrapPolygon>
            </wp:wrapThrough>
            <wp:docPr id="1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a:srcRect/>
                    <a:stretch>
                      <a:fillRect/>
                    </a:stretch>
                  </pic:blipFill>
                  <pic:spPr bwMode="auto">
                    <a:xfrm>
                      <a:off x="0" y="0"/>
                      <a:ext cx="5734685" cy="3105150"/>
                    </a:xfrm>
                    <a:prstGeom prst="rect">
                      <a:avLst/>
                    </a:prstGeom>
                    <a:noFill/>
                    <a:ln w="9525">
                      <a:noFill/>
                      <a:miter lim="800000"/>
                      <a:headEnd/>
                      <a:tailEnd/>
                    </a:ln>
                  </pic:spPr>
                </pic:pic>
              </a:graphicData>
            </a:graphic>
          </wp:anchor>
        </w:drawing>
      </w:r>
      <w:r w:rsidR="00D04EC2" w:rsidRPr="002422A4">
        <w:rPr>
          <w:rFonts w:ascii="IRON MAN OF WAR 002 NCV" w:hAnsi="IRON MAN OF WAR 002 NCV"/>
          <w:sz w:val="32"/>
          <w:szCs w:val="24"/>
        </w:rPr>
        <w:t>The game interface is represented in the image below:</w:t>
      </w:r>
    </w:p>
    <w:p w:rsidR="000E0D9F" w:rsidRDefault="000E0D9F" w:rsidP="00E20891">
      <w:pPr>
        <w:ind w:left="360" w:firstLine="360"/>
        <w:rPr>
          <w:rFonts w:ascii="IRON MAN OF WAR 002 NCV" w:hAnsi="IRON MAN OF WAR 002 NCV"/>
          <w:sz w:val="32"/>
          <w:szCs w:val="24"/>
        </w:rPr>
      </w:pPr>
    </w:p>
    <w:p w:rsidR="000E0D9F" w:rsidRDefault="000E0D9F" w:rsidP="00E20891">
      <w:pPr>
        <w:ind w:left="360" w:firstLine="360"/>
        <w:rPr>
          <w:rFonts w:ascii="IRON MAN OF WAR 002 NCV" w:hAnsi="IRON MAN OF WAR 002 NCV"/>
          <w:sz w:val="32"/>
          <w:szCs w:val="24"/>
        </w:rPr>
      </w:pPr>
    </w:p>
    <w:p w:rsidR="000E0D9F" w:rsidRDefault="000E0D9F" w:rsidP="00E20891">
      <w:pPr>
        <w:ind w:left="360" w:firstLine="360"/>
        <w:rPr>
          <w:rFonts w:ascii="IRON MAN OF WAR 002 NCV" w:hAnsi="IRON MAN OF WAR 002 NCV"/>
          <w:sz w:val="32"/>
          <w:szCs w:val="24"/>
        </w:rPr>
      </w:pPr>
    </w:p>
    <w:p w:rsidR="000E0D9F" w:rsidRDefault="000E0D9F" w:rsidP="00E20891">
      <w:pPr>
        <w:ind w:left="360" w:firstLine="360"/>
        <w:rPr>
          <w:rFonts w:ascii="IRON MAN OF WAR 002 NCV" w:hAnsi="IRON MAN OF WAR 002 NCV"/>
          <w:sz w:val="32"/>
          <w:szCs w:val="24"/>
        </w:rPr>
      </w:pPr>
    </w:p>
    <w:p w:rsidR="000E0D9F" w:rsidRDefault="000E0D9F" w:rsidP="00E20891">
      <w:pPr>
        <w:ind w:left="360" w:firstLine="360"/>
        <w:rPr>
          <w:rFonts w:ascii="IRON MAN OF WAR 002 NCV" w:hAnsi="IRON MAN OF WAR 002 NCV"/>
          <w:sz w:val="32"/>
          <w:szCs w:val="24"/>
        </w:rPr>
      </w:pPr>
    </w:p>
    <w:p w:rsidR="000E0D9F" w:rsidRDefault="000E0D9F" w:rsidP="00E20891">
      <w:pPr>
        <w:ind w:left="360" w:firstLine="360"/>
        <w:rPr>
          <w:rFonts w:ascii="IRON MAN OF WAR 002 NCV" w:hAnsi="IRON MAN OF WAR 002 NCV"/>
          <w:sz w:val="32"/>
          <w:szCs w:val="24"/>
        </w:rPr>
      </w:pPr>
    </w:p>
    <w:p w:rsidR="000E0D9F" w:rsidRPr="002422A4" w:rsidRDefault="000E0D9F" w:rsidP="00E20891">
      <w:pPr>
        <w:ind w:left="360" w:firstLine="360"/>
        <w:rPr>
          <w:rFonts w:ascii="IRON MAN OF WAR 002 NCV" w:hAnsi="IRON MAN OF WAR 002 NCV"/>
          <w:sz w:val="32"/>
          <w:szCs w:val="24"/>
        </w:rPr>
      </w:pPr>
    </w:p>
    <w:p w:rsidR="00E20891" w:rsidRDefault="00E20891" w:rsidP="008A45DC">
      <w:pPr>
        <w:pStyle w:val="ListParagraph"/>
        <w:rPr>
          <w:rFonts w:ascii="IRON MAN OF WAR 002 NCV" w:hAnsi="IRON MAN OF WAR 002 NCV"/>
          <w:sz w:val="32"/>
          <w:szCs w:val="24"/>
        </w:rPr>
      </w:pPr>
    </w:p>
    <w:p w:rsidR="00144101" w:rsidRDefault="000E0D9F" w:rsidP="000E0D9F">
      <w:pPr>
        <w:pStyle w:val="ListParagraph"/>
        <w:jc w:val="center"/>
        <w:rPr>
          <w:rFonts w:ascii="IRON MAN OF WAR 002 NCV" w:hAnsi="IRON MAN OF WAR 002 NCV"/>
          <w:sz w:val="32"/>
          <w:szCs w:val="24"/>
        </w:rPr>
      </w:pPr>
      <w:r>
        <w:rPr>
          <w:rFonts w:ascii="IRON MAN OF WAR 002 NCV" w:hAnsi="IRON MAN OF WAR 002 NCV"/>
          <w:sz w:val="32"/>
          <w:szCs w:val="24"/>
        </w:rPr>
        <w:t>FIRST LEVEL OF THE GAME</w:t>
      </w:r>
    </w:p>
    <w:p w:rsidR="000E0D9F" w:rsidRDefault="000E0D9F" w:rsidP="000E0D9F">
      <w:pPr>
        <w:pStyle w:val="ListParagraph"/>
        <w:jc w:val="center"/>
        <w:rPr>
          <w:rFonts w:ascii="IRON MAN OF WAR 002 NCV" w:hAnsi="IRON MAN OF WAR 002 NCV"/>
          <w:sz w:val="32"/>
          <w:szCs w:val="24"/>
        </w:rPr>
      </w:pPr>
    </w:p>
    <w:p w:rsidR="000E0D9F" w:rsidRDefault="000E0D9F" w:rsidP="000E0D9F">
      <w:pPr>
        <w:pStyle w:val="ListParagraph"/>
        <w:jc w:val="center"/>
        <w:rPr>
          <w:rFonts w:ascii="IRON MAN OF WAR 002 NCV" w:hAnsi="IRON MAN OF WAR 002 NCV"/>
          <w:sz w:val="32"/>
          <w:szCs w:val="24"/>
        </w:rPr>
      </w:pPr>
    </w:p>
    <w:p w:rsidR="00330ED9" w:rsidRDefault="00330ED9" w:rsidP="000E0D9F">
      <w:pPr>
        <w:pStyle w:val="ListParagraph"/>
        <w:jc w:val="center"/>
        <w:rPr>
          <w:rFonts w:ascii="IRON MAN OF WAR 002 NCV" w:hAnsi="IRON MAN OF WAR 002 NCV"/>
          <w:sz w:val="32"/>
          <w:szCs w:val="24"/>
        </w:rPr>
      </w:pPr>
    </w:p>
    <w:p w:rsidR="00144101" w:rsidRPr="008A45DC" w:rsidRDefault="00144101" w:rsidP="008A45DC">
      <w:pPr>
        <w:pStyle w:val="ListParagraph"/>
        <w:rPr>
          <w:rFonts w:ascii="IRON MAN OF WAR 002 NCV" w:hAnsi="IRON MAN OF WAR 002 NCV"/>
          <w:sz w:val="32"/>
          <w:szCs w:val="24"/>
        </w:rPr>
      </w:pPr>
    </w:p>
    <w:p w:rsidR="006A0BB4" w:rsidRPr="00330ED9" w:rsidRDefault="009F6693" w:rsidP="00144101">
      <w:pPr>
        <w:pStyle w:val="Heading1"/>
        <w:rPr>
          <w:u w:val="none"/>
        </w:rPr>
      </w:pPr>
      <w:bookmarkStart w:id="6" w:name="_Toc490226366"/>
      <w:r w:rsidRPr="00330ED9">
        <w:rPr>
          <w:u w:val="none"/>
        </w:rPr>
        <w:t>Menu and Screen Descriptions</w:t>
      </w:r>
      <w:bookmarkEnd w:id="6"/>
    </w:p>
    <w:p w:rsidR="00901CB2" w:rsidRPr="000E0D9F" w:rsidRDefault="006A0BB4" w:rsidP="000E0D9F">
      <w:pPr>
        <w:pStyle w:val="ListParagraph"/>
        <w:jc w:val="center"/>
        <w:rPr>
          <w:rFonts w:ascii="IRON MAN OF WAR 002 NCV" w:hAnsi="IRON MAN OF WAR 002 NCV"/>
          <w:sz w:val="32"/>
          <w:szCs w:val="24"/>
        </w:rPr>
      </w:pPr>
      <w:r w:rsidRPr="000E0D9F">
        <w:rPr>
          <w:rFonts w:ascii="IRON MAN OF WAR 002 NCV" w:hAnsi="IRON MAN OF WAR 002 NCV"/>
          <w:noProof/>
          <w:sz w:val="32"/>
          <w:szCs w:val="24"/>
          <w:lang w:val="en-US" w:eastAsia="en-US"/>
        </w:rPr>
        <w:drawing>
          <wp:anchor distT="0" distB="0" distL="114300" distR="114300" simplePos="0" relativeHeight="251657216" behindDoc="0" locked="0" layoutInCell="1" allowOverlap="1">
            <wp:simplePos x="0" y="0"/>
            <wp:positionH relativeFrom="column">
              <wp:posOffset>57150</wp:posOffset>
            </wp:positionH>
            <wp:positionV relativeFrom="paragraph">
              <wp:posOffset>10160</wp:posOffset>
            </wp:positionV>
            <wp:extent cx="5943600" cy="3714750"/>
            <wp:effectExtent l="19050" t="0" r="0" b="0"/>
            <wp:wrapThrough wrapText="bothSides">
              <wp:wrapPolygon edited="0">
                <wp:start x="-69" y="0"/>
                <wp:lineTo x="-69" y="21489"/>
                <wp:lineTo x="21600" y="21489"/>
                <wp:lineTo x="21600" y="0"/>
                <wp:lineTo x="-69" y="0"/>
              </wp:wrapPolygon>
            </wp:wrapThrough>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srcRect/>
                    <a:stretch>
                      <a:fillRect/>
                    </a:stretch>
                  </pic:blipFill>
                  <pic:spPr bwMode="auto">
                    <a:xfrm>
                      <a:off x="0" y="0"/>
                      <a:ext cx="5943600" cy="3714750"/>
                    </a:xfrm>
                    <a:prstGeom prst="rect">
                      <a:avLst/>
                    </a:prstGeom>
                    <a:noFill/>
                    <a:ln w="9525">
                      <a:noFill/>
                      <a:miter lim="800000"/>
                      <a:headEnd/>
                      <a:tailEnd/>
                    </a:ln>
                  </pic:spPr>
                </pic:pic>
              </a:graphicData>
            </a:graphic>
          </wp:anchor>
        </w:drawing>
      </w:r>
      <w:r w:rsidR="00F158B4" w:rsidRPr="000E0D9F">
        <w:rPr>
          <w:rFonts w:ascii="IRON MAN OF WAR 002 NCV" w:hAnsi="IRON MAN OF WAR 002 NCV"/>
          <w:sz w:val="32"/>
          <w:szCs w:val="24"/>
        </w:rPr>
        <w:t xml:space="preserve">Main Menu in which you can </w:t>
      </w:r>
      <w:r w:rsidR="00597988" w:rsidRPr="000E0D9F">
        <w:rPr>
          <w:rFonts w:ascii="IRON MAN OF WAR 002 NCV" w:hAnsi="IRON MAN OF WAR 002 NCV"/>
          <w:sz w:val="32"/>
          <w:szCs w:val="24"/>
        </w:rPr>
        <w:t xml:space="preserve">choose to play the game or look at </w:t>
      </w:r>
      <w:r w:rsidR="000E0D9F">
        <w:rPr>
          <w:rFonts w:ascii="IRON MAN OF WAR 002 NCV" w:hAnsi="IRON MAN OF WAR 002 NCV"/>
          <w:sz w:val="32"/>
          <w:szCs w:val="24"/>
        </w:rPr>
        <w:t>the controls</w:t>
      </w:r>
    </w:p>
    <w:p w:rsidR="00BF4089" w:rsidRPr="002422A4" w:rsidRDefault="009F6693" w:rsidP="002422A4">
      <w:pPr>
        <w:pStyle w:val="Heading1"/>
      </w:pPr>
      <w:bookmarkStart w:id="7" w:name="_Toc490226367"/>
      <w:r w:rsidRPr="002422A4">
        <w:t>Game World</w:t>
      </w:r>
      <w:bookmarkEnd w:id="7"/>
    </w:p>
    <w:p w:rsidR="009F6693" w:rsidRPr="002422A4" w:rsidRDefault="0051343C" w:rsidP="00E20891">
      <w:pPr>
        <w:ind w:left="720"/>
        <w:rPr>
          <w:rFonts w:ascii="IRON MAN OF WAR 002 NCV" w:hAnsi="IRON MAN OF WAR 002 NCV"/>
          <w:sz w:val="32"/>
          <w:szCs w:val="24"/>
        </w:rPr>
      </w:pPr>
      <w:r w:rsidRPr="002422A4">
        <w:rPr>
          <w:rFonts w:ascii="IRON MAN OF WAR 002 NCV" w:hAnsi="IRON MAN OF WAR 002 NCV"/>
          <w:sz w:val="32"/>
          <w:szCs w:val="24"/>
        </w:rPr>
        <w:lastRenderedPageBreak/>
        <w:t xml:space="preserve">The game world contemplates Tony Stark’s </w:t>
      </w:r>
      <w:r w:rsidRPr="00BD4FFE">
        <w:rPr>
          <w:rFonts w:ascii="IRON MAN OF WAR 002 NCV" w:hAnsi="IRON MAN OF WAR 002 NCV"/>
          <w:noProof/>
          <w:sz w:val="32"/>
          <w:szCs w:val="24"/>
        </w:rPr>
        <w:t>manor</w:t>
      </w:r>
      <w:r w:rsidRPr="002422A4">
        <w:rPr>
          <w:rFonts w:ascii="IRON MAN OF WAR 002 NCV" w:hAnsi="IRON MAN OF WAR 002 NCV"/>
          <w:sz w:val="32"/>
          <w:szCs w:val="24"/>
        </w:rPr>
        <w:t>.</w:t>
      </w:r>
      <w:r w:rsidR="000E0D9F">
        <w:rPr>
          <w:rFonts w:ascii="IRON MAN OF WAR 002 NCV" w:hAnsi="IRON MAN OF WAR 002 NCV"/>
          <w:sz w:val="32"/>
          <w:szCs w:val="24"/>
        </w:rPr>
        <w:t xml:space="preserve"> </w:t>
      </w:r>
      <w:r w:rsidRPr="002422A4">
        <w:rPr>
          <w:rFonts w:ascii="IRON MAN OF WAR 002 NCV" w:hAnsi="IRON MAN OF WAR 002 NCV"/>
          <w:sz w:val="32"/>
          <w:szCs w:val="24"/>
        </w:rPr>
        <w:t xml:space="preserve"> Iron Man has to make his way up to the lab passing through 3 different levels: basement, storage room, and laboratory.</w:t>
      </w:r>
    </w:p>
    <w:p w:rsidR="00686D09" w:rsidRPr="002422A4" w:rsidRDefault="00686D09" w:rsidP="00686D09">
      <w:pPr>
        <w:rPr>
          <w:rFonts w:ascii="IRON MAN OF WAR 002 NCV" w:hAnsi="IRON MAN OF WAR 002 NCV"/>
          <w:b/>
          <w:sz w:val="32"/>
          <w:szCs w:val="24"/>
        </w:rPr>
      </w:pPr>
    </w:p>
    <w:p w:rsidR="009F6693" w:rsidRPr="002422A4" w:rsidRDefault="009F6693" w:rsidP="002422A4">
      <w:pPr>
        <w:pStyle w:val="Heading1"/>
      </w:pPr>
      <w:bookmarkStart w:id="8" w:name="_Toc490226368"/>
      <w:r w:rsidRPr="002422A4">
        <w:t>Levels</w:t>
      </w:r>
      <w:bookmarkEnd w:id="8"/>
    </w:p>
    <w:p w:rsidR="00BF4089" w:rsidRPr="00330ED9" w:rsidRDefault="006C3F18" w:rsidP="006C3F18">
      <w:pPr>
        <w:pStyle w:val="ListParagraph"/>
        <w:numPr>
          <w:ilvl w:val="0"/>
          <w:numId w:val="3"/>
        </w:numPr>
        <w:rPr>
          <w:rFonts w:ascii="IRON MAN OF WAR 002 NCV" w:hAnsi="IRON MAN OF WAR 002 NCV"/>
          <w:sz w:val="32"/>
          <w:szCs w:val="24"/>
          <w:u w:val="single"/>
        </w:rPr>
      </w:pPr>
      <w:r w:rsidRPr="00330ED9">
        <w:rPr>
          <w:rFonts w:ascii="IRON MAN OF WAR 002 NCV" w:hAnsi="IRON MAN OF WAR 002 NCV"/>
          <w:sz w:val="32"/>
          <w:szCs w:val="24"/>
          <w:u w:val="single"/>
        </w:rPr>
        <w:t>Level 1:</w:t>
      </w:r>
    </w:p>
    <w:p w:rsidR="006C3F18" w:rsidRDefault="002502F9" w:rsidP="006C3F18">
      <w:pPr>
        <w:ind w:left="1080"/>
        <w:rPr>
          <w:rFonts w:ascii="IRON MAN OF WAR 002 NCV" w:hAnsi="IRON MAN OF WAR 002 NCV"/>
          <w:sz w:val="32"/>
          <w:szCs w:val="24"/>
        </w:rPr>
      </w:pPr>
      <w:r w:rsidRPr="002422A4">
        <w:rPr>
          <w:rFonts w:ascii="IRON MAN OF WAR 002 NCV" w:hAnsi="IRON MAN OF WAR 002 NCV"/>
          <w:sz w:val="32"/>
          <w:szCs w:val="24"/>
        </w:rPr>
        <w:t>This level is a secret basement that contains abandoned projects created by Tony Stark</w:t>
      </w:r>
      <w:r w:rsidR="00E6005D" w:rsidRPr="002422A4">
        <w:rPr>
          <w:rFonts w:ascii="IRON MAN OF WAR 002 NCV" w:hAnsi="IRON MAN OF WAR 002 NCV"/>
          <w:sz w:val="32"/>
          <w:szCs w:val="24"/>
        </w:rPr>
        <w:t>.</w:t>
      </w:r>
      <w:r w:rsidR="00B2152D">
        <w:rPr>
          <w:rFonts w:ascii="IRON MAN OF WAR 002 NCV" w:hAnsi="IRON MAN OF WAR 002 NCV"/>
          <w:sz w:val="32"/>
          <w:szCs w:val="24"/>
        </w:rPr>
        <w:t xml:space="preserve"> This level is infested with hulks and contains platforms. </w:t>
      </w:r>
    </w:p>
    <w:p w:rsidR="00B2152D" w:rsidRDefault="00B2152D" w:rsidP="006C3F18">
      <w:pPr>
        <w:ind w:left="1080"/>
        <w:rPr>
          <w:rFonts w:ascii="IRON MAN OF WAR 002 NCV" w:hAnsi="IRON MAN OF WAR 002 NCV"/>
          <w:sz w:val="32"/>
          <w:szCs w:val="24"/>
        </w:rPr>
      </w:pPr>
    </w:p>
    <w:p w:rsidR="00B2152D" w:rsidRDefault="00B2152D" w:rsidP="00B2152D">
      <w:pPr>
        <w:ind w:left="1080"/>
        <w:jc w:val="center"/>
        <w:rPr>
          <w:rFonts w:ascii="IRON MAN OF WAR 002 NCV" w:hAnsi="IRON MAN OF WAR 002 NCV"/>
          <w:sz w:val="32"/>
          <w:szCs w:val="24"/>
        </w:rPr>
      </w:pPr>
      <w:r>
        <w:rPr>
          <w:rFonts w:ascii="IRON MAN OF WAR 002 NCV" w:hAnsi="IRON MAN OF WAR 002 NCV"/>
          <w:noProof/>
          <w:sz w:val="32"/>
          <w:szCs w:val="24"/>
          <w:lang w:val="en-US" w:eastAsia="en-US"/>
        </w:rPr>
        <w:drawing>
          <wp:anchor distT="0" distB="0" distL="114300" distR="114300" simplePos="0" relativeHeight="251669504" behindDoc="0" locked="0" layoutInCell="1" allowOverlap="1">
            <wp:simplePos x="0" y="0"/>
            <wp:positionH relativeFrom="column">
              <wp:posOffset>226060</wp:posOffset>
            </wp:positionH>
            <wp:positionV relativeFrom="paragraph">
              <wp:posOffset>-17780</wp:posOffset>
            </wp:positionV>
            <wp:extent cx="5734685" cy="3105150"/>
            <wp:effectExtent l="19050" t="0" r="0" b="0"/>
            <wp:wrapThrough wrapText="bothSides">
              <wp:wrapPolygon edited="0">
                <wp:start x="-72" y="0"/>
                <wp:lineTo x="-72" y="21467"/>
                <wp:lineTo x="21598" y="21467"/>
                <wp:lineTo x="21598" y="0"/>
                <wp:lineTo x="-72" y="0"/>
              </wp:wrapPolygon>
            </wp:wrapThrough>
            <wp:docPr id="1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a:srcRect/>
                    <a:stretch>
                      <a:fillRect/>
                    </a:stretch>
                  </pic:blipFill>
                  <pic:spPr bwMode="auto">
                    <a:xfrm>
                      <a:off x="0" y="0"/>
                      <a:ext cx="5734685" cy="3105150"/>
                    </a:xfrm>
                    <a:prstGeom prst="rect">
                      <a:avLst/>
                    </a:prstGeom>
                    <a:noFill/>
                    <a:ln w="9525">
                      <a:noFill/>
                      <a:miter lim="800000"/>
                      <a:headEnd/>
                      <a:tailEnd/>
                    </a:ln>
                  </pic:spPr>
                </pic:pic>
              </a:graphicData>
            </a:graphic>
          </wp:anchor>
        </w:drawing>
      </w:r>
      <w:r>
        <w:rPr>
          <w:rFonts w:ascii="IRON MAN OF WAR 002 NCV" w:hAnsi="IRON MAN OF WAR 002 NCV"/>
          <w:sz w:val="32"/>
          <w:szCs w:val="24"/>
        </w:rPr>
        <w:t>first level of the game</w:t>
      </w:r>
    </w:p>
    <w:p w:rsidR="00B2152D" w:rsidRPr="002422A4" w:rsidRDefault="00B2152D" w:rsidP="00B2152D">
      <w:pPr>
        <w:ind w:left="1080"/>
        <w:jc w:val="center"/>
        <w:rPr>
          <w:rFonts w:ascii="IRON MAN OF WAR 002 NCV" w:hAnsi="IRON MAN OF WAR 002 NCV"/>
          <w:sz w:val="32"/>
          <w:szCs w:val="24"/>
        </w:rPr>
      </w:pPr>
    </w:p>
    <w:p w:rsidR="002502F9" w:rsidRPr="00330ED9" w:rsidRDefault="002502F9" w:rsidP="002502F9">
      <w:pPr>
        <w:pStyle w:val="ListParagraph"/>
        <w:numPr>
          <w:ilvl w:val="0"/>
          <w:numId w:val="3"/>
        </w:numPr>
        <w:rPr>
          <w:rFonts w:ascii="IRON MAN OF WAR 002 NCV" w:hAnsi="IRON MAN OF WAR 002 NCV"/>
          <w:sz w:val="32"/>
          <w:szCs w:val="24"/>
          <w:u w:val="single"/>
        </w:rPr>
      </w:pPr>
      <w:r w:rsidRPr="00330ED9">
        <w:rPr>
          <w:rFonts w:ascii="IRON MAN OF WAR 002 NCV" w:hAnsi="IRON MAN OF WAR 002 NCV"/>
          <w:sz w:val="32"/>
          <w:szCs w:val="24"/>
          <w:u w:val="single"/>
        </w:rPr>
        <w:t>Level 2:</w:t>
      </w:r>
    </w:p>
    <w:p w:rsidR="002502F9" w:rsidRDefault="002502F9" w:rsidP="002502F9">
      <w:pPr>
        <w:ind w:left="1080"/>
        <w:rPr>
          <w:rFonts w:ascii="IRON MAN OF WAR 002 NCV" w:hAnsi="IRON MAN OF WAR 002 NCV"/>
          <w:sz w:val="32"/>
          <w:szCs w:val="24"/>
        </w:rPr>
      </w:pPr>
      <w:r w:rsidRPr="002422A4">
        <w:rPr>
          <w:rFonts w:ascii="IRON MAN OF WAR 002 NCV" w:hAnsi="IRON MAN OF WAR 002 NCV"/>
          <w:sz w:val="32"/>
          <w:szCs w:val="24"/>
        </w:rPr>
        <w:t>This level is a storage room above the basement; it contains Tony Stark’s</w:t>
      </w:r>
      <w:r w:rsidR="0051343C" w:rsidRPr="002422A4">
        <w:rPr>
          <w:rFonts w:ascii="IRON MAN OF WAR 002 NCV" w:hAnsi="IRON MAN OF WAR 002 NCV"/>
          <w:sz w:val="32"/>
          <w:szCs w:val="24"/>
        </w:rPr>
        <w:t xml:space="preserve"> first prototypes of machines</w:t>
      </w:r>
      <w:r w:rsidR="00B2152D">
        <w:rPr>
          <w:rFonts w:ascii="IRON MAN OF WAR 002 NCV" w:hAnsi="IRON MAN OF WAR 002 NCV"/>
          <w:sz w:val="32"/>
          <w:szCs w:val="24"/>
        </w:rPr>
        <w:t xml:space="preserve"> AND EXPERIEMNTS</w:t>
      </w:r>
      <w:r w:rsidRPr="002422A4">
        <w:rPr>
          <w:rFonts w:ascii="IRON MAN OF WAR 002 NCV" w:hAnsi="IRON MAN OF WAR 002 NCV"/>
          <w:sz w:val="32"/>
          <w:szCs w:val="24"/>
        </w:rPr>
        <w:t>.</w:t>
      </w:r>
      <w:r w:rsidR="00B2152D">
        <w:rPr>
          <w:rFonts w:ascii="IRON MAN OF WAR 002 NCV" w:hAnsi="IRON MAN OF WAR 002 NCV"/>
          <w:i/>
          <w:sz w:val="32"/>
          <w:szCs w:val="24"/>
        </w:rPr>
        <w:t xml:space="preserve"> </w:t>
      </w:r>
      <w:r w:rsidR="00B2152D">
        <w:rPr>
          <w:rFonts w:ascii="IRON MAN OF WAR 002 NCV" w:hAnsi="IRON MAN OF WAR 002 NCV"/>
          <w:sz w:val="32"/>
          <w:szCs w:val="24"/>
        </w:rPr>
        <w:t xml:space="preserve">IN THIS LEVEL, THE CLONED HULKS DO MORE DAMAGE THANKS TO A PROTEIN THAT THEY FOUND </w:t>
      </w:r>
      <w:r w:rsidR="00B2152D">
        <w:rPr>
          <w:rFonts w:ascii="IRON MAN OF WAR 002 NCV" w:hAnsi="IRON MAN OF WAR 002 NCV"/>
          <w:sz w:val="32"/>
          <w:szCs w:val="24"/>
        </w:rPr>
        <w:lastRenderedPageBreak/>
        <w:t>IN THIS STAGE; THEREFORE THEY ARE BIGGER THAN THE ONES IN THE FIRST LEVEL.</w:t>
      </w:r>
    </w:p>
    <w:p w:rsidR="00B2152D" w:rsidRDefault="00B2152D" w:rsidP="002502F9">
      <w:pPr>
        <w:ind w:left="1080"/>
        <w:rPr>
          <w:rFonts w:ascii="IRON MAN OF WAR 002 NCV" w:hAnsi="IRON MAN OF WAR 002 NCV"/>
          <w:sz w:val="32"/>
          <w:szCs w:val="24"/>
        </w:rPr>
      </w:pPr>
    </w:p>
    <w:p w:rsidR="0068036D" w:rsidRDefault="0068036D" w:rsidP="002502F9">
      <w:pPr>
        <w:ind w:left="1080"/>
        <w:rPr>
          <w:rFonts w:ascii="IRON MAN OF WAR 002 NCV" w:hAnsi="IRON MAN OF WAR 002 NCV"/>
          <w:sz w:val="32"/>
          <w:szCs w:val="24"/>
        </w:rPr>
      </w:pPr>
    </w:p>
    <w:p w:rsidR="0068036D" w:rsidRDefault="0068036D" w:rsidP="002502F9">
      <w:pPr>
        <w:ind w:left="1080"/>
        <w:rPr>
          <w:rFonts w:ascii="IRON MAN OF WAR 002 NCV" w:hAnsi="IRON MAN OF WAR 002 NCV"/>
          <w:sz w:val="32"/>
          <w:szCs w:val="24"/>
        </w:rPr>
      </w:pPr>
    </w:p>
    <w:p w:rsidR="0068036D" w:rsidRDefault="0068036D" w:rsidP="002502F9">
      <w:pPr>
        <w:ind w:left="1080"/>
        <w:rPr>
          <w:rFonts w:ascii="IRON MAN OF WAR 002 NCV" w:hAnsi="IRON MAN OF WAR 002 NCV"/>
          <w:sz w:val="32"/>
          <w:szCs w:val="24"/>
        </w:rPr>
      </w:pPr>
    </w:p>
    <w:p w:rsidR="0068036D" w:rsidRDefault="0068036D" w:rsidP="002502F9">
      <w:pPr>
        <w:ind w:left="1080"/>
        <w:rPr>
          <w:rFonts w:ascii="IRON MAN OF WAR 002 NCV" w:hAnsi="IRON MAN OF WAR 002 NCV"/>
          <w:sz w:val="32"/>
          <w:szCs w:val="24"/>
        </w:rPr>
      </w:pPr>
    </w:p>
    <w:p w:rsidR="0068036D" w:rsidRDefault="0068036D" w:rsidP="002502F9">
      <w:pPr>
        <w:ind w:left="1080"/>
        <w:rPr>
          <w:rFonts w:ascii="IRON MAN OF WAR 002 NCV" w:hAnsi="IRON MAN OF WAR 002 NCV"/>
          <w:sz w:val="32"/>
          <w:szCs w:val="24"/>
        </w:rPr>
      </w:pPr>
    </w:p>
    <w:p w:rsidR="0068036D" w:rsidRDefault="0068036D" w:rsidP="002502F9">
      <w:pPr>
        <w:ind w:left="1080"/>
        <w:rPr>
          <w:rFonts w:ascii="IRON MAN OF WAR 002 NCV" w:hAnsi="IRON MAN OF WAR 002 NCV"/>
          <w:sz w:val="32"/>
          <w:szCs w:val="24"/>
        </w:rPr>
      </w:pPr>
    </w:p>
    <w:p w:rsidR="0068036D" w:rsidRDefault="0068036D" w:rsidP="002502F9">
      <w:pPr>
        <w:ind w:left="1080"/>
        <w:rPr>
          <w:rFonts w:ascii="IRON MAN OF WAR 002 NCV" w:hAnsi="IRON MAN OF WAR 002 NCV"/>
          <w:sz w:val="32"/>
          <w:szCs w:val="24"/>
        </w:rPr>
      </w:pPr>
      <w:r>
        <w:rPr>
          <w:rFonts w:ascii="IRON MAN OF WAR 002 NCV" w:hAnsi="IRON MAN OF WAR 002 NCV"/>
          <w:noProof/>
          <w:sz w:val="32"/>
          <w:szCs w:val="24"/>
          <w:lang w:val="en-US" w:eastAsia="en-US"/>
        </w:rPr>
        <w:drawing>
          <wp:anchor distT="0" distB="0" distL="114300" distR="114300" simplePos="0" relativeHeight="251670528" behindDoc="0" locked="0" layoutInCell="1" allowOverlap="1">
            <wp:simplePos x="0" y="0"/>
            <wp:positionH relativeFrom="column">
              <wp:posOffset>256540</wp:posOffset>
            </wp:positionH>
            <wp:positionV relativeFrom="paragraph">
              <wp:posOffset>0</wp:posOffset>
            </wp:positionV>
            <wp:extent cx="5395595" cy="3099435"/>
            <wp:effectExtent l="19050" t="0" r="0" b="0"/>
            <wp:wrapThrough wrapText="bothSides">
              <wp:wrapPolygon edited="0">
                <wp:start x="-76" y="0"/>
                <wp:lineTo x="-76" y="21507"/>
                <wp:lineTo x="21582" y="21507"/>
                <wp:lineTo x="21582" y="0"/>
                <wp:lineTo x="-76" y="0"/>
              </wp:wrapPolygon>
            </wp:wrapThrough>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srcRect/>
                    <a:stretch>
                      <a:fillRect/>
                    </a:stretch>
                  </pic:blipFill>
                  <pic:spPr bwMode="auto">
                    <a:xfrm>
                      <a:off x="0" y="0"/>
                      <a:ext cx="5395595" cy="3099435"/>
                    </a:xfrm>
                    <a:prstGeom prst="rect">
                      <a:avLst/>
                    </a:prstGeom>
                    <a:noFill/>
                    <a:ln w="9525">
                      <a:noFill/>
                      <a:miter lim="800000"/>
                      <a:headEnd/>
                      <a:tailEnd/>
                    </a:ln>
                  </pic:spPr>
                </pic:pic>
              </a:graphicData>
            </a:graphic>
          </wp:anchor>
        </w:drawing>
      </w:r>
    </w:p>
    <w:p w:rsidR="0068036D" w:rsidRDefault="0068036D" w:rsidP="002502F9">
      <w:pPr>
        <w:ind w:left="1080"/>
        <w:rPr>
          <w:rFonts w:ascii="IRON MAN OF WAR 002 NCV" w:hAnsi="IRON MAN OF WAR 002 NCV"/>
          <w:sz w:val="32"/>
          <w:szCs w:val="24"/>
        </w:rPr>
      </w:pPr>
    </w:p>
    <w:p w:rsidR="0068036D" w:rsidRDefault="0068036D" w:rsidP="002502F9">
      <w:pPr>
        <w:ind w:left="1080"/>
        <w:rPr>
          <w:rFonts w:ascii="IRON MAN OF WAR 002 NCV" w:hAnsi="IRON MAN OF WAR 002 NCV"/>
          <w:sz w:val="32"/>
          <w:szCs w:val="24"/>
        </w:rPr>
      </w:pPr>
    </w:p>
    <w:p w:rsidR="0068036D" w:rsidRDefault="0068036D" w:rsidP="002502F9">
      <w:pPr>
        <w:ind w:left="1080"/>
        <w:rPr>
          <w:rFonts w:ascii="IRON MAN OF WAR 002 NCV" w:hAnsi="IRON MAN OF WAR 002 NCV"/>
          <w:sz w:val="32"/>
          <w:szCs w:val="24"/>
        </w:rPr>
      </w:pPr>
    </w:p>
    <w:p w:rsidR="0068036D" w:rsidRDefault="0068036D" w:rsidP="002502F9">
      <w:pPr>
        <w:ind w:left="1080"/>
        <w:rPr>
          <w:rFonts w:ascii="IRON MAN OF WAR 002 NCV" w:hAnsi="IRON MAN OF WAR 002 NCV"/>
          <w:sz w:val="32"/>
          <w:szCs w:val="24"/>
        </w:rPr>
      </w:pPr>
    </w:p>
    <w:p w:rsidR="0068036D" w:rsidRDefault="0068036D" w:rsidP="002502F9">
      <w:pPr>
        <w:ind w:left="1080"/>
        <w:rPr>
          <w:rFonts w:ascii="IRON MAN OF WAR 002 NCV" w:hAnsi="IRON MAN OF WAR 002 NCV"/>
          <w:sz w:val="32"/>
          <w:szCs w:val="24"/>
        </w:rPr>
      </w:pPr>
    </w:p>
    <w:p w:rsidR="0068036D" w:rsidRDefault="0068036D" w:rsidP="002502F9">
      <w:pPr>
        <w:ind w:left="1080"/>
        <w:rPr>
          <w:rFonts w:ascii="IRON MAN OF WAR 002 NCV" w:hAnsi="IRON MAN OF WAR 002 NCV"/>
          <w:sz w:val="32"/>
          <w:szCs w:val="24"/>
        </w:rPr>
      </w:pPr>
    </w:p>
    <w:p w:rsidR="0068036D" w:rsidRDefault="0068036D" w:rsidP="002502F9">
      <w:pPr>
        <w:ind w:left="1080"/>
        <w:rPr>
          <w:rFonts w:ascii="IRON MAN OF WAR 002 NCV" w:hAnsi="IRON MAN OF WAR 002 NCV"/>
          <w:sz w:val="32"/>
          <w:szCs w:val="24"/>
        </w:rPr>
      </w:pPr>
    </w:p>
    <w:p w:rsidR="0068036D" w:rsidRDefault="0068036D" w:rsidP="0068036D">
      <w:pPr>
        <w:ind w:left="1080"/>
        <w:jc w:val="center"/>
        <w:rPr>
          <w:rFonts w:ascii="IRON MAN OF WAR 002 NCV" w:hAnsi="IRON MAN OF WAR 002 NCV"/>
          <w:sz w:val="32"/>
          <w:szCs w:val="24"/>
        </w:rPr>
      </w:pPr>
      <w:r>
        <w:rPr>
          <w:rFonts w:ascii="IRON MAN OF WAR 002 NCV" w:hAnsi="IRON MAN OF WAR 002 NCV"/>
          <w:sz w:val="32"/>
          <w:szCs w:val="24"/>
        </w:rPr>
        <w:t>Second level of the game</w:t>
      </w:r>
    </w:p>
    <w:p w:rsidR="00686D09" w:rsidRPr="002422A4" w:rsidRDefault="00686D09" w:rsidP="00686D09">
      <w:pPr>
        <w:rPr>
          <w:rFonts w:ascii="IRON MAN OF WAR 002 NCV" w:hAnsi="IRON MAN OF WAR 002 NCV"/>
          <w:b/>
          <w:sz w:val="32"/>
          <w:szCs w:val="24"/>
        </w:rPr>
      </w:pPr>
    </w:p>
    <w:p w:rsidR="009F6693" w:rsidRPr="002422A4" w:rsidRDefault="009F6693" w:rsidP="002422A4">
      <w:pPr>
        <w:pStyle w:val="Heading1"/>
      </w:pPr>
      <w:bookmarkStart w:id="9" w:name="_Toc490226369"/>
      <w:r w:rsidRPr="002422A4">
        <w:t>Game Progression</w:t>
      </w:r>
      <w:bookmarkEnd w:id="9"/>
    </w:p>
    <w:p w:rsidR="006A0BB4" w:rsidRPr="00CC6FBD" w:rsidRDefault="006A0BB4" w:rsidP="00E20891">
      <w:pPr>
        <w:ind w:left="720"/>
        <w:rPr>
          <w:rFonts w:ascii="IRON MAN OF WAR 002 NCV" w:hAnsi="IRON MAN OF WAR 002 NCV"/>
          <w:b/>
          <w:sz w:val="36"/>
          <w:szCs w:val="24"/>
        </w:rPr>
      </w:pPr>
      <w:r w:rsidRPr="00CC6FBD">
        <w:rPr>
          <w:rFonts w:ascii="IRON MAN OF WAR 002 NCV" w:hAnsi="IRON MAN OF WAR 002 NCV"/>
          <w:sz w:val="32"/>
          <w:szCs w:val="24"/>
        </w:rPr>
        <w:t>In order to complete a level, the player needs to reach the exit to the next stage while fighting or evading Hulk’s clones. There are 3 levels in total; they have different layouts and obstacles that the player needs to overcome. When the player completes all the 3 levels, the player wins, and the game is over.</w:t>
      </w:r>
    </w:p>
    <w:p w:rsidR="00686D09" w:rsidRPr="002422A4" w:rsidRDefault="00686D09" w:rsidP="00686D09">
      <w:pPr>
        <w:rPr>
          <w:rFonts w:ascii="IRON MAN OF WAR 002 NCV" w:hAnsi="IRON MAN OF WAR 002 NCV"/>
          <w:b/>
          <w:sz w:val="32"/>
          <w:szCs w:val="24"/>
        </w:rPr>
      </w:pPr>
    </w:p>
    <w:p w:rsidR="005C2F0F" w:rsidRPr="002422A4" w:rsidRDefault="009F6693" w:rsidP="002422A4">
      <w:pPr>
        <w:pStyle w:val="Heading1"/>
      </w:pPr>
      <w:bookmarkStart w:id="10" w:name="_Toc490226370"/>
      <w:r w:rsidRPr="002422A4">
        <w:t>Characters</w:t>
      </w:r>
      <w:bookmarkEnd w:id="10"/>
    </w:p>
    <w:p w:rsidR="00686D09" w:rsidRDefault="0066007B" w:rsidP="00E20891">
      <w:pPr>
        <w:ind w:left="720"/>
        <w:rPr>
          <w:rFonts w:ascii="IRON MAN OF WAR 002 NCV" w:hAnsi="IRON MAN OF WAR 002 NCV"/>
          <w:sz w:val="32"/>
          <w:szCs w:val="24"/>
        </w:rPr>
      </w:pPr>
      <w:r w:rsidRPr="002422A4">
        <w:rPr>
          <w:rFonts w:ascii="IRON MAN OF WAR 002 NCV" w:hAnsi="IRON MAN OF WAR 002 NCV"/>
          <w:sz w:val="32"/>
          <w:szCs w:val="24"/>
        </w:rPr>
        <w:t xml:space="preserve">The avatar of the game is Iron Man. Behind that heavy </w:t>
      </w:r>
      <w:r w:rsidRPr="008A45DC">
        <w:rPr>
          <w:rFonts w:ascii="IRON MAN OF WAR 002 NCV" w:hAnsi="IRON MAN OF WAR 002 NCV"/>
          <w:noProof/>
          <w:sz w:val="32"/>
          <w:szCs w:val="24"/>
        </w:rPr>
        <w:t>armor</w:t>
      </w:r>
      <w:r w:rsidRPr="002422A4">
        <w:rPr>
          <w:rFonts w:ascii="IRON MAN OF WAR 002 NCV" w:hAnsi="IRON MAN OF WAR 002 NCV"/>
          <w:sz w:val="32"/>
          <w:szCs w:val="24"/>
        </w:rPr>
        <w:t xml:space="preserve"> stands the multi-billionaire and the genius who created several Iron Man suits whose name is Tony Stark. Even though he has alcoholic problems, he has overcome his difficulties and used his powers to be</w:t>
      </w:r>
      <w:r w:rsidR="00F55F07" w:rsidRPr="002422A4">
        <w:rPr>
          <w:rFonts w:ascii="IRON MAN OF WAR 002 NCV" w:hAnsi="IRON MAN OF WAR 002 NCV"/>
          <w:sz w:val="32"/>
          <w:szCs w:val="24"/>
        </w:rPr>
        <w:t>come</w:t>
      </w:r>
      <w:r w:rsidRPr="002422A4">
        <w:rPr>
          <w:rFonts w:ascii="IRON MAN OF WAR 002 NCV" w:hAnsi="IRON MAN OF WAR 002 NCV"/>
          <w:sz w:val="32"/>
          <w:szCs w:val="24"/>
        </w:rPr>
        <w:t xml:space="preserve"> one of</w:t>
      </w:r>
      <w:r w:rsidR="00F55F07" w:rsidRPr="002422A4">
        <w:rPr>
          <w:rFonts w:ascii="IRON MAN OF WAR 002 NCV" w:hAnsi="IRON MAN OF WAR 002 NCV"/>
          <w:sz w:val="32"/>
          <w:szCs w:val="24"/>
        </w:rPr>
        <w:t xml:space="preserve"> the greatest</w:t>
      </w:r>
      <w:r w:rsidRPr="002422A4">
        <w:rPr>
          <w:rFonts w:ascii="IRON MAN OF WAR 002 NCV" w:hAnsi="IRON MAN OF WAR 002 NCV"/>
          <w:sz w:val="32"/>
          <w:szCs w:val="24"/>
        </w:rPr>
        <w:t xml:space="preserve"> Marvel’s super </w:t>
      </w:r>
      <w:r w:rsidR="00F55F07" w:rsidRPr="002422A4">
        <w:rPr>
          <w:rFonts w:ascii="IRON MAN OF WAR 002 NCV" w:hAnsi="IRON MAN OF WAR 002 NCV"/>
          <w:sz w:val="32"/>
          <w:szCs w:val="24"/>
        </w:rPr>
        <w:t>heroes</w:t>
      </w:r>
      <w:r w:rsidRPr="002422A4">
        <w:rPr>
          <w:rFonts w:ascii="IRON MAN OF WAR 002 NCV" w:hAnsi="IRON MAN OF WAR 002 NCV"/>
          <w:sz w:val="32"/>
          <w:szCs w:val="24"/>
        </w:rPr>
        <w:t>.</w:t>
      </w:r>
    </w:p>
    <w:p w:rsidR="0068036D" w:rsidRDefault="0068036D" w:rsidP="00E20891">
      <w:pPr>
        <w:ind w:left="720"/>
        <w:rPr>
          <w:rFonts w:ascii="IRON MAN OF WAR 002 NCV" w:hAnsi="IRON MAN OF WAR 002 NCV"/>
          <w:sz w:val="32"/>
          <w:szCs w:val="24"/>
        </w:rPr>
      </w:pPr>
    </w:p>
    <w:p w:rsidR="0068036D" w:rsidRDefault="0068036D" w:rsidP="00E20891">
      <w:pPr>
        <w:ind w:left="720"/>
        <w:rPr>
          <w:rFonts w:ascii="IRON MAN OF WAR 002 NCV" w:hAnsi="IRON MAN OF WAR 002 NCV"/>
          <w:sz w:val="32"/>
          <w:szCs w:val="24"/>
        </w:rPr>
      </w:pPr>
    </w:p>
    <w:p w:rsidR="0068036D" w:rsidRDefault="003C7A8B" w:rsidP="00E20891">
      <w:pPr>
        <w:ind w:left="720"/>
        <w:rPr>
          <w:rFonts w:ascii="IRON MAN OF WAR 002 NCV" w:hAnsi="IRON MAN OF WAR 002 NCV"/>
          <w:sz w:val="32"/>
          <w:szCs w:val="24"/>
        </w:rPr>
      </w:pPr>
      <w:r>
        <w:rPr>
          <w:rFonts w:ascii="IRON MAN OF WAR 002 NCV" w:hAnsi="IRON MAN OF WAR 002 NCV"/>
          <w:noProof/>
          <w:sz w:val="32"/>
          <w:szCs w:val="24"/>
          <w:lang w:val="en-US" w:eastAsia="en-US"/>
        </w:rPr>
        <w:drawing>
          <wp:anchor distT="0" distB="0" distL="114300" distR="114300" simplePos="0" relativeHeight="251671552" behindDoc="0" locked="0" layoutInCell="1" allowOverlap="1">
            <wp:simplePos x="0" y="0"/>
            <wp:positionH relativeFrom="column">
              <wp:posOffset>1306830</wp:posOffset>
            </wp:positionH>
            <wp:positionV relativeFrom="paragraph">
              <wp:posOffset>333375</wp:posOffset>
            </wp:positionV>
            <wp:extent cx="577215" cy="795020"/>
            <wp:effectExtent l="19050" t="0" r="0" b="0"/>
            <wp:wrapThrough wrapText="bothSides">
              <wp:wrapPolygon edited="0">
                <wp:start x="7842" y="0"/>
                <wp:lineTo x="-713" y="5693"/>
                <wp:lineTo x="-713" y="21220"/>
                <wp:lineTo x="21386" y="21220"/>
                <wp:lineTo x="21386" y="6728"/>
                <wp:lineTo x="19960" y="5176"/>
                <wp:lineTo x="12832" y="0"/>
                <wp:lineTo x="7842" y="0"/>
              </wp:wrapPolygon>
            </wp:wrapThrough>
            <wp:docPr id="9" name="Picture 4" descr="C:\dev\masters\beg-html5-games-w-createjs-master\9781430263401_source_code\GameProject\assets\img\IronManAvat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ev\masters\beg-html5-games-w-createjs-master\9781430263401_source_code\GameProject\assets\img\IronManAvatar.png"/>
                    <pic:cNvPicPr>
                      <a:picLocks noChangeAspect="1" noChangeArrowheads="1"/>
                    </pic:cNvPicPr>
                  </pic:nvPicPr>
                  <pic:blipFill>
                    <a:blip r:embed="rId20"/>
                    <a:srcRect/>
                    <a:stretch>
                      <a:fillRect/>
                    </a:stretch>
                  </pic:blipFill>
                  <pic:spPr bwMode="auto">
                    <a:xfrm>
                      <a:off x="0" y="0"/>
                      <a:ext cx="577215" cy="795020"/>
                    </a:xfrm>
                    <a:prstGeom prst="rect">
                      <a:avLst/>
                    </a:prstGeom>
                    <a:noFill/>
                    <a:ln w="9525">
                      <a:noFill/>
                      <a:miter lim="800000"/>
                      <a:headEnd/>
                      <a:tailEnd/>
                    </a:ln>
                  </pic:spPr>
                </pic:pic>
              </a:graphicData>
            </a:graphic>
          </wp:anchor>
        </w:drawing>
      </w:r>
      <w:r w:rsidR="00911395">
        <w:rPr>
          <w:rFonts w:ascii="IRON MAN OF WAR 002 NCV" w:hAnsi="IRON MAN OF WAR 002 NCV"/>
          <w:noProof/>
          <w:sz w:val="32"/>
          <w:szCs w:val="24"/>
          <w:lang w:val="en-US" w:eastAsia="en-US"/>
        </w:rPr>
        <w:drawing>
          <wp:anchor distT="0" distB="0" distL="114300" distR="114300" simplePos="0" relativeHeight="251672576" behindDoc="0" locked="0" layoutInCell="1" allowOverlap="1">
            <wp:simplePos x="0" y="0"/>
            <wp:positionH relativeFrom="column">
              <wp:posOffset>481965</wp:posOffset>
            </wp:positionH>
            <wp:positionV relativeFrom="paragraph">
              <wp:posOffset>284480</wp:posOffset>
            </wp:positionV>
            <wp:extent cx="608965" cy="842645"/>
            <wp:effectExtent l="19050" t="0" r="635" b="0"/>
            <wp:wrapThrough wrapText="bothSides">
              <wp:wrapPolygon edited="0">
                <wp:start x="-676" y="0"/>
                <wp:lineTo x="-676" y="20998"/>
                <wp:lineTo x="21623" y="20998"/>
                <wp:lineTo x="21623" y="0"/>
                <wp:lineTo x="-676" y="0"/>
              </wp:wrapPolygon>
            </wp:wrapThrough>
            <wp:docPr id="15" name="Picture 5" descr="C:\dev\masters\beg-html5-games-w-createjs-master\9781430263401_source_code\GameProject\assets\img\IronManPortra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ev\masters\beg-html5-games-w-createjs-master\9781430263401_source_code\GameProject\assets\img\IronManPortrait.jpg"/>
                    <pic:cNvPicPr>
                      <a:picLocks noChangeAspect="1" noChangeArrowheads="1"/>
                    </pic:cNvPicPr>
                  </pic:nvPicPr>
                  <pic:blipFill>
                    <a:blip r:embed="rId21"/>
                    <a:srcRect/>
                    <a:stretch>
                      <a:fillRect/>
                    </a:stretch>
                  </pic:blipFill>
                  <pic:spPr bwMode="auto">
                    <a:xfrm>
                      <a:off x="0" y="0"/>
                      <a:ext cx="608965" cy="842645"/>
                    </a:xfrm>
                    <a:prstGeom prst="rect">
                      <a:avLst/>
                    </a:prstGeom>
                    <a:noFill/>
                    <a:ln w="9525">
                      <a:noFill/>
                      <a:miter lim="800000"/>
                      <a:headEnd/>
                      <a:tailEnd/>
                    </a:ln>
                  </pic:spPr>
                </pic:pic>
              </a:graphicData>
            </a:graphic>
          </wp:anchor>
        </w:drawing>
      </w:r>
    </w:p>
    <w:p w:rsidR="00AB4F57" w:rsidRDefault="00AB4F57" w:rsidP="00E20891">
      <w:pPr>
        <w:ind w:left="720"/>
        <w:rPr>
          <w:rFonts w:ascii="IRON MAN OF WAR 002 NCV" w:hAnsi="IRON MAN OF WAR 002 NCV"/>
          <w:sz w:val="32"/>
          <w:szCs w:val="24"/>
        </w:rPr>
      </w:pPr>
    </w:p>
    <w:p w:rsidR="00AB4F57" w:rsidRDefault="00AB4F57" w:rsidP="00E20891">
      <w:pPr>
        <w:ind w:left="720"/>
        <w:rPr>
          <w:rFonts w:ascii="IRON MAN OF WAR 002 NCV" w:hAnsi="IRON MAN OF WAR 002 NCV"/>
          <w:sz w:val="32"/>
          <w:szCs w:val="24"/>
        </w:rPr>
      </w:pPr>
    </w:p>
    <w:p w:rsidR="00AB4F57" w:rsidRDefault="00911395" w:rsidP="00E20891">
      <w:pPr>
        <w:ind w:left="720"/>
        <w:rPr>
          <w:rFonts w:ascii="IRON MAN OF WAR 002 NCV" w:hAnsi="IRON MAN OF WAR 002 NCV"/>
          <w:sz w:val="32"/>
          <w:szCs w:val="24"/>
        </w:rPr>
      </w:pPr>
      <w:r>
        <w:rPr>
          <w:rFonts w:ascii="IRON MAN OF WAR 002 NCV" w:hAnsi="IRON MAN OF WAR 002 NCV"/>
          <w:sz w:val="32"/>
          <w:szCs w:val="24"/>
        </w:rPr>
        <w:t>Iron man avatar</w:t>
      </w:r>
    </w:p>
    <w:p w:rsidR="00901CB2" w:rsidRPr="002422A4" w:rsidRDefault="00901CB2" w:rsidP="00911395">
      <w:pPr>
        <w:rPr>
          <w:rFonts w:ascii="IRON MAN OF WAR 002 NCV" w:hAnsi="IRON MAN OF WAR 002 NCV"/>
          <w:b/>
          <w:sz w:val="32"/>
          <w:szCs w:val="24"/>
        </w:rPr>
      </w:pPr>
    </w:p>
    <w:p w:rsidR="009F6693" w:rsidRPr="002422A4" w:rsidRDefault="009F6693" w:rsidP="002422A4">
      <w:pPr>
        <w:pStyle w:val="Heading1"/>
      </w:pPr>
      <w:bookmarkStart w:id="11" w:name="_Toc490226371"/>
      <w:r w:rsidRPr="002422A4">
        <w:t>Enemies</w:t>
      </w:r>
      <w:bookmarkEnd w:id="11"/>
    </w:p>
    <w:p w:rsidR="005C2F0F" w:rsidRPr="002422A4" w:rsidRDefault="002502F9" w:rsidP="002710F8">
      <w:pPr>
        <w:ind w:left="720"/>
        <w:rPr>
          <w:rFonts w:ascii="IRON MAN OF WAR 002 NCV" w:hAnsi="IRON MAN OF WAR 002 NCV"/>
          <w:sz w:val="32"/>
          <w:szCs w:val="24"/>
        </w:rPr>
      </w:pPr>
      <w:r w:rsidRPr="002422A4">
        <w:rPr>
          <w:rFonts w:ascii="IRON MAN OF WAR 002 NCV" w:hAnsi="IRON MAN OF WAR 002 NCV"/>
          <w:sz w:val="32"/>
          <w:szCs w:val="24"/>
        </w:rPr>
        <w:t>The enemies are the cloned Hulks caused by the accident in the lab.</w:t>
      </w:r>
      <w:r w:rsidR="002710F8">
        <w:rPr>
          <w:rFonts w:ascii="IRON MAN OF WAR 002 NCV" w:hAnsi="IRON MAN OF WAR 002 NCV"/>
          <w:sz w:val="32"/>
          <w:szCs w:val="24"/>
        </w:rPr>
        <w:t xml:space="preserve"> They attack iron man if they are close to him. Each attack will decrease iron  man’s health</w:t>
      </w:r>
    </w:p>
    <w:p w:rsidR="008A45DC" w:rsidRDefault="001847D6">
      <w:pPr>
        <w:rPr>
          <w:rFonts w:ascii="IRON MAN OF WAR 002 NCV" w:hAnsi="IRON MAN OF WAR 002 NCV"/>
          <w:b/>
          <w:sz w:val="32"/>
          <w:szCs w:val="24"/>
        </w:rPr>
      </w:pPr>
      <w:r>
        <w:rPr>
          <w:rFonts w:ascii="IRON MAN OF WAR 002 NCV" w:hAnsi="IRON MAN OF WAR 002 NCV"/>
          <w:b/>
          <w:noProof/>
          <w:sz w:val="32"/>
          <w:szCs w:val="24"/>
          <w:lang w:val="en-US" w:eastAsia="en-US"/>
        </w:rPr>
        <w:drawing>
          <wp:anchor distT="0" distB="0" distL="114300" distR="114300" simplePos="0" relativeHeight="251680768" behindDoc="0" locked="0" layoutInCell="1" allowOverlap="1">
            <wp:simplePos x="0" y="0"/>
            <wp:positionH relativeFrom="column">
              <wp:posOffset>3525520</wp:posOffset>
            </wp:positionH>
            <wp:positionV relativeFrom="paragraph">
              <wp:posOffset>463550</wp:posOffset>
            </wp:positionV>
            <wp:extent cx="1507490" cy="246380"/>
            <wp:effectExtent l="19050" t="0" r="0" b="0"/>
            <wp:wrapThrough wrapText="bothSides">
              <wp:wrapPolygon edited="0">
                <wp:start x="819" y="0"/>
                <wp:lineTo x="-273" y="6680"/>
                <wp:lineTo x="-273" y="13361"/>
                <wp:lineTo x="1092" y="20041"/>
                <wp:lineTo x="20472" y="20041"/>
                <wp:lineTo x="21564" y="13361"/>
                <wp:lineTo x="21564" y="6680"/>
                <wp:lineTo x="20745" y="0"/>
                <wp:lineTo x="819" y="0"/>
              </wp:wrapPolygon>
            </wp:wrapThrough>
            <wp:docPr id="27" name="Picture 21" descr="C:\dev\masters\beg-html5-games-w-createjs-master\9781430263401_source_code\Ironman--The-Clone-Attack\assets\img\heal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dev\masters\beg-html5-games-w-createjs-master\9781430263401_source_code\Ironman--The-Clone-Attack\assets\img\health.png"/>
                    <pic:cNvPicPr>
                      <a:picLocks noChangeAspect="1" noChangeArrowheads="1"/>
                    </pic:cNvPicPr>
                  </pic:nvPicPr>
                  <pic:blipFill>
                    <a:blip r:embed="rId22"/>
                    <a:srcRect/>
                    <a:stretch>
                      <a:fillRect/>
                    </a:stretch>
                  </pic:blipFill>
                  <pic:spPr bwMode="auto">
                    <a:xfrm>
                      <a:off x="0" y="0"/>
                      <a:ext cx="1507490" cy="246380"/>
                    </a:xfrm>
                    <a:prstGeom prst="rect">
                      <a:avLst/>
                    </a:prstGeom>
                    <a:noFill/>
                    <a:ln w="9525">
                      <a:noFill/>
                      <a:miter lim="800000"/>
                      <a:headEnd/>
                      <a:tailEnd/>
                    </a:ln>
                  </pic:spPr>
                </pic:pic>
              </a:graphicData>
            </a:graphic>
          </wp:anchor>
        </w:drawing>
      </w:r>
      <w:r w:rsidR="003C7A8B">
        <w:rPr>
          <w:rFonts w:ascii="IRON MAN OF WAR 002 NCV" w:hAnsi="IRON MAN OF WAR 002 NCV"/>
          <w:b/>
          <w:noProof/>
          <w:sz w:val="32"/>
          <w:szCs w:val="24"/>
          <w:lang w:val="en-US" w:eastAsia="en-US"/>
        </w:rPr>
        <w:drawing>
          <wp:anchor distT="0" distB="0" distL="114300" distR="114300" simplePos="0" relativeHeight="251674624" behindDoc="0" locked="0" layoutInCell="1" allowOverlap="1">
            <wp:simplePos x="0" y="0"/>
            <wp:positionH relativeFrom="column">
              <wp:posOffset>1362710</wp:posOffset>
            </wp:positionH>
            <wp:positionV relativeFrom="paragraph">
              <wp:posOffset>252095</wp:posOffset>
            </wp:positionV>
            <wp:extent cx="521335" cy="802640"/>
            <wp:effectExtent l="19050" t="0" r="0" b="0"/>
            <wp:wrapThrough wrapText="bothSides">
              <wp:wrapPolygon edited="0">
                <wp:start x="12629" y="0"/>
                <wp:lineTo x="6314" y="513"/>
                <wp:lineTo x="-789" y="5127"/>
                <wp:lineTo x="-789" y="21019"/>
                <wp:lineTo x="19732" y="21019"/>
                <wp:lineTo x="18943" y="17430"/>
                <wp:lineTo x="18153" y="16405"/>
                <wp:lineTo x="21311" y="11791"/>
                <wp:lineTo x="21311" y="10253"/>
                <wp:lineTo x="17364" y="8203"/>
                <wp:lineTo x="18943" y="5127"/>
                <wp:lineTo x="18943" y="513"/>
                <wp:lineTo x="16575" y="0"/>
                <wp:lineTo x="12629" y="0"/>
              </wp:wrapPolygon>
            </wp:wrapThrough>
            <wp:docPr id="18" name="Picture 9" descr="C:\dev\masters\beg-html5-games-w-createjs-master\9781430263401_source_code\GameProject\extraFiles\HulkEnem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dev\masters\beg-html5-games-w-createjs-master\9781430263401_source_code\GameProject\extraFiles\HulkEnemy.PNG"/>
                    <pic:cNvPicPr>
                      <a:picLocks noChangeAspect="1" noChangeArrowheads="1"/>
                    </pic:cNvPicPr>
                  </pic:nvPicPr>
                  <pic:blipFill>
                    <a:blip r:embed="rId23"/>
                    <a:srcRect/>
                    <a:stretch>
                      <a:fillRect/>
                    </a:stretch>
                  </pic:blipFill>
                  <pic:spPr bwMode="auto">
                    <a:xfrm>
                      <a:off x="0" y="0"/>
                      <a:ext cx="521335" cy="802640"/>
                    </a:xfrm>
                    <a:prstGeom prst="rect">
                      <a:avLst/>
                    </a:prstGeom>
                    <a:noFill/>
                    <a:ln w="9525">
                      <a:noFill/>
                      <a:miter lim="800000"/>
                      <a:headEnd/>
                      <a:tailEnd/>
                    </a:ln>
                  </pic:spPr>
                </pic:pic>
              </a:graphicData>
            </a:graphic>
          </wp:anchor>
        </w:drawing>
      </w:r>
      <w:r w:rsidR="003C7A8B">
        <w:rPr>
          <w:rFonts w:ascii="IRON MAN OF WAR 002 NCV" w:hAnsi="IRON MAN OF WAR 002 NCV"/>
          <w:b/>
          <w:noProof/>
          <w:sz w:val="32"/>
          <w:szCs w:val="24"/>
          <w:lang w:val="en-US" w:eastAsia="en-US"/>
        </w:rPr>
        <w:drawing>
          <wp:anchor distT="0" distB="0" distL="114300" distR="114300" simplePos="0" relativeHeight="251673600" behindDoc="0" locked="0" layoutInCell="1" allowOverlap="1">
            <wp:simplePos x="0" y="0"/>
            <wp:positionH relativeFrom="column">
              <wp:posOffset>480060</wp:posOffset>
            </wp:positionH>
            <wp:positionV relativeFrom="paragraph">
              <wp:posOffset>243840</wp:posOffset>
            </wp:positionV>
            <wp:extent cx="616585" cy="834390"/>
            <wp:effectExtent l="19050" t="0" r="0" b="0"/>
            <wp:wrapThrough wrapText="bothSides">
              <wp:wrapPolygon edited="0">
                <wp:start x="-667" y="0"/>
                <wp:lineTo x="-667" y="21205"/>
                <wp:lineTo x="21355" y="21205"/>
                <wp:lineTo x="21355" y="0"/>
                <wp:lineTo x="-667" y="0"/>
              </wp:wrapPolygon>
            </wp:wrapThrough>
            <wp:docPr id="1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srcRect/>
                    <a:stretch>
                      <a:fillRect/>
                    </a:stretch>
                  </pic:blipFill>
                  <pic:spPr bwMode="auto">
                    <a:xfrm>
                      <a:off x="0" y="0"/>
                      <a:ext cx="616585" cy="834390"/>
                    </a:xfrm>
                    <a:prstGeom prst="rect">
                      <a:avLst/>
                    </a:prstGeom>
                    <a:noFill/>
                    <a:ln w="9525">
                      <a:noFill/>
                      <a:miter lim="800000"/>
                      <a:headEnd/>
                      <a:tailEnd/>
                    </a:ln>
                  </pic:spPr>
                </pic:pic>
              </a:graphicData>
            </a:graphic>
          </wp:anchor>
        </w:drawing>
      </w:r>
    </w:p>
    <w:p w:rsidR="003C7A8B" w:rsidRDefault="003C7A8B">
      <w:pPr>
        <w:rPr>
          <w:rFonts w:ascii="IRON MAN OF WAR 002 NCV" w:hAnsi="IRON MAN OF WAR 002 NCV"/>
          <w:b/>
          <w:sz w:val="32"/>
          <w:szCs w:val="24"/>
        </w:rPr>
      </w:pPr>
    </w:p>
    <w:p w:rsidR="003C7A8B" w:rsidRPr="003C7A8B" w:rsidRDefault="003C7A8B" w:rsidP="00D63F42">
      <w:pPr>
        <w:rPr>
          <w:rFonts w:ascii="IRON MAN OF WAR 002 NCV" w:hAnsi="IRON MAN OF WAR 002 NCV"/>
          <w:sz w:val="32"/>
          <w:szCs w:val="24"/>
        </w:rPr>
      </w:pPr>
      <w:r>
        <w:rPr>
          <w:rFonts w:ascii="IRON MAN OF WAR 002 NCV" w:hAnsi="IRON MAN OF WAR 002 NCV"/>
          <w:b/>
          <w:sz w:val="32"/>
          <w:szCs w:val="24"/>
        </w:rPr>
        <w:tab/>
      </w:r>
      <w:r>
        <w:rPr>
          <w:rFonts w:ascii="IRON MAN OF WAR 002 NCV" w:hAnsi="IRON MAN OF WAR 002 NCV"/>
          <w:sz w:val="32"/>
          <w:szCs w:val="24"/>
        </w:rPr>
        <w:t>HULK ENEMY</w:t>
      </w:r>
      <w:r w:rsidR="001847D6">
        <w:rPr>
          <w:rFonts w:ascii="IRON MAN OF WAR 002 NCV" w:hAnsi="IRON MAN OF WAR 002 NCV"/>
          <w:sz w:val="32"/>
          <w:szCs w:val="24"/>
        </w:rPr>
        <w:tab/>
      </w:r>
      <w:r w:rsidR="001847D6">
        <w:rPr>
          <w:rFonts w:ascii="IRON MAN OF WAR 002 NCV" w:hAnsi="IRON MAN OF WAR 002 NCV"/>
          <w:sz w:val="32"/>
          <w:szCs w:val="24"/>
        </w:rPr>
        <w:tab/>
      </w:r>
      <w:r w:rsidR="001847D6">
        <w:rPr>
          <w:rFonts w:ascii="IRON MAN OF WAR 002 NCV" w:hAnsi="IRON MAN OF WAR 002 NCV"/>
          <w:sz w:val="32"/>
          <w:szCs w:val="24"/>
        </w:rPr>
        <w:tab/>
      </w:r>
      <w:r w:rsidR="001847D6">
        <w:rPr>
          <w:rFonts w:ascii="IRON MAN OF WAR 002 NCV" w:hAnsi="IRON MAN OF WAR 002 NCV"/>
          <w:sz w:val="32"/>
          <w:szCs w:val="24"/>
        </w:rPr>
        <w:tab/>
      </w:r>
      <w:r w:rsidR="001847D6">
        <w:rPr>
          <w:rFonts w:ascii="IRON MAN OF WAR 002 NCV" w:hAnsi="IRON MAN OF WAR 002 NCV"/>
          <w:sz w:val="32"/>
          <w:szCs w:val="24"/>
        </w:rPr>
        <w:tab/>
        <w:t xml:space="preserve">                iron man health bar</w:t>
      </w:r>
    </w:p>
    <w:p w:rsidR="009F6693" w:rsidRPr="002422A4" w:rsidRDefault="009F6693" w:rsidP="002422A4">
      <w:pPr>
        <w:pStyle w:val="Heading1"/>
      </w:pPr>
      <w:bookmarkStart w:id="12" w:name="_Toc490226372"/>
      <w:r w:rsidRPr="002422A4">
        <w:t>Weapons</w:t>
      </w:r>
      <w:bookmarkEnd w:id="12"/>
    </w:p>
    <w:p w:rsidR="005C2F0F" w:rsidRDefault="002502F9" w:rsidP="00E20891">
      <w:pPr>
        <w:ind w:left="720"/>
        <w:rPr>
          <w:rFonts w:ascii="IRON MAN OF WAR 002 NCV" w:hAnsi="IRON MAN OF WAR 002 NCV"/>
          <w:sz w:val="32"/>
          <w:szCs w:val="24"/>
        </w:rPr>
      </w:pPr>
      <w:r w:rsidRPr="002422A4">
        <w:rPr>
          <w:rFonts w:ascii="IRON MAN OF WAR 002 NCV" w:hAnsi="IRON MAN OF WAR 002 NCV"/>
          <w:sz w:val="32"/>
          <w:szCs w:val="24"/>
        </w:rPr>
        <w:t>Iron Man has a laser that he shoots through his hands. It is a powerful projectile that can neutr</w:t>
      </w:r>
      <w:r w:rsidR="00572BB6">
        <w:rPr>
          <w:rFonts w:ascii="IRON MAN OF WAR 002 NCV" w:hAnsi="IRON MAN OF WAR 002 NCV"/>
          <w:sz w:val="32"/>
          <w:szCs w:val="24"/>
        </w:rPr>
        <w:t>alize his enemies with one blow; however, he spends energy when he uses this attack.</w:t>
      </w:r>
    </w:p>
    <w:p w:rsidR="002C2904" w:rsidRDefault="00572BB6" w:rsidP="002C2904">
      <w:pPr>
        <w:rPr>
          <w:rFonts w:ascii="IRON MAN OF WAR 002 NCV" w:hAnsi="IRON MAN OF WAR 002 NCV"/>
          <w:sz w:val="32"/>
          <w:szCs w:val="24"/>
        </w:rPr>
      </w:pPr>
      <w:r>
        <w:rPr>
          <w:rFonts w:ascii="IRON MAN OF WAR 002 NCV" w:hAnsi="IRON MAN OF WAR 002 NCV"/>
          <w:noProof/>
          <w:sz w:val="32"/>
          <w:szCs w:val="24"/>
          <w:lang w:val="en-US" w:eastAsia="en-US"/>
        </w:rPr>
        <w:drawing>
          <wp:anchor distT="0" distB="0" distL="114300" distR="114300" simplePos="0" relativeHeight="251678720" behindDoc="0" locked="0" layoutInCell="1" allowOverlap="1">
            <wp:simplePos x="0" y="0"/>
            <wp:positionH relativeFrom="column">
              <wp:posOffset>4145280</wp:posOffset>
            </wp:positionH>
            <wp:positionV relativeFrom="paragraph">
              <wp:posOffset>182880</wp:posOffset>
            </wp:positionV>
            <wp:extent cx="465455" cy="897890"/>
            <wp:effectExtent l="19050" t="0" r="0" b="0"/>
            <wp:wrapThrough wrapText="bothSides">
              <wp:wrapPolygon edited="0">
                <wp:start x="-884" y="0"/>
                <wp:lineTo x="-884" y="21081"/>
                <wp:lineTo x="21217" y="21081"/>
                <wp:lineTo x="21217" y="0"/>
                <wp:lineTo x="-884" y="0"/>
              </wp:wrapPolygon>
            </wp:wrapThrough>
            <wp:docPr id="2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a:srcRect/>
                    <a:stretch>
                      <a:fillRect/>
                    </a:stretch>
                  </pic:blipFill>
                  <pic:spPr bwMode="auto">
                    <a:xfrm>
                      <a:off x="0" y="0"/>
                      <a:ext cx="465455" cy="897890"/>
                    </a:xfrm>
                    <a:prstGeom prst="rect">
                      <a:avLst/>
                    </a:prstGeom>
                    <a:noFill/>
                    <a:ln w="9525">
                      <a:noFill/>
                      <a:miter lim="800000"/>
                      <a:headEnd/>
                      <a:tailEnd/>
                    </a:ln>
                  </pic:spPr>
                </pic:pic>
              </a:graphicData>
            </a:graphic>
          </wp:anchor>
        </w:drawing>
      </w:r>
      <w:r w:rsidR="002C2904">
        <w:rPr>
          <w:rFonts w:ascii="IRON MAN OF WAR 002 NCV" w:hAnsi="IRON MAN OF WAR 002 NCV"/>
          <w:noProof/>
          <w:sz w:val="32"/>
          <w:szCs w:val="24"/>
          <w:lang w:val="en-US" w:eastAsia="en-US"/>
        </w:rPr>
        <w:drawing>
          <wp:anchor distT="0" distB="0" distL="114300" distR="114300" simplePos="0" relativeHeight="251675648" behindDoc="0" locked="0" layoutInCell="1" allowOverlap="1">
            <wp:simplePos x="0" y="0"/>
            <wp:positionH relativeFrom="column">
              <wp:posOffset>480060</wp:posOffset>
            </wp:positionH>
            <wp:positionV relativeFrom="paragraph">
              <wp:posOffset>113030</wp:posOffset>
            </wp:positionV>
            <wp:extent cx="1905000" cy="1383030"/>
            <wp:effectExtent l="19050" t="0" r="0" b="0"/>
            <wp:wrapThrough wrapText="bothSides">
              <wp:wrapPolygon edited="0">
                <wp:start x="4104" y="0"/>
                <wp:lineTo x="2376" y="1785"/>
                <wp:lineTo x="1080" y="3868"/>
                <wp:lineTo x="1080" y="9521"/>
                <wp:lineTo x="2808" y="14281"/>
                <wp:lineTo x="216" y="17554"/>
                <wp:lineTo x="-216" y="19041"/>
                <wp:lineTo x="648" y="21421"/>
                <wp:lineTo x="864" y="21421"/>
                <wp:lineTo x="3240" y="21421"/>
                <wp:lineTo x="10152" y="21124"/>
                <wp:lineTo x="13392" y="20529"/>
                <wp:lineTo x="12744" y="19041"/>
                <wp:lineTo x="9504" y="14281"/>
                <wp:lineTo x="9720" y="13091"/>
                <wp:lineTo x="7560" y="10711"/>
                <wp:lineTo x="5616" y="9521"/>
                <wp:lineTo x="11448" y="5058"/>
                <wp:lineTo x="11448" y="4760"/>
                <wp:lineTo x="21600" y="4760"/>
                <wp:lineTo x="21600" y="1488"/>
                <wp:lineTo x="6048" y="0"/>
                <wp:lineTo x="4104" y="0"/>
              </wp:wrapPolygon>
            </wp:wrapThrough>
            <wp:docPr id="20" name="Picture 10" descr="C:\dev\masters\beg-html5-games-w-createjs-master\9781430263401_source_code\GameProject\extraFiles\GameMechanics(Sho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dev\masters\beg-html5-games-w-createjs-master\9781430263401_source_code\GameProject\extraFiles\GameMechanics(Shoot).PNG"/>
                    <pic:cNvPicPr>
                      <a:picLocks noChangeAspect="1" noChangeArrowheads="1"/>
                    </pic:cNvPicPr>
                  </pic:nvPicPr>
                  <pic:blipFill>
                    <a:blip r:embed="rId15"/>
                    <a:srcRect/>
                    <a:stretch>
                      <a:fillRect/>
                    </a:stretch>
                  </pic:blipFill>
                  <pic:spPr bwMode="auto">
                    <a:xfrm>
                      <a:off x="0" y="0"/>
                      <a:ext cx="1905000" cy="1383030"/>
                    </a:xfrm>
                    <a:prstGeom prst="rect">
                      <a:avLst/>
                    </a:prstGeom>
                    <a:noFill/>
                    <a:ln w="9525">
                      <a:noFill/>
                      <a:miter lim="800000"/>
                      <a:headEnd/>
                      <a:tailEnd/>
                    </a:ln>
                  </pic:spPr>
                </pic:pic>
              </a:graphicData>
            </a:graphic>
          </wp:anchor>
        </w:drawing>
      </w:r>
    </w:p>
    <w:p w:rsidR="002C2904" w:rsidRPr="002422A4" w:rsidRDefault="002C2904" w:rsidP="002C2904">
      <w:pPr>
        <w:rPr>
          <w:rFonts w:ascii="IRON MAN OF WAR 002 NCV" w:hAnsi="IRON MAN OF WAR 002 NCV"/>
          <w:sz w:val="32"/>
          <w:szCs w:val="24"/>
        </w:rPr>
      </w:pPr>
    </w:p>
    <w:p w:rsidR="00686D09" w:rsidRDefault="00686D09" w:rsidP="00686D09">
      <w:pPr>
        <w:rPr>
          <w:rFonts w:ascii="IRON MAN OF WAR 002 NCV" w:hAnsi="IRON MAN OF WAR 002 NCV"/>
          <w:b/>
          <w:sz w:val="32"/>
          <w:szCs w:val="24"/>
        </w:rPr>
      </w:pPr>
    </w:p>
    <w:p w:rsidR="002C2904" w:rsidRDefault="002C2904" w:rsidP="00686D09">
      <w:pPr>
        <w:rPr>
          <w:rFonts w:ascii="IRON MAN OF WAR 002 NCV" w:hAnsi="IRON MAN OF WAR 002 NCV"/>
          <w:b/>
          <w:sz w:val="32"/>
          <w:szCs w:val="24"/>
        </w:rPr>
      </w:pPr>
    </w:p>
    <w:p w:rsidR="002C2904" w:rsidRDefault="002C2904" w:rsidP="00686D09">
      <w:pPr>
        <w:rPr>
          <w:rFonts w:ascii="IRON MAN OF WAR 002 NCV" w:hAnsi="IRON MAN OF WAR 002 NCV"/>
          <w:sz w:val="32"/>
          <w:szCs w:val="24"/>
        </w:rPr>
      </w:pPr>
      <w:r>
        <w:rPr>
          <w:rFonts w:ascii="IRON MAN OF WAR 002 NCV" w:hAnsi="IRON MAN OF WAR 002 NCV"/>
          <w:b/>
          <w:sz w:val="32"/>
          <w:szCs w:val="24"/>
        </w:rPr>
        <w:tab/>
      </w:r>
      <w:r>
        <w:rPr>
          <w:rFonts w:ascii="IRON MAN OF WAR 002 NCV" w:hAnsi="IRON MAN OF WAR 002 NCV"/>
          <w:sz w:val="32"/>
          <w:szCs w:val="24"/>
        </w:rPr>
        <w:t>IRON MAN SHOOTING LASER PROJECTILE</w:t>
      </w:r>
      <w:r w:rsidR="00572BB6">
        <w:rPr>
          <w:rFonts w:ascii="IRON MAN OF WAR 002 NCV" w:hAnsi="IRON MAN OF WAR 002 NCV"/>
          <w:sz w:val="32"/>
          <w:szCs w:val="24"/>
        </w:rPr>
        <w:tab/>
      </w:r>
      <w:r w:rsidR="00572BB6">
        <w:rPr>
          <w:rFonts w:ascii="IRON MAN OF WAR 002 NCV" w:hAnsi="IRON MAN OF WAR 002 NCV"/>
          <w:sz w:val="32"/>
          <w:szCs w:val="24"/>
        </w:rPr>
        <w:tab/>
        <w:t xml:space="preserve">        Energy meter</w:t>
      </w:r>
    </w:p>
    <w:p w:rsidR="005C2F0F" w:rsidRPr="002422A4" w:rsidRDefault="009F6693" w:rsidP="002422A4">
      <w:pPr>
        <w:pStyle w:val="Heading1"/>
      </w:pPr>
      <w:bookmarkStart w:id="13" w:name="_Toc490226373"/>
      <w:r w:rsidRPr="002422A4">
        <w:t>Abilities</w:t>
      </w:r>
      <w:bookmarkEnd w:id="13"/>
    </w:p>
    <w:p w:rsidR="00686D09" w:rsidRDefault="002502F9" w:rsidP="00D254C9">
      <w:pPr>
        <w:ind w:left="720"/>
        <w:rPr>
          <w:rFonts w:ascii="IRON MAN OF WAR 002 NCV" w:hAnsi="IRON MAN OF WAR 002 NCV"/>
          <w:sz w:val="32"/>
          <w:szCs w:val="24"/>
        </w:rPr>
      </w:pPr>
      <w:r w:rsidRPr="002422A4">
        <w:rPr>
          <w:rFonts w:ascii="IRON MAN OF WAR 002 NCV" w:hAnsi="IRON MAN OF WAR 002 NCV"/>
          <w:sz w:val="32"/>
          <w:szCs w:val="24"/>
        </w:rPr>
        <w:t>Thanks to his super suit, Iron Ma</w:t>
      </w:r>
      <w:r w:rsidR="00D254C9">
        <w:rPr>
          <w:rFonts w:ascii="IRON MAN OF WAR 002 NCV" w:hAnsi="IRON MAN OF WAR 002 NCV"/>
          <w:sz w:val="32"/>
          <w:szCs w:val="24"/>
        </w:rPr>
        <w:t>n is able to fly; however, he spends</w:t>
      </w:r>
      <w:r w:rsidR="002B74C0">
        <w:rPr>
          <w:rFonts w:ascii="IRON MAN OF WAR 002 NCV" w:hAnsi="IRON MAN OF WAR 002 NCV"/>
          <w:sz w:val="32"/>
          <w:szCs w:val="24"/>
        </w:rPr>
        <w:t xml:space="preserve"> </w:t>
      </w:r>
      <w:r w:rsidR="00D254C9">
        <w:rPr>
          <w:rFonts w:ascii="IRON MAN OF WAR 002 NCV" w:hAnsi="IRON MAN OF WAR 002 NCV"/>
          <w:sz w:val="32"/>
          <w:szCs w:val="24"/>
        </w:rPr>
        <w:t>energy when performs this action.</w:t>
      </w:r>
    </w:p>
    <w:p w:rsidR="002C2904" w:rsidRDefault="002C2904" w:rsidP="00E20891">
      <w:pPr>
        <w:ind w:left="360" w:firstLine="360"/>
        <w:rPr>
          <w:rFonts w:ascii="IRON MAN OF WAR 002 NCV" w:hAnsi="IRON MAN OF WAR 002 NCV"/>
          <w:sz w:val="32"/>
          <w:szCs w:val="24"/>
        </w:rPr>
      </w:pPr>
      <w:r>
        <w:rPr>
          <w:rFonts w:ascii="IRON MAN OF WAR 002 NCV" w:hAnsi="IRON MAN OF WAR 002 NCV"/>
          <w:noProof/>
          <w:sz w:val="32"/>
          <w:szCs w:val="24"/>
          <w:lang w:val="en-US" w:eastAsia="en-US"/>
        </w:rPr>
        <w:lastRenderedPageBreak/>
        <w:drawing>
          <wp:anchor distT="0" distB="0" distL="114300" distR="114300" simplePos="0" relativeHeight="251676672" behindDoc="0" locked="0" layoutInCell="1" allowOverlap="1">
            <wp:simplePos x="0" y="0"/>
            <wp:positionH relativeFrom="column">
              <wp:posOffset>480060</wp:posOffset>
            </wp:positionH>
            <wp:positionV relativeFrom="paragraph">
              <wp:posOffset>155575</wp:posOffset>
            </wp:positionV>
            <wp:extent cx="1576705" cy="1876425"/>
            <wp:effectExtent l="19050" t="0" r="4445" b="0"/>
            <wp:wrapThrough wrapText="bothSides">
              <wp:wrapPolygon edited="0">
                <wp:start x="4698" y="0"/>
                <wp:lineTo x="1044" y="3289"/>
                <wp:lineTo x="0" y="5044"/>
                <wp:lineTo x="-261" y="7017"/>
                <wp:lineTo x="2871" y="10526"/>
                <wp:lineTo x="4176" y="14035"/>
                <wp:lineTo x="3915" y="18859"/>
                <wp:lineTo x="5741" y="21052"/>
                <wp:lineTo x="6785" y="21052"/>
                <wp:lineTo x="6785" y="21271"/>
                <wp:lineTo x="7568" y="21490"/>
                <wp:lineTo x="8873" y="21490"/>
                <wp:lineTo x="9134" y="21490"/>
                <wp:lineTo x="9395" y="21052"/>
                <wp:lineTo x="20878" y="21052"/>
                <wp:lineTo x="21661" y="18420"/>
                <wp:lineTo x="20356" y="17543"/>
                <wp:lineTo x="20617" y="14035"/>
                <wp:lineTo x="20878" y="11622"/>
                <wp:lineTo x="20617" y="10087"/>
                <wp:lineTo x="20356" y="7456"/>
                <wp:lineTo x="20095" y="658"/>
                <wp:lineTo x="18007" y="0"/>
                <wp:lineTo x="7568" y="0"/>
                <wp:lineTo x="4698" y="0"/>
              </wp:wrapPolygon>
            </wp:wrapThrough>
            <wp:docPr id="21" name="Picture 11" descr="C:\dev\masters\beg-html5-games-w-createjs-master\9781430263401_source_code\GameProject\extraFiles\GameMechanics(F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dev\masters\beg-html5-games-w-createjs-master\9781430263401_source_code\GameProject\extraFiles\GameMechanics(Fly).PNG"/>
                    <pic:cNvPicPr>
                      <a:picLocks noChangeAspect="1" noChangeArrowheads="1"/>
                    </pic:cNvPicPr>
                  </pic:nvPicPr>
                  <pic:blipFill>
                    <a:blip r:embed="rId14"/>
                    <a:srcRect/>
                    <a:stretch>
                      <a:fillRect/>
                    </a:stretch>
                  </pic:blipFill>
                  <pic:spPr bwMode="auto">
                    <a:xfrm>
                      <a:off x="0" y="0"/>
                      <a:ext cx="1576705" cy="1876425"/>
                    </a:xfrm>
                    <a:prstGeom prst="rect">
                      <a:avLst/>
                    </a:prstGeom>
                    <a:noFill/>
                    <a:ln w="9525">
                      <a:noFill/>
                      <a:miter lim="800000"/>
                      <a:headEnd/>
                      <a:tailEnd/>
                    </a:ln>
                  </pic:spPr>
                </pic:pic>
              </a:graphicData>
            </a:graphic>
          </wp:anchor>
        </w:drawing>
      </w:r>
    </w:p>
    <w:p w:rsidR="002C2904" w:rsidRDefault="002B74C0" w:rsidP="00E20891">
      <w:pPr>
        <w:ind w:left="360" w:firstLine="360"/>
        <w:rPr>
          <w:rFonts w:ascii="IRON MAN OF WAR 002 NCV" w:hAnsi="IRON MAN OF WAR 002 NCV"/>
          <w:sz w:val="32"/>
          <w:szCs w:val="24"/>
        </w:rPr>
      </w:pPr>
      <w:r>
        <w:rPr>
          <w:rFonts w:ascii="IRON MAN OF WAR 002 NCV" w:hAnsi="IRON MAN OF WAR 002 NCV"/>
          <w:noProof/>
          <w:sz w:val="32"/>
          <w:szCs w:val="24"/>
          <w:lang w:val="en-US" w:eastAsia="en-US"/>
        </w:rPr>
        <w:drawing>
          <wp:anchor distT="0" distB="0" distL="114300" distR="114300" simplePos="0" relativeHeight="251679744" behindDoc="0" locked="0" layoutInCell="1" allowOverlap="1">
            <wp:simplePos x="0" y="0"/>
            <wp:positionH relativeFrom="column">
              <wp:posOffset>4261485</wp:posOffset>
            </wp:positionH>
            <wp:positionV relativeFrom="paragraph">
              <wp:posOffset>32385</wp:posOffset>
            </wp:positionV>
            <wp:extent cx="465455" cy="897890"/>
            <wp:effectExtent l="19050" t="0" r="0" b="0"/>
            <wp:wrapThrough wrapText="bothSides">
              <wp:wrapPolygon edited="0">
                <wp:start x="-884" y="0"/>
                <wp:lineTo x="-884" y="21081"/>
                <wp:lineTo x="21217" y="21081"/>
                <wp:lineTo x="21217" y="0"/>
                <wp:lineTo x="-884" y="0"/>
              </wp:wrapPolygon>
            </wp:wrapThrough>
            <wp:docPr id="2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
                    <a:srcRect/>
                    <a:stretch>
                      <a:fillRect/>
                    </a:stretch>
                  </pic:blipFill>
                  <pic:spPr bwMode="auto">
                    <a:xfrm>
                      <a:off x="0" y="0"/>
                      <a:ext cx="465455" cy="897890"/>
                    </a:xfrm>
                    <a:prstGeom prst="rect">
                      <a:avLst/>
                    </a:prstGeom>
                    <a:noFill/>
                    <a:ln w="9525">
                      <a:noFill/>
                      <a:miter lim="800000"/>
                      <a:headEnd/>
                      <a:tailEnd/>
                    </a:ln>
                  </pic:spPr>
                </pic:pic>
              </a:graphicData>
            </a:graphic>
          </wp:anchor>
        </w:drawing>
      </w:r>
    </w:p>
    <w:p w:rsidR="002C2904" w:rsidRDefault="002C2904" w:rsidP="00E20891">
      <w:pPr>
        <w:ind w:left="360" w:firstLine="360"/>
        <w:rPr>
          <w:rFonts w:ascii="IRON MAN OF WAR 002 NCV" w:hAnsi="IRON MAN OF WAR 002 NCV"/>
          <w:sz w:val="32"/>
          <w:szCs w:val="24"/>
        </w:rPr>
      </w:pPr>
    </w:p>
    <w:p w:rsidR="002C2904" w:rsidRDefault="002C2904" w:rsidP="00E20891">
      <w:pPr>
        <w:ind w:left="360" w:firstLine="360"/>
        <w:rPr>
          <w:rFonts w:ascii="IRON MAN OF WAR 002 NCV" w:hAnsi="IRON MAN OF WAR 002 NCV"/>
          <w:sz w:val="32"/>
          <w:szCs w:val="24"/>
        </w:rPr>
      </w:pPr>
    </w:p>
    <w:p w:rsidR="002C2904" w:rsidRDefault="002C2904" w:rsidP="00E20891">
      <w:pPr>
        <w:ind w:left="360" w:firstLine="360"/>
        <w:rPr>
          <w:rFonts w:ascii="IRON MAN OF WAR 002 NCV" w:hAnsi="IRON MAN OF WAR 002 NCV"/>
          <w:sz w:val="32"/>
          <w:szCs w:val="24"/>
        </w:rPr>
      </w:pPr>
    </w:p>
    <w:p w:rsidR="00686D09" w:rsidRDefault="002C2904" w:rsidP="00886597">
      <w:pPr>
        <w:ind w:left="360" w:firstLine="360"/>
        <w:rPr>
          <w:rFonts w:ascii="IRON MAN OF WAR 002 NCV" w:hAnsi="IRON MAN OF WAR 002 NCV"/>
          <w:sz w:val="32"/>
          <w:szCs w:val="24"/>
        </w:rPr>
      </w:pPr>
      <w:r>
        <w:rPr>
          <w:rFonts w:ascii="IRON MAN OF WAR 002 NCV" w:hAnsi="IRON MAN OF WAR 002 NCV"/>
          <w:sz w:val="32"/>
          <w:szCs w:val="24"/>
        </w:rPr>
        <w:t>IRON MAN FLYING ABILITY</w:t>
      </w:r>
      <w:r w:rsidR="002B74C0">
        <w:rPr>
          <w:rFonts w:ascii="IRON MAN OF WAR 002 NCV" w:hAnsi="IRON MAN OF WAR 002 NCV"/>
          <w:sz w:val="32"/>
          <w:szCs w:val="24"/>
        </w:rPr>
        <w:tab/>
      </w:r>
      <w:r w:rsidR="002B74C0">
        <w:rPr>
          <w:rFonts w:ascii="IRON MAN OF WAR 002 NCV" w:hAnsi="IRON MAN OF WAR 002 NCV"/>
          <w:sz w:val="32"/>
          <w:szCs w:val="24"/>
        </w:rPr>
        <w:tab/>
      </w:r>
      <w:r w:rsidR="002B74C0">
        <w:rPr>
          <w:rFonts w:ascii="IRON MAN OF WAR 002 NCV" w:hAnsi="IRON MAN OF WAR 002 NCV"/>
          <w:sz w:val="32"/>
          <w:szCs w:val="24"/>
        </w:rPr>
        <w:tab/>
      </w:r>
      <w:r w:rsidR="002B74C0">
        <w:rPr>
          <w:rFonts w:ascii="IRON MAN OF WAR 002 NCV" w:hAnsi="IRON MAN OF WAR 002 NCV"/>
          <w:sz w:val="32"/>
          <w:szCs w:val="24"/>
        </w:rPr>
        <w:tab/>
        <w:t xml:space="preserve">             </w:t>
      </w:r>
      <w:r w:rsidR="00886597">
        <w:rPr>
          <w:rFonts w:ascii="IRON MAN OF WAR 002 NCV" w:hAnsi="IRON MAN OF WAR 002 NCV"/>
          <w:sz w:val="32"/>
          <w:szCs w:val="24"/>
        </w:rPr>
        <w:t>Energy meter</w:t>
      </w:r>
    </w:p>
    <w:p w:rsidR="00886597" w:rsidRPr="00886597" w:rsidRDefault="00886597" w:rsidP="00886597">
      <w:pPr>
        <w:ind w:left="360" w:firstLine="360"/>
        <w:rPr>
          <w:rFonts w:ascii="IRON MAN OF WAR 002 NCV" w:hAnsi="IRON MAN OF WAR 002 NCV"/>
          <w:sz w:val="32"/>
          <w:szCs w:val="24"/>
        </w:rPr>
      </w:pPr>
    </w:p>
    <w:p w:rsidR="009F6693" w:rsidRDefault="006922C6" w:rsidP="002422A4">
      <w:pPr>
        <w:pStyle w:val="Heading1"/>
      </w:pPr>
      <w:bookmarkStart w:id="14" w:name="_Toc490226374"/>
      <w:r>
        <w:rPr>
          <w:noProof/>
        </w:rPr>
        <w:drawing>
          <wp:anchor distT="0" distB="0" distL="114300" distR="114300" simplePos="0" relativeHeight="251686912" behindDoc="1" locked="0" layoutInCell="1" allowOverlap="1">
            <wp:simplePos x="0" y="0"/>
            <wp:positionH relativeFrom="margin">
              <wp:align>right</wp:align>
            </wp:positionH>
            <wp:positionV relativeFrom="page">
              <wp:posOffset>4171950</wp:posOffset>
            </wp:positionV>
            <wp:extent cx="5731510" cy="2764155"/>
            <wp:effectExtent l="0" t="0" r="2540" b="0"/>
            <wp:wrapTight wrapText="bothSides">
              <wp:wrapPolygon edited="0">
                <wp:start x="0" y="0"/>
                <wp:lineTo x="0" y="21436"/>
                <wp:lineTo x="21538" y="21436"/>
                <wp:lineTo x="21538" y="0"/>
                <wp:lineTo x="0" y="0"/>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731510" cy="2764155"/>
                    </a:xfrm>
                    <a:prstGeom prst="rect">
                      <a:avLst/>
                    </a:prstGeom>
                  </pic:spPr>
                </pic:pic>
              </a:graphicData>
            </a:graphic>
          </wp:anchor>
        </w:drawing>
      </w:r>
      <w:r w:rsidR="009F6693" w:rsidRPr="002422A4">
        <w:t>Script</w:t>
      </w:r>
      <w:bookmarkStart w:id="15" w:name="_GoBack"/>
      <w:bookmarkEnd w:id="14"/>
      <w:bookmarkEnd w:id="15"/>
    </w:p>
    <w:p w:rsidR="00886597" w:rsidRDefault="00886597" w:rsidP="006922C6">
      <w:pPr>
        <w:ind w:left="720"/>
        <w:jc w:val="center"/>
        <w:rPr>
          <w:rFonts w:ascii="IRON MAN OF WAR 002 NCV" w:hAnsi="IRON MAN OF WAR 002 NCV"/>
          <w:sz w:val="32"/>
        </w:rPr>
      </w:pPr>
    </w:p>
    <w:p w:rsidR="00886597" w:rsidRDefault="00886597" w:rsidP="005C399C">
      <w:pPr>
        <w:ind w:left="720"/>
        <w:rPr>
          <w:rFonts w:ascii="IRON MAN OF WAR 002 NCV" w:hAnsi="IRON MAN OF WAR 002 NCV"/>
          <w:sz w:val="32"/>
        </w:rPr>
      </w:pPr>
    </w:p>
    <w:p w:rsidR="00886597" w:rsidRDefault="00886597" w:rsidP="005C399C">
      <w:pPr>
        <w:ind w:left="720"/>
        <w:rPr>
          <w:rFonts w:ascii="IRON MAN OF WAR 002 NCV" w:hAnsi="IRON MAN OF WAR 002 NCV"/>
          <w:sz w:val="32"/>
        </w:rPr>
      </w:pPr>
    </w:p>
    <w:p w:rsidR="00886597" w:rsidRDefault="00886597" w:rsidP="005C399C">
      <w:pPr>
        <w:ind w:left="720"/>
        <w:rPr>
          <w:rFonts w:ascii="IRON MAN OF WAR 002 NCV" w:hAnsi="IRON MAN OF WAR 002 NCV"/>
          <w:sz w:val="32"/>
        </w:rPr>
      </w:pPr>
    </w:p>
    <w:p w:rsidR="00886597" w:rsidRDefault="00886597" w:rsidP="005C399C">
      <w:pPr>
        <w:ind w:left="720"/>
        <w:rPr>
          <w:rFonts w:ascii="IRON MAN OF WAR 002 NCV" w:hAnsi="IRON MAN OF WAR 002 NCV"/>
          <w:sz w:val="32"/>
        </w:rPr>
      </w:pPr>
    </w:p>
    <w:p w:rsidR="00886597" w:rsidRDefault="00886597" w:rsidP="005C399C">
      <w:pPr>
        <w:ind w:left="720"/>
        <w:rPr>
          <w:rFonts w:ascii="IRON MAN OF WAR 002 NCV" w:hAnsi="IRON MAN OF WAR 002 NCV"/>
          <w:sz w:val="32"/>
        </w:rPr>
      </w:pPr>
    </w:p>
    <w:p w:rsidR="00886597" w:rsidRDefault="00886597" w:rsidP="005C399C">
      <w:pPr>
        <w:ind w:left="720"/>
        <w:rPr>
          <w:rFonts w:ascii="IRON MAN OF WAR 002 NCV" w:hAnsi="IRON MAN OF WAR 002 NCV"/>
          <w:sz w:val="32"/>
        </w:rPr>
      </w:pPr>
    </w:p>
    <w:p w:rsidR="00886597" w:rsidRDefault="00886597" w:rsidP="005C399C">
      <w:pPr>
        <w:ind w:left="720"/>
        <w:rPr>
          <w:rFonts w:ascii="IRON MAN OF WAR 002 NCV" w:hAnsi="IRON MAN OF WAR 002 NCV"/>
          <w:sz w:val="32"/>
        </w:rPr>
      </w:pPr>
    </w:p>
    <w:p w:rsidR="00886597" w:rsidRDefault="00886597" w:rsidP="005C399C">
      <w:pPr>
        <w:ind w:left="720"/>
        <w:rPr>
          <w:rFonts w:ascii="IRON MAN OF WAR 002 NCV" w:hAnsi="IRON MAN OF WAR 002 NCV"/>
          <w:sz w:val="32"/>
        </w:rPr>
      </w:pPr>
    </w:p>
    <w:p w:rsidR="0092200A" w:rsidRPr="001A7520" w:rsidRDefault="0092200A" w:rsidP="005C399C">
      <w:pPr>
        <w:ind w:left="720"/>
        <w:rPr>
          <w:rFonts w:ascii="IRON MAN OF WAR 002 NCV" w:hAnsi="IRON MAN OF WAR 002 NCV"/>
          <w:sz w:val="32"/>
        </w:rPr>
      </w:pPr>
    </w:p>
    <w:p w:rsidR="00686D09" w:rsidRDefault="00E575C8" w:rsidP="00E575C8">
      <w:pPr>
        <w:pStyle w:val="Heading1"/>
      </w:pPr>
      <w:bookmarkStart w:id="16" w:name="_Toc490226375"/>
      <w:r>
        <w:t>SCORING</w:t>
      </w:r>
      <w:bookmarkEnd w:id="16"/>
    </w:p>
    <w:p w:rsidR="00E575C8" w:rsidRDefault="00D43603" w:rsidP="00E575C8">
      <w:pPr>
        <w:ind w:left="450"/>
        <w:rPr>
          <w:rFonts w:ascii="IRON MAN OF WAR 002 NCV" w:hAnsi="IRON MAN OF WAR 002 NCV"/>
          <w:sz w:val="32"/>
        </w:rPr>
      </w:pPr>
      <w:r>
        <w:rPr>
          <w:rFonts w:ascii="IRON MAN OF WAR 002 NCV" w:hAnsi="IRON MAN OF WAR 002 NCV"/>
          <w:noProof/>
          <w:sz w:val="32"/>
          <w:lang w:val="en-US" w:eastAsia="en-US"/>
        </w:rPr>
        <mc:AlternateContent>
          <mc:Choice Requires="wps">
            <w:drawing>
              <wp:anchor distT="0" distB="0" distL="114300" distR="114300" simplePos="0" relativeHeight="251681792" behindDoc="0" locked="0" layoutInCell="1" allowOverlap="1">
                <wp:simplePos x="0" y="0"/>
                <wp:positionH relativeFrom="column">
                  <wp:posOffset>3761105</wp:posOffset>
                </wp:positionH>
                <wp:positionV relativeFrom="paragraph">
                  <wp:posOffset>372110</wp:posOffset>
                </wp:positionV>
                <wp:extent cx="786765" cy="349885"/>
                <wp:effectExtent l="27305" t="26670" r="33655" b="52070"/>
                <wp:wrapNone/>
                <wp:docPr id="24" name="Oval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86765" cy="349885"/>
                        </a:xfrm>
                        <a:prstGeom prst="ellipse">
                          <a:avLst/>
                        </a:prstGeom>
                        <a:noFill/>
                        <a:ln w="38100">
                          <a:solidFill>
                            <a:srgbClr val="C00000"/>
                          </a:solidFill>
                          <a:round/>
                          <a:headEnd/>
                          <a:tailEnd/>
                        </a:ln>
                        <a:effectLst>
                          <a:outerShdw dist="28398" dir="3806097" algn="ctr" rotWithShape="0">
                            <a:schemeClr val="accent2">
                              <a:lumMod val="50000"/>
                              <a:lumOff val="0"/>
                              <a:alpha val="50000"/>
                            </a:schemeClr>
                          </a:outerShdw>
                        </a:effectLst>
                        <a:extLst>
                          <a:ext uri="{909E8E84-426E-40DD-AFC4-6F175D3DCCD1}">
                            <a14:hiddenFill xmlns:a14="http://schemas.microsoft.com/office/drawing/2010/main">
                              <a:solidFill>
                                <a:schemeClr val="accent2">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D0384E7" id="Oval 3" o:spid="_x0000_s1026" style="position:absolute;margin-left:296.15pt;margin-top:29.3pt;width:61.95pt;height:27.5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" filled="f" fillcolor="#c0504d [3205]" strokecolor="#c00000" strokeweight="3pt">
                <v:shadow on="t" color="#622423 [1605]" opacity=".5" offset="1pt"/>
              </v:oval>
            </w:pict>
          </mc:Fallback>
        </mc:AlternateContent>
      </w:r>
      <w:r w:rsidR="00DD68B6">
        <w:rPr>
          <w:rFonts w:ascii="IRON MAN OF WAR 002 NCV" w:hAnsi="IRON MAN OF WAR 002 NCV"/>
          <w:noProof/>
          <w:sz w:val="32"/>
          <w:lang w:val="en-US" w:eastAsia="en-US"/>
        </w:rPr>
        <w:drawing>
          <wp:anchor distT="0" distB="0" distL="114300" distR="114300" simplePos="0" relativeHeight="251677696" behindDoc="0" locked="0" layoutInCell="1" allowOverlap="1">
            <wp:simplePos x="0" y="0"/>
            <wp:positionH relativeFrom="column">
              <wp:posOffset>304800</wp:posOffset>
            </wp:positionH>
            <wp:positionV relativeFrom="paragraph">
              <wp:posOffset>324485</wp:posOffset>
            </wp:positionV>
            <wp:extent cx="5379720" cy="3116580"/>
            <wp:effectExtent l="19050" t="0" r="0" b="0"/>
            <wp:wrapThrough wrapText="bothSides">
              <wp:wrapPolygon edited="0">
                <wp:start x="-76" y="0"/>
                <wp:lineTo x="-76" y="21521"/>
                <wp:lineTo x="21569" y="21521"/>
                <wp:lineTo x="21569" y="0"/>
                <wp:lineTo x="-76" y="0"/>
              </wp:wrapPolygon>
            </wp:wrapThrough>
            <wp:docPr id="2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a:srcRect/>
                    <a:stretch>
                      <a:fillRect/>
                    </a:stretch>
                  </pic:blipFill>
                  <pic:spPr bwMode="auto">
                    <a:xfrm>
                      <a:off x="0" y="0"/>
                      <a:ext cx="5379720" cy="3116580"/>
                    </a:xfrm>
                    <a:prstGeom prst="rect">
                      <a:avLst/>
                    </a:prstGeom>
                    <a:noFill/>
                    <a:ln w="9525">
                      <a:noFill/>
                      <a:miter lim="800000"/>
                      <a:headEnd/>
                      <a:tailEnd/>
                    </a:ln>
                  </pic:spPr>
                </pic:pic>
              </a:graphicData>
            </a:graphic>
          </wp:anchor>
        </w:drawing>
      </w:r>
      <w:r w:rsidR="00E575C8">
        <w:rPr>
          <w:rFonts w:ascii="IRON MAN OF WAR 002 NCV" w:hAnsi="IRON MAN OF WAR 002 NCV"/>
          <w:sz w:val="32"/>
        </w:rPr>
        <w:t xml:space="preserve">EACH TIME THAT IRON MAN KILLS A CLONED HULK, THE PLAYER WILL </w:t>
      </w:r>
      <w:r w:rsidR="00DD68B6">
        <w:rPr>
          <w:rFonts w:ascii="IRON MAN OF WAR 002 NCV" w:hAnsi="IRON MAN OF WAR 002 NCV"/>
          <w:sz w:val="32"/>
        </w:rPr>
        <w:t>get</w:t>
      </w:r>
      <w:r w:rsidR="00E575C8">
        <w:rPr>
          <w:rFonts w:ascii="IRON MAN OF WAR 002 NCV" w:hAnsi="IRON MAN OF WAR 002 NCV"/>
          <w:sz w:val="32"/>
        </w:rPr>
        <w:t xml:space="preserve"> TEN POINTS</w:t>
      </w:r>
    </w:p>
    <w:p w:rsidR="00DD68B6" w:rsidRDefault="00DD68B6" w:rsidP="00E575C8">
      <w:pPr>
        <w:ind w:left="450"/>
        <w:rPr>
          <w:rFonts w:ascii="IRON MAN OF WAR 002 NCV" w:hAnsi="IRON MAN OF WAR 002 NCV"/>
          <w:sz w:val="32"/>
        </w:rPr>
      </w:pPr>
    </w:p>
    <w:p w:rsidR="00DD68B6" w:rsidRDefault="00DD68B6" w:rsidP="00E575C8">
      <w:pPr>
        <w:ind w:left="450"/>
        <w:rPr>
          <w:rFonts w:ascii="IRON MAN OF WAR 002 NCV" w:hAnsi="IRON MAN OF WAR 002 NCV"/>
          <w:sz w:val="32"/>
        </w:rPr>
      </w:pPr>
    </w:p>
    <w:p w:rsidR="00DD68B6" w:rsidRDefault="00DD68B6" w:rsidP="00E575C8">
      <w:pPr>
        <w:ind w:left="450"/>
        <w:rPr>
          <w:rFonts w:ascii="IRON MAN OF WAR 002 NCV" w:hAnsi="IRON MAN OF WAR 002 NCV"/>
          <w:sz w:val="32"/>
        </w:rPr>
      </w:pPr>
    </w:p>
    <w:p w:rsidR="00DD68B6" w:rsidRDefault="00DD68B6" w:rsidP="00E575C8">
      <w:pPr>
        <w:ind w:left="450"/>
        <w:rPr>
          <w:rFonts w:ascii="IRON MAN OF WAR 002 NCV" w:hAnsi="IRON MAN OF WAR 002 NCV"/>
          <w:sz w:val="32"/>
        </w:rPr>
      </w:pPr>
    </w:p>
    <w:p w:rsidR="00DD68B6" w:rsidRDefault="00DD68B6" w:rsidP="00E575C8">
      <w:pPr>
        <w:ind w:left="450"/>
        <w:rPr>
          <w:rFonts w:ascii="IRON MAN OF WAR 002 NCV" w:hAnsi="IRON MAN OF WAR 002 NCV"/>
          <w:sz w:val="32"/>
        </w:rPr>
      </w:pPr>
    </w:p>
    <w:p w:rsidR="00DD68B6" w:rsidRDefault="00D43603" w:rsidP="00E575C8">
      <w:pPr>
        <w:ind w:left="450"/>
        <w:rPr>
          <w:rFonts w:ascii="IRON MAN OF WAR 002 NCV" w:hAnsi="IRON MAN OF WAR 002 NCV"/>
          <w:sz w:val="32"/>
        </w:rPr>
      </w:pPr>
      <w:r>
        <w:rPr>
          <w:rFonts w:ascii="IRON MAN OF WAR 002 NCV" w:hAnsi="IRON MAN OF WAR 002 NCV"/>
          <w:noProof/>
          <w:sz w:val="32"/>
          <w:lang w:val="en-US" w:eastAsia="en-US"/>
        </w:rPr>
        <mc:AlternateContent>
          <mc:Choice Requires="wps">
            <w:drawing>
              <wp:anchor distT="0" distB="0" distL="114300" distR="114300" simplePos="0" relativeHeight="251682816" behindDoc="0" locked="0" layoutInCell="1" allowOverlap="1">
                <wp:simplePos x="0" y="0"/>
                <wp:positionH relativeFrom="column">
                  <wp:posOffset>3181985</wp:posOffset>
                </wp:positionH>
                <wp:positionV relativeFrom="paragraph">
                  <wp:posOffset>323850</wp:posOffset>
                </wp:positionV>
                <wp:extent cx="786765" cy="349885"/>
                <wp:effectExtent l="19685" t="19685" r="31750" b="49530"/>
                <wp:wrapNone/>
                <wp:docPr id="12" name="Oval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86765" cy="349885"/>
                        </a:xfrm>
                        <a:prstGeom prst="ellipse">
                          <a:avLst/>
                        </a:prstGeom>
                        <a:noFill/>
                        <a:ln w="38100">
                          <a:solidFill>
                            <a:srgbClr val="C00000"/>
                          </a:solidFill>
                          <a:round/>
                          <a:headEnd/>
                          <a:tailEnd/>
                        </a:ln>
                        <a:effectLst>
                          <a:outerShdw dist="28398" dir="3806097" algn="ctr" rotWithShape="0">
                            <a:schemeClr val="accent2">
                              <a:lumMod val="50000"/>
                              <a:lumOff val="0"/>
                              <a:alpha val="50000"/>
                            </a:schemeClr>
                          </a:outerShdw>
                        </a:effectLst>
                        <a:extLst>
                          <a:ext uri="{909E8E84-426E-40DD-AFC4-6F175D3DCCD1}">
                            <a14:hiddenFill xmlns:a14="http://schemas.microsoft.com/office/drawing/2010/main">
                              <a:solidFill>
                                <a:schemeClr val="accent2">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5A69A61" id="Oval 4" o:spid="_x0000_s1026" style="position:absolute;margin-left:250.55pt;margin-top:25.5pt;width:61.95pt;height:27.5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" filled="f" fillcolor="#c0504d [3205]" strokecolor="#c00000" strokeweight="3pt">
                <v:shadow on="t" color="#622423 [1605]" opacity=".5" offset="1pt"/>
              </v:oval>
            </w:pict>
          </mc:Fallback>
        </mc:AlternateContent>
      </w:r>
    </w:p>
    <w:p w:rsidR="00DD68B6" w:rsidRDefault="00DD68B6" w:rsidP="00E575C8">
      <w:pPr>
        <w:ind w:left="450"/>
        <w:rPr>
          <w:rFonts w:ascii="IRON MAN OF WAR 002 NCV" w:hAnsi="IRON MAN OF WAR 002 NCV"/>
          <w:sz w:val="32"/>
        </w:rPr>
      </w:pPr>
    </w:p>
    <w:p w:rsidR="00DD68B6" w:rsidRDefault="00DD68B6" w:rsidP="00E575C8">
      <w:pPr>
        <w:ind w:left="450"/>
        <w:rPr>
          <w:rFonts w:ascii="IRON MAN OF WAR 002 NCV" w:hAnsi="IRON MAN OF WAR 002 NCV"/>
          <w:sz w:val="32"/>
        </w:rPr>
      </w:pPr>
    </w:p>
    <w:p w:rsidR="00DD68B6" w:rsidRDefault="00DD68B6" w:rsidP="00DD68B6">
      <w:pPr>
        <w:ind w:left="450"/>
        <w:jc w:val="center"/>
        <w:rPr>
          <w:rFonts w:ascii="IRON MAN OF WAR 002 NCV" w:hAnsi="IRON MAN OF WAR 002 NCV"/>
          <w:sz w:val="32"/>
        </w:rPr>
      </w:pPr>
      <w:r>
        <w:rPr>
          <w:rFonts w:ascii="IRON MAN OF WAR 002 NCV" w:hAnsi="IRON MAN OF WAR 002 NCV"/>
          <w:sz w:val="32"/>
        </w:rPr>
        <w:t>Iron man scoring points</w:t>
      </w:r>
    </w:p>
    <w:p w:rsidR="005C2F0F" w:rsidRPr="002422A4" w:rsidRDefault="009F6693" w:rsidP="002422A4">
      <w:pPr>
        <w:pStyle w:val="Heading1"/>
      </w:pPr>
      <w:bookmarkStart w:id="17" w:name="_Toc490226376"/>
      <w:r w:rsidRPr="002422A4">
        <w:lastRenderedPageBreak/>
        <w:t xml:space="preserve">Sound </w:t>
      </w:r>
      <w:r w:rsidR="003E1D34" w:rsidRPr="002422A4">
        <w:t>Index</w:t>
      </w:r>
      <w:bookmarkEnd w:id="17"/>
    </w:p>
    <w:p w:rsidR="0080038D" w:rsidRPr="0080038D" w:rsidRDefault="0080038D" w:rsidP="0051343C">
      <w:pPr>
        <w:pStyle w:val="ListParagraph"/>
        <w:numPr>
          <w:ilvl w:val="0"/>
          <w:numId w:val="3"/>
        </w:numPr>
        <w:rPr>
          <w:rFonts w:ascii="IRON MAN OF WAR 002 NCV" w:hAnsi="IRON MAN OF WAR 002 NCV"/>
          <w:b/>
          <w:sz w:val="32"/>
          <w:szCs w:val="24"/>
        </w:rPr>
      </w:pPr>
      <w:r>
        <w:rPr>
          <w:rFonts w:ascii="IRON MAN OF WAR 002 NCV" w:hAnsi="IRON MAN OF WAR 002 NCV"/>
          <w:sz w:val="32"/>
          <w:szCs w:val="24"/>
        </w:rPr>
        <w:t>Intro – plays when the main menu is shown</w:t>
      </w:r>
    </w:p>
    <w:p w:rsidR="0080038D" w:rsidRPr="002422A4" w:rsidRDefault="0080038D" w:rsidP="0080038D">
      <w:pPr>
        <w:pStyle w:val="ListParagraph"/>
        <w:numPr>
          <w:ilvl w:val="0"/>
          <w:numId w:val="3"/>
        </w:numPr>
        <w:rPr>
          <w:rFonts w:ascii="IRON MAN OF WAR 002 NCV" w:hAnsi="IRON MAN OF WAR 002 NCV"/>
          <w:b/>
          <w:sz w:val="32"/>
          <w:szCs w:val="24"/>
        </w:rPr>
      </w:pPr>
      <w:r w:rsidRPr="002422A4">
        <w:rPr>
          <w:rFonts w:ascii="IRON MAN OF WAR 002 NCV" w:hAnsi="IRON MAN OF WAR 002 NCV"/>
          <w:sz w:val="32"/>
          <w:szCs w:val="24"/>
        </w:rPr>
        <w:t>Level 1 – Plays when the</w:t>
      </w:r>
      <w:r>
        <w:rPr>
          <w:rFonts w:ascii="IRON MAN OF WAR 002 NCV" w:hAnsi="IRON MAN OF WAR 002 NCV"/>
          <w:sz w:val="32"/>
          <w:szCs w:val="24"/>
        </w:rPr>
        <w:t xml:space="preserve"> player clicks on the “play game” button in the game menu, which starts level 1</w:t>
      </w:r>
    </w:p>
    <w:p w:rsidR="0080038D" w:rsidRPr="0080038D" w:rsidRDefault="0080038D" w:rsidP="0051343C">
      <w:pPr>
        <w:pStyle w:val="ListParagraph"/>
        <w:numPr>
          <w:ilvl w:val="0"/>
          <w:numId w:val="3"/>
        </w:numPr>
        <w:rPr>
          <w:rFonts w:ascii="IRON MAN OF WAR 002 NCV" w:hAnsi="IRON MAN OF WAR 002 NCV"/>
          <w:b/>
          <w:sz w:val="32"/>
          <w:szCs w:val="24"/>
        </w:rPr>
      </w:pPr>
      <w:r>
        <w:rPr>
          <w:rFonts w:ascii="IRON MAN OF WAR 002 NCV" w:hAnsi="IRON MAN OF WAR 002 NCV"/>
          <w:sz w:val="32"/>
          <w:szCs w:val="24"/>
        </w:rPr>
        <w:t>Level 2 – plays when the player starts level 2</w:t>
      </w:r>
    </w:p>
    <w:p w:rsidR="00686D09" w:rsidRPr="002422A4" w:rsidRDefault="0051343C" w:rsidP="0051343C">
      <w:pPr>
        <w:pStyle w:val="ListParagraph"/>
        <w:numPr>
          <w:ilvl w:val="0"/>
          <w:numId w:val="3"/>
        </w:numPr>
        <w:rPr>
          <w:rFonts w:ascii="IRON MAN OF WAR 002 NCV" w:hAnsi="IRON MAN OF WAR 002 NCV"/>
          <w:b/>
          <w:sz w:val="32"/>
          <w:szCs w:val="24"/>
        </w:rPr>
      </w:pPr>
      <w:r w:rsidRPr="002422A4">
        <w:rPr>
          <w:rFonts w:ascii="IRON MAN OF WAR 002 NCV" w:hAnsi="IRON MAN OF WAR 002 NCV"/>
          <w:sz w:val="32"/>
          <w:szCs w:val="24"/>
        </w:rPr>
        <w:t>Jet – Plays when Iron Man flies</w:t>
      </w:r>
    </w:p>
    <w:p w:rsidR="0051343C" w:rsidRPr="0080038D" w:rsidRDefault="0051343C" w:rsidP="0051343C">
      <w:pPr>
        <w:pStyle w:val="ListParagraph"/>
        <w:numPr>
          <w:ilvl w:val="0"/>
          <w:numId w:val="3"/>
        </w:numPr>
        <w:rPr>
          <w:rFonts w:ascii="IRON MAN OF WAR 002 NCV" w:hAnsi="IRON MAN OF WAR 002 NCV"/>
          <w:b/>
          <w:sz w:val="32"/>
          <w:szCs w:val="24"/>
        </w:rPr>
      </w:pPr>
      <w:r w:rsidRPr="002422A4">
        <w:rPr>
          <w:rFonts w:ascii="IRON MAN OF WAR 002 NCV" w:hAnsi="IRON MAN OF WAR 002 NCV"/>
          <w:sz w:val="32"/>
          <w:szCs w:val="24"/>
        </w:rPr>
        <w:t>Laser – Plays when Iron Man shoots projectiles</w:t>
      </w:r>
    </w:p>
    <w:p w:rsidR="0080038D" w:rsidRPr="0080038D" w:rsidRDefault="0080038D" w:rsidP="0051343C">
      <w:pPr>
        <w:pStyle w:val="ListParagraph"/>
        <w:numPr>
          <w:ilvl w:val="0"/>
          <w:numId w:val="3"/>
        </w:numPr>
        <w:rPr>
          <w:rFonts w:ascii="IRON MAN OF WAR 002 NCV" w:hAnsi="IRON MAN OF WAR 002 NCV"/>
          <w:b/>
          <w:sz w:val="32"/>
          <w:szCs w:val="24"/>
        </w:rPr>
      </w:pPr>
      <w:r>
        <w:rPr>
          <w:rFonts w:ascii="IRON MAN OF WAR 002 NCV" w:hAnsi="IRON MAN OF WAR 002 NCV"/>
          <w:sz w:val="32"/>
          <w:szCs w:val="24"/>
        </w:rPr>
        <w:t>Punch – plays when iron man gets hit by a hulk punch</w:t>
      </w:r>
    </w:p>
    <w:p w:rsidR="0080038D" w:rsidRPr="0080038D" w:rsidRDefault="0080038D" w:rsidP="0051343C">
      <w:pPr>
        <w:pStyle w:val="ListParagraph"/>
        <w:numPr>
          <w:ilvl w:val="0"/>
          <w:numId w:val="3"/>
        </w:numPr>
        <w:rPr>
          <w:rFonts w:ascii="IRON MAN OF WAR 002 NCV" w:hAnsi="IRON MAN OF WAR 002 NCV"/>
          <w:b/>
          <w:sz w:val="32"/>
          <w:szCs w:val="24"/>
        </w:rPr>
      </w:pPr>
      <w:r>
        <w:rPr>
          <w:rFonts w:ascii="IRON MAN OF WAR 002 NCV" w:hAnsi="IRON MAN OF WAR 002 NCV"/>
          <w:sz w:val="32"/>
          <w:szCs w:val="24"/>
        </w:rPr>
        <w:t>Death – plays when iron man loses all his hitpoints</w:t>
      </w:r>
    </w:p>
    <w:p w:rsidR="0080038D" w:rsidRPr="0080038D" w:rsidRDefault="0080038D" w:rsidP="0051343C">
      <w:pPr>
        <w:pStyle w:val="ListParagraph"/>
        <w:numPr>
          <w:ilvl w:val="0"/>
          <w:numId w:val="3"/>
        </w:numPr>
        <w:rPr>
          <w:rFonts w:ascii="IRON MAN OF WAR 002 NCV" w:hAnsi="IRON MAN OF WAR 002 NCV"/>
          <w:b/>
          <w:sz w:val="32"/>
          <w:szCs w:val="24"/>
        </w:rPr>
      </w:pPr>
      <w:r>
        <w:rPr>
          <w:rFonts w:ascii="IRON MAN OF WAR 002 NCV" w:hAnsi="IRON MAN OF WAR 002 NCV"/>
          <w:sz w:val="32"/>
          <w:szCs w:val="24"/>
        </w:rPr>
        <w:t>Game over music – plays  a music when the gamer over screen is prompted</w:t>
      </w:r>
    </w:p>
    <w:p w:rsidR="0080038D" w:rsidRPr="002422A4" w:rsidRDefault="0080038D" w:rsidP="0051343C">
      <w:pPr>
        <w:pStyle w:val="ListParagraph"/>
        <w:numPr>
          <w:ilvl w:val="0"/>
          <w:numId w:val="3"/>
        </w:numPr>
        <w:rPr>
          <w:rFonts w:ascii="IRON MAN OF WAR 002 NCV" w:hAnsi="IRON MAN OF WAR 002 NCV"/>
          <w:b/>
          <w:sz w:val="32"/>
          <w:szCs w:val="24"/>
        </w:rPr>
      </w:pPr>
      <w:r>
        <w:rPr>
          <w:rFonts w:ascii="IRON MAN OF WAR 002 NCV" w:hAnsi="IRON MAN OF WAR 002 NCV"/>
          <w:sz w:val="32"/>
          <w:szCs w:val="24"/>
        </w:rPr>
        <w:t>Game over voice – plays a voice when the game over screen is prompted</w:t>
      </w:r>
    </w:p>
    <w:p w:rsidR="0051343C" w:rsidRPr="002422A4" w:rsidRDefault="0051343C" w:rsidP="0051343C">
      <w:pPr>
        <w:pStyle w:val="ListParagraph"/>
        <w:ind w:left="1080"/>
        <w:rPr>
          <w:rFonts w:ascii="IRON MAN OF WAR 002 NCV" w:hAnsi="IRON MAN OF WAR 002 NCV"/>
          <w:b/>
          <w:sz w:val="32"/>
          <w:szCs w:val="24"/>
        </w:rPr>
      </w:pPr>
    </w:p>
    <w:p w:rsidR="009F6693" w:rsidRPr="002422A4" w:rsidRDefault="009F6693" w:rsidP="002422A4">
      <w:pPr>
        <w:pStyle w:val="Heading1"/>
      </w:pPr>
      <w:bookmarkStart w:id="18" w:name="_Toc490226377"/>
      <w:r w:rsidRPr="002422A4">
        <w:t xml:space="preserve">Story </w:t>
      </w:r>
      <w:r w:rsidR="003E1D34" w:rsidRPr="002422A4">
        <w:t>Index</w:t>
      </w:r>
      <w:bookmarkEnd w:id="18"/>
    </w:p>
    <w:p w:rsidR="00451BC8" w:rsidRPr="0080038D" w:rsidRDefault="00451BC8" w:rsidP="00451BC8">
      <w:pPr>
        <w:pStyle w:val="ListParagraph"/>
        <w:rPr>
          <w:rFonts w:ascii="IRON MAN OF WAR 002 NCV" w:hAnsi="IRON MAN OF WAR 002 NCV"/>
          <w:sz w:val="32"/>
        </w:rPr>
      </w:pPr>
      <w:r w:rsidRPr="0080038D">
        <w:rPr>
          <w:rFonts w:ascii="IRON MAN OF WAR 002 NCV" w:hAnsi="IRON MAN OF WAR 002 NCV"/>
          <w:sz w:val="32"/>
        </w:rPr>
        <w:t>Tony Stark was working in his laboratory trying to find a cure for Bruce Banner’s radiation that drives him to become the Hulk. After long days and nights, he finally created an anti-radiation chamber fully capable of doing the job. Bruce Banner arrived at Tony’s laboratory with high expectations and ready to be released from his torment. He entered the chamber, and Tony started the machine. It seemed like Bruce Banner was going to be a common human being again, but something went deadly wrong.</w:t>
      </w:r>
    </w:p>
    <w:p w:rsidR="00451BC8" w:rsidRPr="0080038D" w:rsidRDefault="00451BC8" w:rsidP="00451BC8">
      <w:pPr>
        <w:pStyle w:val="ListParagraph"/>
        <w:rPr>
          <w:rFonts w:ascii="IRON MAN OF WAR 002 NCV" w:hAnsi="IRON MAN OF WAR 002 NCV"/>
          <w:sz w:val="32"/>
        </w:rPr>
      </w:pPr>
    </w:p>
    <w:p w:rsidR="00451BC8" w:rsidRPr="0080038D" w:rsidRDefault="00451BC8" w:rsidP="00451BC8">
      <w:pPr>
        <w:pStyle w:val="ListParagraph"/>
        <w:rPr>
          <w:rFonts w:ascii="IRON MAN OF WAR 002 NCV" w:hAnsi="IRON MAN OF WAR 002 NCV"/>
          <w:sz w:val="32"/>
        </w:rPr>
      </w:pPr>
      <w:r w:rsidRPr="0080038D">
        <w:rPr>
          <w:rFonts w:ascii="IRON MAN OF WAR 002 NCV" w:hAnsi="IRON MAN OF WAR 002 NCV"/>
          <w:sz w:val="32"/>
        </w:rPr>
        <w:t xml:space="preserve">While inside the chamber, Bruce Banner started cloning himself countless times. Tony struggled to stop it, but in his effort, he caused an explosion that blew up the entire laboratory. Tony and countless clones of Bruce fell down to a secret basement in the Stark’s </w:t>
      </w:r>
      <w:r w:rsidRPr="0080038D">
        <w:rPr>
          <w:rFonts w:ascii="IRON MAN OF WAR 002 NCV" w:hAnsi="IRON MAN OF WAR 002 NCV"/>
          <w:noProof/>
          <w:sz w:val="32"/>
        </w:rPr>
        <w:t>manor</w:t>
      </w:r>
      <w:r w:rsidRPr="0080038D">
        <w:rPr>
          <w:rFonts w:ascii="IRON MAN OF WAR 002 NCV" w:hAnsi="IRON MAN OF WAR 002 NCV"/>
          <w:sz w:val="32"/>
        </w:rPr>
        <w:t xml:space="preserve">. As soon as Tony regained consciousness, he saw 10 Hulks surrounding him </w:t>
      </w:r>
      <w:r w:rsidRPr="0080038D">
        <w:rPr>
          <w:rFonts w:ascii="IRON MAN OF WAR 002 NCV" w:hAnsi="IRON MAN OF WAR 002 NCV"/>
          <w:sz w:val="32"/>
        </w:rPr>
        <w:lastRenderedPageBreak/>
        <w:t>ready to destroy him. Luckily, his Iron man suit took him away from them.</w:t>
      </w:r>
    </w:p>
    <w:p w:rsidR="00451BC8" w:rsidRPr="0080038D" w:rsidRDefault="00451BC8" w:rsidP="00451BC8">
      <w:pPr>
        <w:pStyle w:val="ListParagraph"/>
        <w:rPr>
          <w:rFonts w:ascii="IRON MAN OF WAR 002 NCV" w:hAnsi="IRON MAN OF WAR 002 NCV"/>
          <w:sz w:val="32"/>
        </w:rPr>
      </w:pPr>
    </w:p>
    <w:p w:rsidR="00451BC8" w:rsidRPr="0080038D" w:rsidRDefault="00451BC8" w:rsidP="00451BC8">
      <w:pPr>
        <w:pStyle w:val="ListParagraph"/>
        <w:rPr>
          <w:rFonts w:ascii="IRON MAN OF WAR 002 NCV" w:hAnsi="IRON MAN OF WAR 002 NCV"/>
          <w:sz w:val="32"/>
        </w:rPr>
      </w:pPr>
      <w:r w:rsidRPr="0080038D">
        <w:rPr>
          <w:rFonts w:ascii="IRON MAN OF WAR 002 NCV" w:hAnsi="IRON MAN OF WAR 002 NCV"/>
          <w:sz w:val="32"/>
        </w:rPr>
        <w:t>Tony was sure that the chamber was perfect, so he knew that someone had sabotaged it, but who?</w:t>
      </w:r>
    </w:p>
    <w:p w:rsidR="00451BC8" w:rsidRPr="0080038D" w:rsidRDefault="00451BC8" w:rsidP="00451BC8">
      <w:pPr>
        <w:pStyle w:val="ListParagraph"/>
        <w:rPr>
          <w:rFonts w:ascii="IRON MAN OF WAR 002 NCV" w:hAnsi="IRON MAN OF WAR 002 NCV"/>
          <w:sz w:val="32"/>
        </w:rPr>
      </w:pPr>
    </w:p>
    <w:p w:rsidR="00451BC8" w:rsidRPr="0080038D" w:rsidRDefault="00451BC8" w:rsidP="00451BC8">
      <w:pPr>
        <w:pStyle w:val="ListParagraph"/>
        <w:rPr>
          <w:rFonts w:ascii="IRON MAN OF WAR 002 NCV" w:hAnsi="IRON MAN OF WAR 002 NCV"/>
          <w:sz w:val="32"/>
        </w:rPr>
      </w:pPr>
      <w:r w:rsidRPr="0080038D">
        <w:rPr>
          <w:rFonts w:ascii="IRON MAN OF WAR 002 NCV" w:hAnsi="IRON MAN OF WAR 002 NCV"/>
          <w:sz w:val="32"/>
        </w:rPr>
        <w:t>Join Iron man in his epic battle against an army of Hulks in order to save his friend Bruce Banner. Can you stand the fury of thousands of Hulks? Can you find the villain behind this chaos?</w:t>
      </w:r>
    </w:p>
    <w:p w:rsidR="005C2F0F" w:rsidRPr="002422A4" w:rsidRDefault="005C2F0F" w:rsidP="005C2F0F">
      <w:pPr>
        <w:pStyle w:val="ListParagraph"/>
        <w:rPr>
          <w:rFonts w:ascii="IRON MAN OF WAR 002 NCV" w:hAnsi="IRON MAN OF WAR 002 NCV"/>
          <w:i/>
          <w:sz w:val="32"/>
          <w:szCs w:val="24"/>
        </w:rPr>
      </w:pPr>
    </w:p>
    <w:p w:rsidR="00901CB2" w:rsidRPr="002422A4" w:rsidRDefault="00901CB2">
      <w:pPr>
        <w:rPr>
          <w:rFonts w:ascii="IRON MAN OF WAR 002 NCV" w:hAnsi="IRON MAN OF WAR 002 NCV"/>
          <w:b/>
          <w:sz w:val="32"/>
          <w:szCs w:val="24"/>
        </w:rPr>
      </w:pPr>
      <w:r w:rsidRPr="002422A4">
        <w:rPr>
          <w:rFonts w:ascii="IRON MAN OF WAR 002 NCV" w:hAnsi="IRON MAN OF WAR 002 NCV"/>
          <w:b/>
          <w:sz w:val="32"/>
          <w:szCs w:val="24"/>
        </w:rPr>
        <w:br w:type="page"/>
      </w:r>
    </w:p>
    <w:p w:rsidR="009F6693" w:rsidRPr="008A45DC" w:rsidRDefault="009F6693" w:rsidP="002422A4">
      <w:pPr>
        <w:pStyle w:val="Heading1"/>
      </w:pPr>
      <w:bookmarkStart w:id="19" w:name="_Toc490226378"/>
      <w:r w:rsidRPr="002422A4">
        <w:lastRenderedPageBreak/>
        <w:t xml:space="preserve">Art </w:t>
      </w:r>
      <w:r w:rsidR="005C2F0F" w:rsidRPr="002422A4">
        <w:t xml:space="preserve">/ Multimedia </w:t>
      </w:r>
      <w:r w:rsidR="003E1D34" w:rsidRPr="002422A4">
        <w:t>Index</w:t>
      </w:r>
      <w:bookmarkEnd w:id="19"/>
    </w:p>
    <w:p w:rsidR="00686D09" w:rsidRPr="008A45DC" w:rsidRDefault="00507825" w:rsidP="00507825">
      <w:pPr>
        <w:pStyle w:val="ListParagraph"/>
        <w:jc w:val="center"/>
        <w:rPr>
          <w:rFonts w:ascii="IRON MAN OF WAR 002 NCV" w:hAnsi="IRON MAN OF WAR 002 NCV"/>
          <w:sz w:val="32"/>
          <w:szCs w:val="24"/>
        </w:rPr>
      </w:pPr>
      <w:r w:rsidRPr="008A45DC">
        <w:rPr>
          <w:rFonts w:ascii="IRON MAN OF WAR 002 NCV" w:hAnsi="IRON MAN OF WAR 002 NCV"/>
          <w:noProof/>
          <w:sz w:val="32"/>
          <w:szCs w:val="24"/>
          <w:lang w:val="en-US" w:eastAsia="en-US"/>
        </w:rPr>
        <w:drawing>
          <wp:anchor distT="0" distB="0" distL="114300" distR="114300" simplePos="0" relativeHeight="251661312" behindDoc="0" locked="0" layoutInCell="1" allowOverlap="1">
            <wp:simplePos x="0" y="0"/>
            <wp:positionH relativeFrom="column">
              <wp:posOffset>600075</wp:posOffset>
            </wp:positionH>
            <wp:positionV relativeFrom="paragraph">
              <wp:posOffset>3729355</wp:posOffset>
            </wp:positionV>
            <wp:extent cx="4352925" cy="3600450"/>
            <wp:effectExtent l="0" t="0" r="0" b="0"/>
            <wp:wrapThrough wrapText="bothSides">
              <wp:wrapPolygon edited="0">
                <wp:start x="18717" y="1714"/>
                <wp:lineTo x="3309" y="2286"/>
                <wp:lineTo x="3214" y="3200"/>
                <wp:lineTo x="10020" y="3543"/>
                <wp:lineTo x="10776" y="5371"/>
                <wp:lineTo x="10776" y="7200"/>
                <wp:lineTo x="4065" y="7886"/>
                <wp:lineTo x="2836" y="8114"/>
                <wp:lineTo x="2930" y="9029"/>
                <wp:lineTo x="1985" y="9600"/>
                <wp:lineTo x="2174" y="11771"/>
                <wp:lineTo x="9926" y="12686"/>
                <wp:lineTo x="16921" y="12686"/>
                <wp:lineTo x="2930" y="14400"/>
                <wp:lineTo x="2836" y="16343"/>
                <wp:lineTo x="1796" y="16686"/>
                <wp:lineTo x="1229" y="17371"/>
                <wp:lineTo x="1323" y="18171"/>
                <wp:lineTo x="662" y="18971"/>
                <wp:lineTo x="662" y="19314"/>
                <wp:lineTo x="1418" y="20000"/>
                <wp:lineTo x="2552" y="21486"/>
                <wp:lineTo x="2647" y="21486"/>
                <wp:lineTo x="17582" y="21486"/>
                <wp:lineTo x="17677" y="21486"/>
                <wp:lineTo x="19189" y="20114"/>
                <wp:lineTo x="19284" y="20000"/>
                <wp:lineTo x="21175" y="18286"/>
                <wp:lineTo x="21269" y="18171"/>
                <wp:lineTo x="20702" y="16914"/>
                <wp:lineTo x="20513" y="15771"/>
                <wp:lineTo x="20229" y="14629"/>
                <wp:lineTo x="19946" y="14514"/>
                <wp:lineTo x="17961" y="12800"/>
                <wp:lineTo x="18433" y="12686"/>
                <wp:lineTo x="21080" y="11200"/>
                <wp:lineTo x="21080" y="10857"/>
                <wp:lineTo x="20513" y="9143"/>
                <wp:lineTo x="20607" y="7429"/>
                <wp:lineTo x="19473" y="7200"/>
                <wp:lineTo x="10682" y="7200"/>
                <wp:lineTo x="10776" y="5371"/>
                <wp:lineTo x="13990" y="5371"/>
                <wp:lineTo x="19851" y="4229"/>
                <wp:lineTo x="19757" y="3543"/>
                <wp:lineTo x="20135" y="3429"/>
                <wp:lineTo x="19851" y="2057"/>
                <wp:lineTo x="19095" y="1714"/>
                <wp:lineTo x="18717" y="1714"/>
              </wp:wrapPolygon>
            </wp:wrapThrough>
            <wp:docPr id="3" name="Picture 2" descr="C:\dev\masters\beg-html5-games-w-createjs-master\9781430263401_source_code\GameProject\assets\img\Bloo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ev\masters\beg-html5-games-w-createjs-master\9781430263401_source_code\GameProject\assets\img\Blood.png"/>
                    <pic:cNvPicPr>
                      <a:picLocks noChangeAspect="1" noChangeArrowheads="1"/>
                    </pic:cNvPicPr>
                  </pic:nvPicPr>
                  <pic:blipFill>
                    <a:blip r:embed="rId28"/>
                    <a:srcRect/>
                    <a:stretch>
                      <a:fillRect/>
                    </a:stretch>
                  </pic:blipFill>
                  <pic:spPr bwMode="auto">
                    <a:xfrm>
                      <a:off x="0" y="0"/>
                      <a:ext cx="4352925" cy="3600450"/>
                    </a:xfrm>
                    <a:prstGeom prst="rect">
                      <a:avLst/>
                    </a:prstGeom>
                    <a:noFill/>
                    <a:ln w="9525">
                      <a:noFill/>
                      <a:miter lim="800000"/>
                      <a:headEnd/>
                      <a:tailEnd/>
                    </a:ln>
                  </pic:spPr>
                </pic:pic>
              </a:graphicData>
            </a:graphic>
          </wp:anchor>
        </w:drawing>
      </w:r>
      <w:r w:rsidRPr="008A45DC">
        <w:rPr>
          <w:rFonts w:ascii="IRON MAN OF WAR 002 NCV" w:hAnsi="IRON MAN OF WAR 002 NCV"/>
          <w:noProof/>
          <w:sz w:val="32"/>
          <w:szCs w:val="24"/>
          <w:lang w:val="en-US" w:eastAsia="en-US"/>
        </w:rPr>
        <w:drawing>
          <wp:anchor distT="0" distB="0" distL="114300" distR="114300" simplePos="0" relativeHeight="251659264" behindDoc="0" locked="0" layoutInCell="1" allowOverlap="1">
            <wp:simplePos x="0" y="0"/>
            <wp:positionH relativeFrom="column">
              <wp:posOffset>19050</wp:posOffset>
            </wp:positionH>
            <wp:positionV relativeFrom="paragraph">
              <wp:posOffset>167005</wp:posOffset>
            </wp:positionV>
            <wp:extent cx="5943600" cy="3343275"/>
            <wp:effectExtent l="19050" t="0" r="0" b="0"/>
            <wp:wrapThrough wrapText="bothSides">
              <wp:wrapPolygon edited="0">
                <wp:start x="-69" y="0"/>
                <wp:lineTo x="-69" y="21538"/>
                <wp:lineTo x="21600" y="21538"/>
                <wp:lineTo x="21600" y="0"/>
                <wp:lineTo x="-69" y="0"/>
              </wp:wrapPolygon>
            </wp:wrapThrough>
            <wp:docPr id="2" name="Picture 1" descr="C:\dev\masters\beg-html5-games-w-createjs-master\9781430263401_source_code\GameProject\assets\img\Backgrou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ev\masters\beg-html5-games-w-createjs-master\9781430263401_source_code\GameProject\assets\img\Background.jpg"/>
                    <pic:cNvPicPr>
                      <a:picLocks noChangeAspect="1" noChangeArrowheads="1"/>
                    </pic:cNvPicPr>
                  </pic:nvPicPr>
                  <pic:blipFill>
                    <a:blip r:embed="rId29" cstate="print"/>
                    <a:srcRect/>
                    <a:stretch>
                      <a:fillRect/>
                    </a:stretch>
                  </pic:blipFill>
                  <pic:spPr bwMode="auto">
                    <a:xfrm>
                      <a:off x="0" y="0"/>
                      <a:ext cx="5943600" cy="3343275"/>
                    </a:xfrm>
                    <a:prstGeom prst="rect">
                      <a:avLst/>
                    </a:prstGeom>
                    <a:noFill/>
                    <a:ln w="9525">
                      <a:noFill/>
                      <a:miter lim="800000"/>
                      <a:headEnd/>
                      <a:tailEnd/>
                    </a:ln>
                  </pic:spPr>
                </pic:pic>
              </a:graphicData>
            </a:graphic>
          </wp:anchor>
        </w:drawing>
      </w:r>
      <w:r w:rsidRPr="008A45DC">
        <w:rPr>
          <w:rFonts w:ascii="IRON MAN OF WAR 002 NCV" w:hAnsi="IRON MAN OF WAR 002 NCV"/>
          <w:sz w:val="32"/>
          <w:szCs w:val="24"/>
        </w:rPr>
        <w:t>Game Background</w:t>
      </w:r>
    </w:p>
    <w:p w:rsidR="00507825" w:rsidRPr="002422A4" w:rsidRDefault="00507825" w:rsidP="00507825">
      <w:pPr>
        <w:pStyle w:val="ListParagraph"/>
        <w:jc w:val="center"/>
        <w:rPr>
          <w:rFonts w:ascii="IRON MAN OF WAR 002 NCV" w:hAnsi="IRON MAN OF WAR 002 NCV"/>
          <w:b/>
          <w:sz w:val="32"/>
          <w:szCs w:val="24"/>
        </w:rPr>
      </w:pPr>
    </w:p>
    <w:p w:rsidR="00507825" w:rsidRPr="002422A4" w:rsidRDefault="00507825" w:rsidP="00507825">
      <w:pPr>
        <w:pStyle w:val="ListParagraph"/>
        <w:jc w:val="center"/>
        <w:rPr>
          <w:rFonts w:ascii="IRON MAN OF WAR 002 NCV" w:hAnsi="IRON MAN OF WAR 002 NCV"/>
          <w:b/>
          <w:sz w:val="32"/>
          <w:szCs w:val="24"/>
        </w:rPr>
      </w:pPr>
    </w:p>
    <w:p w:rsidR="00686D09" w:rsidRPr="002422A4" w:rsidRDefault="00686D09" w:rsidP="00686D09">
      <w:pPr>
        <w:rPr>
          <w:rFonts w:ascii="IRON MAN OF WAR 002 NCV" w:hAnsi="IRON MAN OF WAR 002 NCV"/>
          <w:b/>
          <w:sz w:val="32"/>
          <w:szCs w:val="24"/>
        </w:rPr>
      </w:pPr>
    </w:p>
    <w:p w:rsidR="00507825" w:rsidRPr="002422A4" w:rsidRDefault="00507825" w:rsidP="00686D09">
      <w:pPr>
        <w:rPr>
          <w:rFonts w:ascii="IRON MAN OF WAR 002 NCV" w:hAnsi="IRON MAN OF WAR 002 NCV"/>
          <w:b/>
          <w:sz w:val="32"/>
          <w:szCs w:val="24"/>
        </w:rPr>
      </w:pPr>
    </w:p>
    <w:p w:rsidR="00507825" w:rsidRPr="002422A4" w:rsidRDefault="00507825" w:rsidP="00686D09">
      <w:pPr>
        <w:rPr>
          <w:rFonts w:ascii="IRON MAN OF WAR 002 NCV" w:hAnsi="IRON MAN OF WAR 002 NCV"/>
          <w:b/>
          <w:sz w:val="32"/>
          <w:szCs w:val="24"/>
        </w:rPr>
      </w:pPr>
    </w:p>
    <w:p w:rsidR="00507825" w:rsidRPr="002422A4" w:rsidRDefault="00507825" w:rsidP="00686D09">
      <w:pPr>
        <w:rPr>
          <w:rFonts w:ascii="IRON MAN OF WAR 002 NCV" w:hAnsi="IRON MAN OF WAR 002 NCV"/>
          <w:b/>
          <w:sz w:val="32"/>
          <w:szCs w:val="24"/>
        </w:rPr>
      </w:pPr>
    </w:p>
    <w:p w:rsidR="00507825" w:rsidRPr="002422A4" w:rsidRDefault="00507825" w:rsidP="00686D09">
      <w:pPr>
        <w:rPr>
          <w:rFonts w:ascii="IRON MAN OF WAR 002 NCV" w:hAnsi="IRON MAN OF WAR 002 NCV"/>
          <w:b/>
          <w:sz w:val="32"/>
          <w:szCs w:val="24"/>
        </w:rPr>
      </w:pPr>
    </w:p>
    <w:p w:rsidR="00507825" w:rsidRPr="002422A4" w:rsidRDefault="00507825" w:rsidP="00686D09">
      <w:pPr>
        <w:rPr>
          <w:rFonts w:ascii="IRON MAN OF WAR 002 NCV" w:hAnsi="IRON MAN OF WAR 002 NCV"/>
          <w:b/>
          <w:sz w:val="32"/>
          <w:szCs w:val="24"/>
        </w:rPr>
      </w:pPr>
    </w:p>
    <w:p w:rsidR="00507825" w:rsidRPr="002422A4" w:rsidRDefault="00507825" w:rsidP="00686D09">
      <w:pPr>
        <w:rPr>
          <w:rFonts w:ascii="IRON MAN OF WAR 002 NCV" w:hAnsi="IRON MAN OF WAR 002 NCV"/>
          <w:b/>
          <w:sz w:val="32"/>
          <w:szCs w:val="24"/>
        </w:rPr>
      </w:pPr>
    </w:p>
    <w:p w:rsidR="00507825" w:rsidRPr="008A45DC" w:rsidRDefault="00507825" w:rsidP="008A45DC">
      <w:pPr>
        <w:jc w:val="center"/>
        <w:rPr>
          <w:rFonts w:ascii="IRON MAN OF WAR 002 NCV" w:hAnsi="IRON MAN OF WAR 002 NCV"/>
          <w:sz w:val="32"/>
          <w:szCs w:val="24"/>
        </w:rPr>
      </w:pPr>
      <w:r w:rsidRPr="008A45DC">
        <w:rPr>
          <w:rFonts w:ascii="IRON MAN OF WAR 002 NCV" w:hAnsi="IRON MAN OF WAR 002 NCV"/>
          <w:sz w:val="32"/>
          <w:szCs w:val="24"/>
        </w:rPr>
        <w:t>Blood</w:t>
      </w:r>
      <w:r w:rsidR="00454826">
        <w:rPr>
          <w:rFonts w:ascii="IRON MAN OF WAR 002 NCV" w:hAnsi="IRON MAN OF WAR 002 NCV"/>
          <w:sz w:val="32"/>
          <w:szCs w:val="24"/>
        </w:rPr>
        <w:t xml:space="preserve"> sprite</w:t>
      </w:r>
    </w:p>
    <w:p w:rsidR="00507825" w:rsidRPr="002422A4" w:rsidRDefault="00507825" w:rsidP="00507825">
      <w:pPr>
        <w:jc w:val="center"/>
        <w:rPr>
          <w:rFonts w:ascii="IRON MAN OF WAR 002 NCV" w:hAnsi="IRON MAN OF WAR 002 NCV"/>
          <w:b/>
          <w:sz w:val="32"/>
          <w:szCs w:val="24"/>
        </w:rPr>
      </w:pPr>
      <w:r w:rsidRPr="002422A4">
        <w:rPr>
          <w:rFonts w:ascii="IRON MAN OF WAR 002 NCV" w:hAnsi="IRON MAN OF WAR 002 NCV"/>
          <w:b/>
          <w:noProof/>
          <w:sz w:val="32"/>
          <w:szCs w:val="24"/>
          <w:lang w:val="en-US" w:eastAsia="en-US"/>
        </w:rPr>
        <w:lastRenderedPageBreak/>
        <w:drawing>
          <wp:inline distT="0" distB="0" distL="0" distR="0">
            <wp:extent cx="5943600" cy="3343275"/>
            <wp:effectExtent l="19050" t="0" r="0" b="0"/>
            <wp:docPr id="4" name="Picture 3" descr="C:\dev\masters\beg-html5-games-w-createjs-master\9781430263401_source_code\GameProject\assets\img\Factory_B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ev\masters\beg-html5-games-w-createjs-master\9781430263401_source_code\GameProject\assets\img\Factory_BG.jpg"/>
                    <pic:cNvPicPr>
                      <a:picLocks noChangeAspect="1" noChangeArrowheads="1"/>
                    </pic:cNvPicPr>
                  </pic:nvPicPr>
                  <pic:blipFill>
                    <a:blip r:embed="rId30"/>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507825" w:rsidRDefault="00101DB3" w:rsidP="00101DB3">
      <w:pPr>
        <w:tabs>
          <w:tab w:val="center" w:pos="4513"/>
          <w:tab w:val="left" w:pos="6536"/>
        </w:tabs>
        <w:rPr>
          <w:rFonts w:ascii="IRON MAN OF WAR 002 NCV" w:hAnsi="IRON MAN OF WAR 002 NCV"/>
          <w:sz w:val="32"/>
          <w:szCs w:val="24"/>
        </w:rPr>
      </w:pPr>
      <w:r>
        <w:rPr>
          <w:rFonts w:ascii="IRON MAN OF WAR 002 NCV" w:hAnsi="IRON MAN OF WAR 002 NCV"/>
          <w:sz w:val="32"/>
          <w:szCs w:val="24"/>
        </w:rPr>
        <w:tab/>
      </w:r>
      <w:r w:rsidR="00507825" w:rsidRPr="008A45DC">
        <w:rPr>
          <w:rFonts w:ascii="IRON MAN OF WAR 002 NCV" w:hAnsi="IRON MAN OF WAR 002 NCV"/>
          <w:sz w:val="32"/>
          <w:szCs w:val="24"/>
        </w:rPr>
        <w:t>Level 1: Basement</w:t>
      </w:r>
      <w:r>
        <w:rPr>
          <w:rFonts w:ascii="IRON MAN OF WAR 002 NCV" w:hAnsi="IRON MAN OF WAR 002 NCV"/>
          <w:sz w:val="32"/>
          <w:szCs w:val="24"/>
        </w:rPr>
        <w:tab/>
      </w:r>
    </w:p>
    <w:p w:rsidR="00101DB3" w:rsidRDefault="00101DB3" w:rsidP="00101DB3">
      <w:pPr>
        <w:tabs>
          <w:tab w:val="center" w:pos="4513"/>
          <w:tab w:val="left" w:pos="6536"/>
        </w:tabs>
        <w:jc w:val="center"/>
        <w:rPr>
          <w:rFonts w:ascii="IRON MAN OF WAR 002 NCV" w:hAnsi="IRON MAN OF WAR 002 NCV"/>
          <w:sz w:val="32"/>
          <w:szCs w:val="24"/>
        </w:rPr>
      </w:pPr>
      <w:r>
        <w:rPr>
          <w:rFonts w:ascii="IRON MAN OF WAR 002 NCV" w:hAnsi="IRON MAN OF WAR 002 NCV"/>
          <w:noProof/>
          <w:sz w:val="32"/>
          <w:szCs w:val="24"/>
          <w:lang w:val="en-US" w:eastAsia="en-US"/>
        </w:rPr>
        <w:drawing>
          <wp:anchor distT="0" distB="0" distL="114300" distR="114300" simplePos="0" relativeHeight="251683840" behindDoc="0" locked="0" layoutInCell="1" allowOverlap="1">
            <wp:simplePos x="0" y="0"/>
            <wp:positionH relativeFrom="column">
              <wp:posOffset>21590</wp:posOffset>
            </wp:positionH>
            <wp:positionV relativeFrom="paragraph">
              <wp:posOffset>6350</wp:posOffset>
            </wp:positionV>
            <wp:extent cx="5737225" cy="3585845"/>
            <wp:effectExtent l="19050" t="0" r="0" b="0"/>
            <wp:wrapThrough wrapText="bothSides">
              <wp:wrapPolygon edited="0">
                <wp:start x="-72" y="0"/>
                <wp:lineTo x="-72" y="21458"/>
                <wp:lineTo x="21588" y="21458"/>
                <wp:lineTo x="21588" y="0"/>
                <wp:lineTo x="-72" y="0"/>
              </wp:wrapPolygon>
            </wp:wrapThrough>
            <wp:docPr id="28" name="Picture 22" descr="C:\dev\masters\beg-html5-games-w-createjs-master\9781430263401_source_code\Ironman--The-Clone-Attack\assets\img\Basement_B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dev\masters\beg-html5-games-w-createjs-master\9781430263401_source_code\Ironman--The-Clone-Attack\assets\img\Basement_BG2.png"/>
                    <pic:cNvPicPr>
                      <a:picLocks noChangeAspect="1" noChangeArrowheads="1"/>
                    </pic:cNvPicPr>
                  </pic:nvPicPr>
                  <pic:blipFill>
                    <a:blip r:embed="rId31"/>
                    <a:srcRect/>
                    <a:stretch>
                      <a:fillRect/>
                    </a:stretch>
                  </pic:blipFill>
                  <pic:spPr bwMode="auto">
                    <a:xfrm>
                      <a:off x="0" y="0"/>
                      <a:ext cx="5737225" cy="3585845"/>
                    </a:xfrm>
                    <a:prstGeom prst="rect">
                      <a:avLst/>
                    </a:prstGeom>
                    <a:noFill/>
                    <a:ln w="9525">
                      <a:noFill/>
                      <a:miter lim="800000"/>
                      <a:headEnd/>
                      <a:tailEnd/>
                    </a:ln>
                  </pic:spPr>
                </pic:pic>
              </a:graphicData>
            </a:graphic>
          </wp:anchor>
        </w:drawing>
      </w:r>
      <w:r>
        <w:rPr>
          <w:rFonts w:ascii="IRON MAN OF WAR 002 NCV" w:hAnsi="IRON MAN OF WAR 002 NCV"/>
          <w:sz w:val="32"/>
          <w:szCs w:val="24"/>
        </w:rPr>
        <w:t>level 2: storage room</w:t>
      </w:r>
    </w:p>
    <w:p w:rsidR="00101DB3" w:rsidRDefault="00101DB3" w:rsidP="00101DB3">
      <w:pPr>
        <w:tabs>
          <w:tab w:val="center" w:pos="4513"/>
          <w:tab w:val="left" w:pos="6536"/>
        </w:tabs>
        <w:rPr>
          <w:rFonts w:ascii="IRON MAN OF WAR 002 NCV" w:hAnsi="IRON MAN OF WAR 002 NCV"/>
          <w:sz w:val="32"/>
          <w:szCs w:val="24"/>
        </w:rPr>
      </w:pPr>
    </w:p>
    <w:p w:rsidR="00101DB3" w:rsidRDefault="00101DB3" w:rsidP="00101DB3">
      <w:pPr>
        <w:tabs>
          <w:tab w:val="center" w:pos="4513"/>
          <w:tab w:val="left" w:pos="6536"/>
        </w:tabs>
        <w:rPr>
          <w:rFonts w:ascii="IRON MAN OF WAR 002 NCV" w:hAnsi="IRON MAN OF WAR 002 NCV"/>
          <w:sz w:val="32"/>
          <w:szCs w:val="24"/>
        </w:rPr>
      </w:pPr>
    </w:p>
    <w:p w:rsidR="00101DB3" w:rsidRDefault="004A0B6A" w:rsidP="00101DB3">
      <w:pPr>
        <w:tabs>
          <w:tab w:val="center" w:pos="4513"/>
          <w:tab w:val="left" w:pos="6536"/>
        </w:tabs>
        <w:rPr>
          <w:rFonts w:ascii="IRON MAN OF WAR 002 NCV" w:hAnsi="IRON MAN OF WAR 002 NCV"/>
          <w:sz w:val="32"/>
          <w:szCs w:val="24"/>
        </w:rPr>
      </w:pPr>
      <w:r>
        <w:rPr>
          <w:rFonts w:ascii="IRON MAN OF WAR 002 NCV" w:hAnsi="IRON MAN OF WAR 002 NCV"/>
          <w:noProof/>
          <w:sz w:val="32"/>
          <w:szCs w:val="24"/>
          <w:lang w:val="en-US" w:eastAsia="en-US"/>
        </w:rPr>
        <w:lastRenderedPageBreak/>
        <w:drawing>
          <wp:anchor distT="0" distB="0" distL="114300" distR="114300" simplePos="0" relativeHeight="251684864" behindDoc="0" locked="0" layoutInCell="1" allowOverlap="1">
            <wp:simplePos x="0" y="0"/>
            <wp:positionH relativeFrom="column">
              <wp:posOffset>2571115</wp:posOffset>
            </wp:positionH>
            <wp:positionV relativeFrom="paragraph">
              <wp:posOffset>86995</wp:posOffset>
            </wp:positionV>
            <wp:extent cx="688340" cy="1407160"/>
            <wp:effectExtent l="19050" t="0" r="0" b="0"/>
            <wp:wrapThrough wrapText="bothSides">
              <wp:wrapPolygon edited="0">
                <wp:start x="598" y="0"/>
                <wp:lineTo x="-598" y="1170"/>
                <wp:lineTo x="-598" y="21347"/>
                <wp:lineTo x="14945" y="21347"/>
                <wp:lineTo x="15542" y="18715"/>
                <wp:lineTo x="21520" y="14329"/>
                <wp:lineTo x="21520" y="292"/>
                <wp:lineTo x="20923" y="0"/>
                <wp:lineTo x="598" y="0"/>
              </wp:wrapPolygon>
            </wp:wrapThrough>
            <wp:docPr id="29" name="Picture 23" descr="C:\dev\masters\beg-html5-games-w-createjs-master\9781430263401_source_code\Ironman--The-Clone-Attack\assets\img\Energ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dev\masters\beg-html5-games-w-createjs-master\9781430263401_source_code\Ironman--The-Clone-Attack\assets\img\Energy.png"/>
                    <pic:cNvPicPr>
                      <a:picLocks noChangeAspect="1" noChangeArrowheads="1"/>
                    </pic:cNvPicPr>
                  </pic:nvPicPr>
                  <pic:blipFill>
                    <a:blip r:embed="rId32"/>
                    <a:srcRect/>
                    <a:stretch>
                      <a:fillRect/>
                    </a:stretch>
                  </pic:blipFill>
                  <pic:spPr bwMode="auto">
                    <a:xfrm>
                      <a:off x="0" y="0"/>
                      <a:ext cx="688340" cy="1407160"/>
                    </a:xfrm>
                    <a:prstGeom prst="rect">
                      <a:avLst/>
                    </a:prstGeom>
                    <a:noFill/>
                    <a:ln w="9525">
                      <a:noFill/>
                      <a:miter lim="800000"/>
                      <a:headEnd/>
                      <a:tailEnd/>
                    </a:ln>
                  </pic:spPr>
                </pic:pic>
              </a:graphicData>
            </a:graphic>
          </wp:anchor>
        </w:drawing>
      </w:r>
    </w:p>
    <w:p w:rsidR="00101DB3" w:rsidRDefault="00101DB3" w:rsidP="00101DB3">
      <w:pPr>
        <w:tabs>
          <w:tab w:val="center" w:pos="4513"/>
          <w:tab w:val="left" w:pos="6536"/>
        </w:tabs>
        <w:rPr>
          <w:rFonts w:ascii="IRON MAN OF WAR 002 NCV" w:hAnsi="IRON MAN OF WAR 002 NCV"/>
          <w:sz w:val="32"/>
          <w:szCs w:val="24"/>
        </w:rPr>
      </w:pPr>
    </w:p>
    <w:p w:rsidR="00101DB3" w:rsidRDefault="00101DB3" w:rsidP="00101DB3">
      <w:pPr>
        <w:tabs>
          <w:tab w:val="center" w:pos="4513"/>
          <w:tab w:val="left" w:pos="6536"/>
        </w:tabs>
        <w:rPr>
          <w:rFonts w:ascii="IRON MAN OF WAR 002 NCV" w:hAnsi="IRON MAN OF WAR 002 NCV"/>
          <w:sz w:val="32"/>
          <w:szCs w:val="24"/>
        </w:rPr>
      </w:pPr>
    </w:p>
    <w:p w:rsidR="00101DB3" w:rsidRDefault="00101DB3" w:rsidP="00101DB3">
      <w:pPr>
        <w:tabs>
          <w:tab w:val="center" w:pos="4513"/>
          <w:tab w:val="left" w:pos="6536"/>
        </w:tabs>
        <w:rPr>
          <w:rFonts w:ascii="IRON MAN OF WAR 002 NCV" w:hAnsi="IRON MAN OF WAR 002 NCV"/>
          <w:sz w:val="32"/>
          <w:szCs w:val="24"/>
        </w:rPr>
      </w:pPr>
    </w:p>
    <w:p w:rsidR="00101DB3" w:rsidRDefault="004A0B6A" w:rsidP="004A0B6A">
      <w:pPr>
        <w:tabs>
          <w:tab w:val="center" w:pos="4513"/>
          <w:tab w:val="left" w:pos="6536"/>
        </w:tabs>
        <w:jc w:val="center"/>
        <w:rPr>
          <w:rFonts w:ascii="IRON MAN OF WAR 002 NCV" w:hAnsi="IRON MAN OF WAR 002 NCV"/>
          <w:sz w:val="32"/>
          <w:szCs w:val="24"/>
        </w:rPr>
      </w:pPr>
      <w:r>
        <w:rPr>
          <w:rFonts w:ascii="IRON MAN OF WAR 002 NCV" w:hAnsi="IRON MAN OF WAR 002 NCV"/>
          <w:sz w:val="32"/>
          <w:szCs w:val="24"/>
        </w:rPr>
        <w:t>Energy bar sprite</w:t>
      </w:r>
    </w:p>
    <w:p w:rsidR="004A0B6A" w:rsidRDefault="004A0B6A" w:rsidP="004A0B6A">
      <w:pPr>
        <w:tabs>
          <w:tab w:val="center" w:pos="4513"/>
          <w:tab w:val="left" w:pos="6536"/>
        </w:tabs>
        <w:jc w:val="center"/>
        <w:rPr>
          <w:rFonts w:ascii="IRON MAN OF WAR 002 NCV" w:hAnsi="IRON MAN OF WAR 002 NCV"/>
          <w:sz w:val="32"/>
          <w:szCs w:val="24"/>
        </w:rPr>
      </w:pPr>
    </w:p>
    <w:p w:rsidR="004A0B6A" w:rsidRDefault="004A0B6A" w:rsidP="004A0B6A">
      <w:pPr>
        <w:tabs>
          <w:tab w:val="center" w:pos="4513"/>
          <w:tab w:val="left" w:pos="6536"/>
        </w:tabs>
        <w:jc w:val="center"/>
        <w:rPr>
          <w:rFonts w:ascii="IRON MAN OF WAR 002 NCV" w:hAnsi="IRON MAN OF WAR 002 NCV"/>
          <w:sz w:val="32"/>
          <w:szCs w:val="24"/>
        </w:rPr>
      </w:pPr>
      <w:r>
        <w:rPr>
          <w:rFonts w:ascii="IRON MAN OF WAR 002 NCV" w:hAnsi="IRON MAN OF WAR 002 NCV"/>
          <w:noProof/>
          <w:sz w:val="32"/>
          <w:szCs w:val="24"/>
          <w:lang w:val="en-US" w:eastAsia="en-US"/>
        </w:rPr>
        <w:drawing>
          <wp:inline distT="0" distB="0" distL="0" distR="0">
            <wp:extent cx="1503045" cy="246380"/>
            <wp:effectExtent l="19050" t="0" r="1905" b="0"/>
            <wp:docPr id="30" name="Picture 24" descr="C:\dev\masters\beg-html5-games-w-createjs-master\9781430263401_source_code\Ironman--The-Clone-Attack\assets\img\heal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dev\masters\beg-html5-games-w-createjs-master\9781430263401_source_code\Ironman--The-Clone-Attack\assets\img\health.png"/>
                    <pic:cNvPicPr>
                      <a:picLocks noChangeAspect="1" noChangeArrowheads="1"/>
                    </pic:cNvPicPr>
                  </pic:nvPicPr>
                  <pic:blipFill>
                    <a:blip r:embed="rId22"/>
                    <a:srcRect/>
                    <a:stretch>
                      <a:fillRect/>
                    </a:stretch>
                  </pic:blipFill>
                  <pic:spPr bwMode="auto">
                    <a:xfrm>
                      <a:off x="0" y="0"/>
                      <a:ext cx="1503045" cy="246380"/>
                    </a:xfrm>
                    <a:prstGeom prst="rect">
                      <a:avLst/>
                    </a:prstGeom>
                    <a:noFill/>
                    <a:ln w="9525">
                      <a:noFill/>
                      <a:miter lim="800000"/>
                      <a:headEnd/>
                      <a:tailEnd/>
                    </a:ln>
                  </pic:spPr>
                </pic:pic>
              </a:graphicData>
            </a:graphic>
          </wp:inline>
        </w:drawing>
      </w:r>
    </w:p>
    <w:p w:rsidR="00101DB3" w:rsidRDefault="004A0B6A" w:rsidP="00101DB3">
      <w:pPr>
        <w:tabs>
          <w:tab w:val="center" w:pos="4513"/>
          <w:tab w:val="left" w:pos="6536"/>
        </w:tabs>
        <w:rPr>
          <w:rFonts w:ascii="IRON MAN OF WAR 002 NCV" w:hAnsi="IRON MAN OF WAR 002 NCV"/>
          <w:sz w:val="32"/>
          <w:szCs w:val="24"/>
        </w:rPr>
      </w:pPr>
      <w:r>
        <w:rPr>
          <w:rFonts w:ascii="IRON MAN OF WAR 002 NCV" w:hAnsi="IRON MAN OF WAR 002 NCV"/>
          <w:sz w:val="32"/>
          <w:szCs w:val="24"/>
        </w:rPr>
        <w:tab/>
        <w:t xml:space="preserve">Health </w:t>
      </w:r>
      <w:r w:rsidR="00856DBE">
        <w:rPr>
          <w:rFonts w:ascii="IRON MAN OF WAR 002 NCV" w:hAnsi="IRON MAN OF WAR 002 NCV"/>
          <w:sz w:val="32"/>
          <w:szCs w:val="24"/>
        </w:rPr>
        <w:t>bar</w:t>
      </w:r>
    </w:p>
    <w:p w:rsidR="004A0B6A" w:rsidRDefault="004A0B6A" w:rsidP="00101DB3">
      <w:pPr>
        <w:tabs>
          <w:tab w:val="center" w:pos="4513"/>
          <w:tab w:val="left" w:pos="6536"/>
        </w:tabs>
        <w:rPr>
          <w:rFonts w:ascii="IRON MAN OF WAR 002 NCV" w:hAnsi="IRON MAN OF WAR 002 NCV"/>
          <w:sz w:val="32"/>
          <w:szCs w:val="24"/>
        </w:rPr>
      </w:pPr>
      <w:r>
        <w:rPr>
          <w:rFonts w:ascii="IRON MAN OF WAR 002 NCV" w:hAnsi="IRON MAN OF WAR 002 NCV"/>
          <w:noProof/>
          <w:sz w:val="32"/>
          <w:szCs w:val="24"/>
          <w:lang w:val="en-US" w:eastAsia="en-US"/>
        </w:rPr>
        <w:drawing>
          <wp:anchor distT="0" distB="0" distL="114300" distR="114300" simplePos="0" relativeHeight="251685888" behindDoc="0" locked="0" layoutInCell="1" allowOverlap="1">
            <wp:simplePos x="0" y="0"/>
            <wp:positionH relativeFrom="column">
              <wp:posOffset>2571115</wp:posOffset>
            </wp:positionH>
            <wp:positionV relativeFrom="paragraph">
              <wp:posOffset>72390</wp:posOffset>
            </wp:positionV>
            <wp:extent cx="608330" cy="834390"/>
            <wp:effectExtent l="19050" t="0" r="1270" b="0"/>
            <wp:wrapThrough wrapText="bothSides">
              <wp:wrapPolygon edited="0">
                <wp:start x="-676" y="0"/>
                <wp:lineTo x="-676" y="21205"/>
                <wp:lineTo x="21645" y="21205"/>
                <wp:lineTo x="21645" y="0"/>
                <wp:lineTo x="-676" y="0"/>
              </wp:wrapPolygon>
            </wp:wrapThrough>
            <wp:docPr id="31" name="Picture 25" descr="C:\dev\masters\beg-html5-games-w-createjs-master\9781430263401_source_code\Ironman--The-Clone-Attack\assets\img\IronManPortra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dev\masters\beg-html5-games-w-createjs-master\9781430263401_source_code\Ironman--The-Clone-Attack\assets\img\IronManPortrait.jpg"/>
                    <pic:cNvPicPr>
                      <a:picLocks noChangeAspect="1" noChangeArrowheads="1"/>
                    </pic:cNvPicPr>
                  </pic:nvPicPr>
                  <pic:blipFill>
                    <a:blip r:embed="rId21"/>
                    <a:srcRect/>
                    <a:stretch>
                      <a:fillRect/>
                    </a:stretch>
                  </pic:blipFill>
                  <pic:spPr bwMode="auto">
                    <a:xfrm>
                      <a:off x="0" y="0"/>
                      <a:ext cx="608330" cy="834390"/>
                    </a:xfrm>
                    <a:prstGeom prst="rect">
                      <a:avLst/>
                    </a:prstGeom>
                    <a:noFill/>
                    <a:ln w="9525">
                      <a:noFill/>
                      <a:miter lim="800000"/>
                      <a:headEnd/>
                      <a:tailEnd/>
                    </a:ln>
                  </pic:spPr>
                </pic:pic>
              </a:graphicData>
            </a:graphic>
          </wp:anchor>
        </w:drawing>
      </w:r>
    </w:p>
    <w:p w:rsidR="004A0B6A" w:rsidRDefault="004A0B6A" w:rsidP="00101DB3">
      <w:pPr>
        <w:tabs>
          <w:tab w:val="center" w:pos="4513"/>
          <w:tab w:val="left" w:pos="6536"/>
        </w:tabs>
        <w:rPr>
          <w:rFonts w:ascii="IRON MAN OF WAR 002 NCV" w:hAnsi="IRON MAN OF WAR 002 NCV"/>
          <w:sz w:val="32"/>
          <w:szCs w:val="24"/>
        </w:rPr>
      </w:pPr>
    </w:p>
    <w:p w:rsidR="004A0B6A" w:rsidRDefault="004A0B6A" w:rsidP="00101DB3">
      <w:pPr>
        <w:tabs>
          <w:tab w:val="center" w:pos="4513"/>
          <w:tab w:val="left" w:pos="6536"/>
        </w:tabs>
        <w:rPr>
          <w:rFonts w:ascii="IRON MAN OF WAR 002 NCV" w:hAnsi="IRON MAN OF WAR 002 NCV"/>
          <w:sz w:val="32"/>
          <w:szCs w:val="24"/>
        </w:rPr>
      </w:pPr>
    </w:p>
    <w:p w:rsidR="004A0B6A" w:rsidRDefault="004A0B6A" w:rsidP="004A0B6A">
      <w:pPr>
        <w:tabs>
          <w:tab w:val="center" w:pos="4513"/>
          <w:tab w:val="left" w:pos="6536"/>
        </w:tabs>
        <w:jc w:val="center"/>
        <w:rPr>
          <w:rFonts w:ascii="IRON MAN OF WAR 002 NCV" w:hAnsi="IRON MAN OF WAR 002 NCV"/>
          <w:sz w:val="32"/>
          <w:szCs w:val="24"/>
        </w:rPr>
      </w:pPr>
      <w:r>
        <w:rPr>
          <w:rFonts w:ascii="IRON MAN OF WAR 002 NCV" w:hAnsi="IRON MAN OF WAR 002 NCV"/>
          <w:sz w:val="32"/>
          <w:szCs w:val="24"/>
        </w:rPr>
        <w:t>Iron man portrait</w:t>
      </w:r>
    </w:p>
    <w:p w:rsidR="00507825" w:rsidRPr="002422A4" w:rsidRDefault="00507825" w:rsidP="00507825">
      <w:pPr>
        <w:jc w:val="center"/>
        <w:rPr>
          <w:rFonts w:ascii="IRON MAN OF WAR 002 NCV" w:hAnsi="IRON MAN OF WAR 002 NCV"/>
          <w:b/>
          <w:sz w:val="32"/>
          <w:szCs w:val="24"/>
        </w:rPr>
      </w:pPr>
      <w:r w:rsidRPr="002422A4">
        <w:rPr>
          <w:rFonts w:ascii="IRON MAN OF WAR 002 NCV" w:hAnsi="IRON MAN OF WAR 002 NCV"/>
          <w:b/>
          <w:noProof/>
          <w:sz w:val="32"/>
          <w:szCs w:val="24"/>
          <w:lang w:val="en-US" w:eastAsia="en-US"/>
        </w:rPr>
        <w:drawing>
          <wp:inline distT="0" distB="0" distL="0" distR="0">
            <wp:extent cx="5943600" cy="3244215"/>
            <wp:effectExtent l="19050" t="0" r="0" b="0"/>
            <wp:docPr id="6" name="Picture 4" descr="C:\dev\masters\beg-html5-games-w-createjs-master\9781430263401_source_code\GameProject\assets\img\Hul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ev\masters\beg-html5-games-w-createjs-master\9781430263401_source_code\GameProject\assets\img\Hulk.jpg"/>
                    <pic:cNvPicPr>
                      <a:picLocks noChangeAspect="1" noChangeArrowheads="1"/>
                    </pic:cNvPicPr>
                  </pic:nvPicPr>
                  <pic:blipFill>
                    <a:blip r:embed="rId33"/>
                    <a:srcRect/>
                    <a:stretch>
                      <a:fillRect/>
                    </a:stretch>
                  </pic:blipFill>
                  <pic:spPr bwMode="auto">
                    <a:xfrm>
                      <a:off x="0" y="0"/>
                      <a:ext cx="5943600" cy="3244215"/>
                    </a:xfrm>
                    <a:prstGeom prst="rect">
                      <a:avLst/>
                    </a:prstGeom>
                    <a:noFill/>
                    <a:ln w="9525">
                      <a:noFill/>
                      <a:miter lim="800000"/>
                      <a:headEnd/>
                      <a:tailEnd/>
                    </a:ln>
                  </pic:spPr>
                </pic:pic>
              </a:graphicData>
            </a:graphic>
          </wp:inline>
        </w:drawing>
      </w:r>
    </w:p>
    <w:p w:rsidR="00507825" w:rsidRPr="008A45DC" w:rsidRDefault="00507825" w:rsidP="00507825">
      <w:pPr>
        <w:jc w:val="center"/>
        <w:rPr>
          <w:rFonts w:ascii="IRON MAN OF WAR 002 NCV" w:hAnsi="IRON MAN OF WAR 002 NCV"/>
          <w:sz w:val="32"/>
          <w:szCs w:val="24"/>
        </w:rPr>
      </w:pPr>
      <w:r w:rsidRPr="008A45DC">
        <w:rPr>
          <w:rFonts w:ascii="IRON MAN OF WAR 002 NCV" w:hAnsi="IRON MAN OF WAR 002 NCV"/>
          <w:sz w:val="32"/>
          <w:szCs w:val="24"/>
        </w:rPr>
        <w:t>The Hulk sprite</w:t>
      </w:r>
    </w:p>
    <w:p w:rsidR="00507825" w:rsidRPr="002422A4" w:rsidRDefault="00507825" w:rsidP="00507825">
      <w:pPr>
        <w:jc w:val="center"/>
        <w:rPr>
          <w:rFonts w:ascii="IRON MAN OF WAR 002 NCV" w:hAnsi="IRON MAN OF WAR 002 NCV"/>
          <w:b/>
          <w:sz w:val="32"/>
          <w:szCs w:val="24"/>
        </w:rPr>
      </w:pPr>
    </w:p>
    <w:p w:rsidR="00507825" w:rsidRPr="002422A4" w:rsidRDefault="00507825" w:rsidP="00507825">
      <w:pPr>
        <w:jc w:val="center"/>
        <w:rPr>
          <w:rFonts w:ascii="IRON MAN OF WAR 002 NCV" w:hAnsi="IRON MAN OF WAR 002 NCV"/>
          <w:b/>
          <w:sz w:val="32"/>
          <w:szCs w:val="24"/>
        </w:rPr>
      </w:pPr>
      <w:r w:rsidRPr="002422A4">
        <w:rPr>
          <w:rFonts w:ascii="IRON MAN OF WAR 002 NCV" w:hAnsi="IRON MAN OF WAR 002 NCV"/>
          <w:b/>
          <w:noProof/>
          <w:sz w:val="32"/>
          <w:szCs w:val="24"/>
          <w:lang w:val="en-US" w:eastAsia="en-US"/>
        </w:rPr>
        <w:drawing>
          <wp:inline distT="0" distB="0" distL="0" distR="0">
            <wp:extent cx="5772150" cy="4705350"/>
            <wp:effectExtent l="19050" t="0" r="0" b="0"/>
            <wp:docPr id="7" name="Picture 5" descr="C:\dev\masters\beg-html5-games-w-createjs-master\9781430263401_source_code\GameProject\assets\img\IronM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ev\masters\beg-html5-games-w-createjs-master\9781430263401_source_code\GameProject\assets\img\IronMan.jpg"/>
                    <pic:cNvPicPr>
                      <a:picLocks noChangeAspect="1" noChangeArrowheads="1"/>
                    </pic:cNvPicPr>
                  </pic:nvPicPr>
                  <pic:blipFill>
                    <a:blip r:embed="rId34"/>
                    <a:srcRect/>
                    <a:stretch>
                      <a:fillRect/>
                    </a:stretch>
                  </pic:blipFill>
                  <pic:spPr bwMode="auto">
                    <a:xfrm>
                      <a:off x="0" y="0"/>
                      <a:ext cx="5772150" cy="4705350"/>
                    </a:xfrm>
                    <a:prstGeom prst="rect">
                      <a:avLst/>
                    </a:prstGeom>
                    <a:noFill/>
                    <a:ln w="9525">
                      <a:noFill/>
                      <a:miter lim="800000"/>
                      <a:headEnd/>
                      <a:tailEnd/>
                    </a:ln>
                  </pic:spPr>
                </pic:pic>
              </a:graphicData>
            </a:graphic>
          </wp:inline>
        </w:drawing>
      </w:r>
    </w:p>
    <w:p w:rsidR="00507825" w:rsidRDefault="00507825" w:rsidP="008A45DC">
      <w:pPr>
        <w:jc w:val="center"/>
        <w:rPr>
          <w:rFonts w:ascii="IRON MAN OF WAR 002 NCV" w:hAnsi="IRON MAN OF WAR 002 NCV"/>
          <w:sz w:val="32"/>
          <w:szCs w:val="24"/>
        </w:rPr>
      </w:pPr>
      <w:r w:rsidRPr="008A45DC">
        <w:rPr>
          <w:rFonts w:ascii="IRON MAN OF WAR 002 NCV" w:hAnsi="IRON MAN OF WAR 002 NCV"/>
          <w:sz w:val="32"/>
          <w:szCs w:val="24"/>
        </w:rPr>
        <w:t>Iron Man sprite</w:t>
      </w:r>
    </w:p>
    <w:p w:rsidR="001132BF" w:rsidRDefault="001132BF" w:rsidP="008A45DC">
      <w:pPr>
        <w:jc w:val="center"/>
        <w:rPr>
          <w:rFonts w:ascii="IRON MAN OF WAR 002 NCV" w:hAnsi="IRON MAN OF WAR 002 NCV"/>
          <w:sz w:val="32"/>
          <w:szCs w:val="24"/>
        </w:rPr>
      </w:pPr>
    </w:p>
    <w:p w:rsidR="001132BF" w:rsidRDefault="001132BF" w:rsidP="008A45DC">
      <w:pPr>
        <w:jc w:val="center"/>
        <w:rPr>
          <w:rFonts w:ascii="IRON MAN OF WAR 002 NCV" w:hAnsi="IRON MAN OF WAR 002 NCV"/>
          <w:sz w:val="32"/>
          <w:szCs w:val="24"/>
        </w:rPr>
      </w:pPr>
      <w:r>
        <w:rPr>
          <w:rFonts w:ascii="IRON MAN OF WAR 002 NCV" w:hAnsi="IRON MAN OF WAR 002 NCV"/>
          <w:noProof/>
          <w:sz w:val="32"/>
          <w:szCs w:val="24"/>
          <w:lang w:val="en-US" w:eastAsia="en-US"/>
        </w:rPr>
        <w:drawing>
          <wp:inline distT="0" distB="0" distL="0" distR="0">
            <wp:extent cx="2131060" cy="914400"/>
            <wp:effectExtent l="19050" t="0" r="2540" b="0"/>
            <wp:docPr id="33" name="Picture 27" descr="C:\dev\masters\beg-html5-games-w-createjs-master\9781430263401_source_code\Ironman--The-Clone-Attack\assets\img\tile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dev\masters\beg-html5-games-w-createjs-master\9781430263401_source_code\Ironman--The-Clone-Attack\assets\img\tiles1.png"/>
                    <pic:cNvPicPr>
                      <a:picLocks noChangeAspect="1" noChangeArrowheads="1"/>
                    </pic:cNvPicPr>
                  </pic:nvPicPr>
                  <pic:blipFill>
                    <a:blip r:embed="rId35"/>
                    <a:srcRect/>
                    <a:stretch>
                      <a:fillRect/>
                    </a:stretch>
                  </pic:blipFill>
                  <pic:spPr bwMode="auto">
                    <a:xfrm>
                      <a:off x="0" y="0"/>
                      <a:ext cx="2131060" cy="914400"/>
                    </a:xfrm>
                    <a:prstGeom prst="rect">
                      <a:avLst/>
                    </a:prstGeom>
                    <a:noFill/>
                    <a:ln w="9525">
                      <a:noFill/>
                      <a:miter lim="800000"/>
                      <a:headEnd/>
                      <a:tailEnd/>
                    </a:ln>
                  </pic:spPr>
                </pic:pic>
              </a:graphicData>
            </a:graphic>
          </wp:inline>
        </w:drawing>
      </w:r>
    </w:p>
    <w:p w:rsidR="001132BF" w:rsidRDefault="001132BF" w:rsidP="008A45DC">
      <w:pPr>
        <w:jc w:val="center"/>
        <w:rPr>
          <w:rFonts w:ascii="IRON MAN OF WAR 002 NCV" w:hAnsi="IRON MAN OF WAR 002 NCV"/>
          <w:sz w:val="32"/>
          <w:szCs w:val="24"/>
        </w:rPr>
      </w:pPr>
      <w:r>
        <w:rPr>
          <w:rFonts w:ascii="IRON MAN OF WAR 002 NCV" w:hAnsi="IRON MAN OF WAR 002 NCV"/>
          <w:sz w:val="32"/>
          <w:szCs w:val="24"/>
        </w:rPr>
        <w:t>Platforms sprite</w:t>
      </w:r>
    </w:p>
    <w:p w:rsidR="003422A1" w:rsidRDefault="003422A1" w:rsidP="008A45DC">
      <w:pPr>
        <w:jc w:val="center"/>
        <w:rPr>
          <w:rFonts w:ascii="IRON MAN OF WAR 002 NCV" w:hAnsi="IRON MAN OF WAR 002 NCV"/>
          <w:sz w:val="32"/>
          <w:szCs w:val="24"/>
        </w:rPr>
      </w:pPr>
    </w:p>
    <w:p w:rsidR="003422A1" w:rsidRDefault="003422A1" w:rsidP="008A45DC">
      <w:pPr>
        <w:jc w:val="center"/>
        <w:rPr>
          <w:rFonts w:ascii="IRON MAN OF WAR 002 NCV" w:hAnsi="IRON MAN OF WAR 002 NCV"/>
          <w:sz w:val="32"/>
          <w:szCs w:val="24"/>
        </w:rPr>
      </w:pPr>
      <w:r>
        <w:rPr>
          <w:rFonts w:ascii="IRON MAN OF WAR 002 NCV" w:hAnsi="IRON MAN OF WAR 002 NCV"/>
          <w:noProof/>
          <w:sz w:val="32"/>
          <w:szCs w:val="24"/>
          <w:lang w:val="en-US" w:eastAsia="en-US"/>
        </w:rPr>
        <w:lastRenderedPageBreak/>
        <w:drawing>
          <wp:inline distT="0" distB="0" distL="0" distR="0">
            <wp:extent cx="4175582" cy="2011680"/>
            <wp:effectExtent l="19050" t="0" r="0" b="0"/>
            <wp:docPr id="32" name="Picture 26" descr="C:\dev\masters\beg-html5-games-w-createjs-master\9781430263401_source_code\Ironman--The-Clone-Attack\assets\img\Gameover_BG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dev\masters\beg-html5-games-w-createjs-master\9781430263401_source_code\Ironman--The-Clone-Attack\assets\img\Gameover_BG2.jpg"/>
                    <pic:cNvPicPr>
                      <a:picLocks noChangeAspect="1" noChangeArrowheads="1"/>
                    </pic:cNvPicPr>
                  </pic:nvPicPr>
                  <pic:blipFill>
                    <a:blip r:embed="rId36" cstate="print"/>
                    <a:srcRect/>
                    <a:stretch>
                      <a:fillRect/>
                    </a:stretch>
                  </pic:blipFill>
                  <pic:spPr bwMode="auto">
                    <a:xfrm>
                      <a:off x="0" y="0"/>
                      <a:ext cx="4179908" cy="2013764"/>
                    </a:xfrm>
                    <a:prstGeom prst="rect">
                      <a:avLst/>
                    </a:prstGeom>
                    <a:noFill/>
                    <a:ln w="9525">
                      <a:noFill/>
                      <a:miter lim="800000"/>
                      <a:headEnd/>
                      <a:tailEnd/>
                    </a:ln>
                  </pic:spPr>
                </pic:pic>
              </a:graphicData>
            </a:graphic>
          </wp:inline>
        </w:drawing>
      </w:r>
    </w:p>
    <w:p w:rsidR="003422A1" w:rsidRPr="008A45DC" w:rsidRDefault="003422A1" w:rsidP="008A45DC">
      <w:pPr>
        <w:jc w:val="center"/>
        <w:rPr>
          <w:rFonts w:ascii="IRON MAN OF WAR 002 NCV" w:hAnsi="IRON MAN OF WAR 002 NCV"/>
          <w:sz w:val="32"/>
          <w:szCs w:val="24"/>
        </w:rPr>
      </w:pPr>
      <w:r>
        <w:rPr>
          <w:rFonts w:ascii="IRON MAN OF WAR 002 NCV" w:hAnsi="IRON MAN OF WAR 002 NCV"/>
          <w:sz w:val="32"/>
          <w:szCs w:val="24"/>
        </w:rPr>
        <w:t>Game over background</w:t>
      </w:r>
    </w:p>
    <w:p w:rsidR="009F6693" w:rsidRPr="002422A4" w:rsidRDefault="009F6693" w:rsidP="002422A4">
      <w:pPr>
        <w:pStyle w:val="Heading1"/>
      </w:pPr>
      <w:bookmarkStart w:id="20" w:name="_Toc490226379"/>
      <w:r w:rsidRPr="002422A4">
        <w:t>Future Features</w:t>
      </w:r>
      <w:bookmarkEnd w:id="20"/>
    </w:p>
    <w:p w:rsidR="005C2F0F" w:rsidRPr="002422A4" w:rsidRDefault="0051343C" w:rsidP="0051343C">
      <w:pPr>
        <w:pStyle w:val="ListParagraph"/>
        <w:numPr>
          <w:ilvl w:val="0"/>
          <w:numId w:val="3"/>
        </w:numPr>
        <w:rPr>
          <w:rFonts w:ascii="IRON MAN OF WAR 002 NCV" w:hAnsi="IRON MAN OF WAR 002 NCV"/>
          <w:sz w:val="32"/>
          <w:szCs w:val="24"/>
        </w:rPr>
      </w:pPr>
      <w:r w:rsidRPr="002422A4">
        <w:rPr>
          <w:rFonts w:ascii="IRON MAN OF WAR 002 NCV" w:hAnsi="IRON MAN OF WAR 002 NCV"/>
          <w:sz w:val="32"/>
          <w:szCs w:val="24"/>
        </w:rPr>
        <w:t>Final boss</w:t>
      </w:r>
    </w:p>
    <w:p w:rsidR="0051343C" w:rsidRPr="002422A4" w:rsidRDefault="0051343C" w:rsidP="0051343C">
      <w:pPr>
        <w:pStyle w:val="ListParagraph"/>
        <w:numPr>
          <w:ilvl w:val="0"/>
          <w:numId w:val="3"/>
        </w:numPr>
        <w:rPr>
          <w:rFonts w:ascii="IRON MAN OF WAR 002 NCV" w:hAnsi="IRON MAN OF WAR 002 NCV"/>
          <w:sz w:val="32"/>
          <w:szCs w:val="24"/>
        </w:rPr>
      </w:pPr>
      <w:r w:rsidRPr="002422A4">
        <w:rPr>
          <w:rFonts w:ascii="IRON MAN OF WAR 002 NCV" w:hAnsi="IRON MAN OF WAR 002 NCV"/>
          <w:sz w:val="32"/>
          <w:szCs w:val="24"/>
        </w:rPr>
        <w:t>New enemies</w:t>
      </w:r>
    </w:p>
    <w:p w:rsidR="0051343C" w:rsidRPr="002422A4" w:rsidRDefault="00FC6F17" w:rsidP="0051343C">
      <w:pPr>
        <w:pStyle w:val="ListParagraph"/>
        <w:numPr>
          <w:ilvl w:val="0"/>
          <w:numId w:val="3"/>
        </w:numPr>
        <w:rPr>
          <w:rFonts w:ascii="IRON MAN OF WAR 002 NCV" w:hAnsi="IRON MAN OF WAR 002 NCV"/>
          <w:sz w:val="32"/>
          <w:szCs w:val="24"/>
        </w:rPr>
      </w:pPr>
      <w:r>
        <w:rPr>
          <w:rFonts w:ascii="IRON MAN OF WAR 002 NCV" w:hAnsi="IRON MAN OF WAR 002 NCV"/>
          <w:sz w:val="32"/>
          <w:szCs w:val="24"/>
        </w:rPr>
        <w:t>Level 3 design</w:t>
      </w:r>
    </w:p>
    <w:p w:rsidR="0051343C" w:rsidRPr="002422A4" w:rsidRDefault="00FC6F17" w:rsidP="0051343C">
      <w:pPr>
        <w:pStyle w:val="ListParagraph"/>
        <w:numPr>
          <w:ilvl w:val="0"/>
          <w:numId w:val="3"/>
        </w:numPr>
        <w:rPr>
          <w:rFonts w:ascii="IRON MAN OF WAR 002 NCV" w:hAnsi="IRON MAN OF WAR 002 NCV"/>
          <w:sz w:val="32"/>
          <w:szCs w:val="24"/>
        </w:rPr>
      </w:pPr>
      <w:r>
        <w:rPr>
          <w:rFonts w:ascii="IRON MAN OF WAR 002 NCV" w:hAnsi="IRON MAN OF WAR 002 NCV"/>
          <w:sz w:val="32"/>
          <w:szCs w:val="24"/>
        </w:rPr>
        <w:t>powerups</w:t>
      </w:r>
    </w:p>
    <w:p w:rsidR="0051343C" w:rsidRPr="002422A4" w:rsidRDefault="00FC6F17" w:rsidP="0051343C">
      <w:pPr>
        <w:pStyle w:val="ListParagraph"/>
        <w:numPr>
          <w:ilvl w:val="0"/>
          <w:numId w:val="3"/>
        </w:numPr>
        <w:rPr>
          <w:rFonts w:ascii="IRON MAN OF WAR 002 NCV" w:hAnsi="IRON MAN OF WAR 002 NCV"/>
          <w:sz w:val="32"/>
          <w:szCs w:val="24"/>
        </w:rPr>
      </w:pPr>
      <w:r>
        <w:rPr>
          <w:rFonts w:ascii="IRON MAN OF WAR 002 NCV" w:hAnsi="IRON MAN OF WAR 002 NCV"/>
          <w:sz w:val="32"/>
          <w:szCs w:val="24"/>
        </w:rPr>
        <w:t>exits to next levels</w:t>
      </w:r>
    </w:p>
    <w:p w:rsidR="0051343C" w:rsidRDefault="00FC6F17" w:rsidP="0051343C">
      <w:pPr>
        <w:pStyle w:val="ListParagraph"/>
        <w:numPr>
          <w:ilvl w:val="0"/>
          <w:numId w:val="3"/>
        </w:numPr>
        <w:rPr>
          <w:rFonts w:ascii="IRON MAN OF WAR 002 NCV" w:hAnsi="IRON MAN OF WAR 002 NCV"/>
          <w:sz w:val="32"/>
          <w:szCs w:val="24"/>
        </w:rPr>
      </w:pPr>
      <w:r>
        <w:rPr>
          <w:rFonts w:ascii="IRON MAN OF WAR 002 NCV" w:hAnsi="IRON MAN OF WAR 002 NCV"/>
          <w:sz w:val="32"/>
          <w:szCs w:val="24"/>
        </w:rPr>
        <w:t>punch action for iron man</w:t>
      </w:r>
    </w:p>
    <w:p w:rsidR="00FC6F17" w:rsidRPr="002422A4" w:rsidRDefault="00FC6F17" w:rsidP="0051343C">
      <w:pPr>
        <w:pStyle w:val="ListParagraph"/>
        <w:numPr>
          <w:ilvl w:val="0"/>
          <w:numId w:val="3"/>
        </w:numPr>
        <w:rPr>
          <w:rFonts w:ascii="IRON MAN OF WAR 002 NCV" w:hAnsi="IRON MAN OF WAR 002 NCV"/>
          <w:sz w:val="32"/>
          <w:szCs w:val="24"/>
        </w:rPr>
      </w:pPr>
      <w:r>
        <w:rPr>
          <w:rFonts w:ascii="IRON MAN OF WAR 002 NCV" w:hAnsi="IRON MAN OF WAR 002 NCV"/>
          <w:sz w:val="32"/>
          <w:szCs w:val="24"/>
        </w:rPr>
        <w:t>jump action for iron man</w:t>
      </w:r>
    </w:p>
    <w:sectPr w:rsidR="00FC6F17" w:rsidRPr="002422A4" w:rsidSect="00734ECC">
      <w:headerReference w:type="even" r:id="rId37"/>
      <w:headerReference w:type="default" r:id="rId38"/>
      <w:footerReference w:type="even" r:id="rId39"/>
      <w:footerReference w:type="default" r:id="rId40"/>
      <w:headerReference w:type="first" r:id="rId41"/>
      <w:footerReference w:type="first" r:id="rId42"/>
      <w:pgSz w:w="11906" w:h="16838" w:code="9"/>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10BE0" w:rsidRDefault="00510BE0" w:rsidP="00C152DC">
      <w:pPr>
        <w:spacing w:after="0" w:line="240" w:lineRule="auto"/>
      </w:pPr>
      <w:r>
        <w:separator/>
      </w:r>
    </w:p>
  </w:endnote>
  <w:endnote w:type="continuationSeparator" w:id="0">
    <w:p w:rsidR="00510BE0" w:rsidRDefault="00510BE0" w:rsidP="00C152D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IRON MAN OF WAR 002 NCV">
    <w:altName w:val="Times New Roman"/>
    <w:panose1 w:val="00000000000000000000"/>
    <w:charset w:val="00"/>
    <w:family w:val="auto"/>
    <w:pitch w:val="variable"/>
    <w:sig w:usb0="A00000AF" w:usb1="1000004A" w:usb2="00000000" w:usb3="00000000" w:csb0="00000193"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A765B" w:rsidRDefault="0068036D">
    <w:pPr>
      <w:pStyle w:val="Footer"/>
      <w:pBdr>
        <w:top w:val="thinThickSmallGap" w:sz="24" w:space="1" w:color="622423" w:themeColor="accent2" w:themeShade="7F"/>
      </w:pBdr>
      <w:rPr>
        <w:rFonts w:asciiTheme="majorHAnsi" w:hAnsiTheme="majorHAnsi"/>
      </w:rPr>
    </w:pPr>
    <w:r>
      <w:rPr>
        <w:rFonts w:asciiTheme="majorHAnsi" w:hAnsiTheme="majorHAnsi"/>
        <w:b/>
      </w:rPr>
      <w:t>Version 2</w:t>
    </w:r>
    <w:r w:rsidR="00FE3EC9">
      <w:rPr>
        <w:rFonts w:asciiTheme="majorHAnsi" w:hAnsiTheme="majorHAnsi"/>
        <w:b/>
      </w:rPr>
      <w:t>.0</w:t>
    </w:r>
    <w:r w:rsidR="00AA765B">
      <w:rPr>
        <w:rFonts w:asciiTheme="majorHAnsi" w:hAnsiTheme="majorHAnsi"/>
      </w:rPr>
      <w:ptab w:relativeTo="margin" w:alignment="right" w:leader="none"/>
    </w:r>
    <w:r w:rsidR="00AA765B">
      <w:rPr>
        <w:rFonts w:asciiTheme="majorHAnsi" w:hAnsiTheme="majorHAnsi"/>
      </w:rPr>
      <w:t xml:space="preserve">Page </w:t>
    </w:r>
    <w:r w:rsidR="00125D94">
      <w:fldChar w:fldCharType="begin"/>
    </w:r>
    <w:r w:rsidR="00953C99">
      <w:instrText xml:space="preserve"> PAGE   \* MERGEFORMAT </w:instrText>
    </w:r>
    <w:r w:rsidR="00125D94">
      <w:fldChar w:fldCharType="separate"/>
    </w:r>
    <w:r w:rsidR="006922C6" w:rsidRPr="006922C6">
      <w:rPr>
        <w:rFonts w:asciiTheme="majorHAnsi" w:hAnsiTheme="majorHAnsi"/>
        <w:noProof/>
      </w:rPr>
      <w:t>12</w:t>
    </w:r>
    <w:r w:rsidR="00125D94">
      <w:rPr>
        <w:rFonts w:asciiTheme="majorHAnsi" w:hAnsiTheme="majorHAnsi"/>
        <w:noProof/>
      </w:rPr>
      <w:fldChar w:fldCharType="end"/>
    </w:r>
  </w:p>
  <w:p w:rsidR="00AA765B" w:rsidRDefault="00AA765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A765B" w:rsidRDefault="00DD68B6">
    <w:pPr>
      <w:pStyle w:val="Footer"/>
      <w:pBdr>
        <w:top w:val="thinThickSmallGap" w:sz="24" w:space="1" w:color="622423" w:themeColor="accent2" w:themeShade="7F"/>
      </w:pBdr>
      <w:rPr>
        <w:rFonts w:asciiTheme="majorHAnsi" w:hAnsiTheme="majorHAnsi"/>
      </w:rPr>
    </w:pPr>
    <w:r>
      <w:rPr>
        <w:rFonts w:asciiTheme="majorHAnsi" w:hAnsiTheme="majorHAnsi"/>
        <w:b/>
      </w:rPr>
      <w:t>Version 2</w:t>
    </w:r>
    <w:r w:rsidR="00FE3EC9" w:rsidRPr="00FE3EC9">
      <w:rPr>
        <w:rFonts w:asciiTheme="majorHAnsi" w:hAnsiTheme="majorHAnsi"/>
        <w:b/>
      </w:rPr>
      <w:t>.0</w:t>
    </w:r>
    <w:r w:rsidR="00AA765B">
      <w:rPr>
        <w:rFonts w:asciiTheme="majorHAnsi" w:hAnsiTheme="majorHAnsi"/>
      </w:rPr>
      <w:ptab w:relativeTo="margin" w:alignment="right" w:leader="none"/>
    </w:r>
    <w:r w:rsidR="00AA765B">
      <w:rPr>
        <w:rFonts w:asciiTheme="majorHAnsi" w:hAnsiTheme="majorHAnsi"/>
      </w:rPr>
      <w:t xml:space="preserve">Page </w:t>
    </w:r>
    <w:r w:rsidR="00125D94">
      <w:fldChar w:fldCharType="begin"/>
    </w:r>
    <w:r w:rsidR="00953C99">
      <w:instrText xml:space="preserve"> PAGE   \* MERGEFORMAT </w:instrText>
    </w:r>
    <w:r w:rsidR="00125D94">
      <w:fldChar w:fldCharType="separate"/>
    </w:r>
    <w:r w:rsidR="006922C6" w:rsidRPr="006922C6">
      <w:rPr>
        <w:rFonts w:asciiTheme="majorHAnsi" w:hAnsiTheme="majorHAnsi"/>
        <w:noProof/>
      </w:rPr>
      <w:t>19</w:t>
    </w:r>
    <w:r w:rsidR="00125D94">
      <w:rPr>
        <w:rFonts w:asciiTheme="majorHAnsi" w:hAnsiTheme="majorHAnsi"/>
        <w:noProof/>
      </w:rPr>
      <w:fldChar w:fldCharType="end"/>
    </w:r>
  </w:p>
  <w:p w:rsidR="00AA765B" w:rsidRDefault="00AA765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62BAA" w:rsidRDefault="00062BA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10BE0" w:rsidRDefault="00510BE0" w:rsidP="00C152DC">
      <w:pPr>
        <w:spacing w:after="0" w:line="240" w:lineRule="auto"/>
      </w:pPr>
      <w:r>
        <w:separator/>
      </w:r>
    </w:p>
  </w:footnote>
  <w:footnote w:type="continuationSeparator" w:id="0">
    <w:p w:rsidR="00510BE0" w:rsidRDefault="00510BE0" w:rsidP="00C152D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tblCellMar>
        <w:top w:w="72" w:type="dxa"/>
        <w:left w:w="115" w:type="dxa"/>
        <w:bottom w:w="72" w:type="dxa"/>
        <w:right w:w="115" w:type="dxa"/>
      </w:tblCellMar>
      <w:tblLook w:val="04A0" w:firstRow="1" w:lastRow="0" w:firstColumn="1" w:lastColumn="0" w:noHBand="0" w:noVBand="1"/>
    </w:tblPr>
    <w:tblGrid>
      <w:gridCol w:w="6318"/>
      <w:gridCol w:w="2708"/>
    </w:tblGrid>
    <w:tr w:rsidR="00C152DC" w:rsidTr="002B396E">
      <w:tc>
        <w:tcPr>
          <w:tcW w:w="3500" w:type="pct"/>
          <w:tcBorders>
            <w:bottom w:val="single" w:sz="4" w:space="0" w:color="auto"/>
          </w:tcBorders>
          <w:vAlign w:val="bottom"/>
        </w:tcPr>
        <w:p w:rsidR="00C152DC" w:rsidRDefault="00C152DC" w:rsidP="00370F05">
          <w:pPr>
            <w:pStyle w:val="Header"/>
            <w:jc w:val="right"/>
            <w:rPr>
              <w:bCs/>
              <w:noProof/>
              <w:color w:val="76923C" w:themeColor="accent3" w:themeShade="BF"/>
              <w:sz w:val="24"/>
              <w:szCs w:val="24"/>
            </w:rPr>
          </w:pPr>
          <w:r>
            <w:rPr>
              <w:b/>
              <w:bCs/>
              <w:color w:val="76923C" w:themeColor="accent3" w:themeShade="BF"/>
              <w:sz w:val="24"/>
              <w:szCs w:val="24"/>
            </w:rPr>
            <w:t>[</w:t>
          </w:r>
          <w:sdt>
            <w:sdtPr>
              <w:rPr>
                <w:b/>
                <w:bCs/>
                <w:caps/>
                <w:sz w:val="24"/>
                <w:szCs w:val="24"/>
              </w:rPr>
              <w:alias w:val="Title"/>
              <w:id w:val="77677295"/>
              <w:dataBinding w:prefixMappings="xmlns:ns0='http://schemas.openxmlformats.org/package/2006/metadata/core-properties' xmlns:ns1='http://purl.org/dc/elements/1.1/'" w:xpath="/ns0:coreProperties[1]/ns1:title[1]" w:storeItemID="{6C3C8BC8-F283-45AE-878A-BAB7291924A1}"/>
              <w:text/>
            </w:sdtPr>
            <w:sdtEndPr/>
            <w:sdtContent>
              <w:r w:rsidR="00370F05">
                <w:rPr>
                  <w:b/>
                  <w:bCs/>
                  <w:caps/>
                  <w:sz w:val="24"/>
                  <w:szCs w:val="24"/>
                </w:rPr>
                <w:t>IRON Man: the clone attack</w:t>
              </w:r>
            </w:sdtContent>
          </w:sdt>
          <w:r>
            <w:rPr>
              <w:b/>
              <w:bCs/>
              <w:color w:val="76923C" w:themeColor="accent3" w:themeShade="BF"/>
              <w:sz w:val="24"/>
              <w:szCs w:val="24"/>
            </w:rPr>
            <w:t>]</w:t>
          </w:r>
        </w:p>
      </w:tc>
      <w:sdt>
        <w:sdtPr>
          <w:rPr>
            <w:color w:val="FFFFFF" w:themeColor="background1"/>
          </w:rPr>
          <w:alias w:val="Date"/>
          <w:id w:val="77677290"/>
          <w:dataBinding w:prefixMappings="xmlns:ns0='http://schemas.microsoft.com/office/2006/coverPageProps'" w:xpath="/ns0:CoverPageProperties[1]/ns0:PublishDate[1]" w:storeItemID="{55AF091B-3C7A-41E3-B477-F2FDAA23CFDA}"/>
          <w:date w:fullDate="2017-08-11T00:00:00Z">
            <w:dateFormat w:val="MMMM d, yyyy"/>
            <w:lid w:val="en-US"/>
            <w:storeMappedDataAs w:val="dateTime"/>
            <w:calendar w:val="gregorian"/>
          </w:date>
        </w:sdtPr>
        <w:sdtEndPr/>
        <w:sdtContent>
          <w:tc>
            <w:tcPr>
              <w:tcW w:w="1500" w:type="pct"/>
              <w:tcBorders>
                <w:bottom w:val="single" w:sz="4" w:space="0" w:color="943634" w:themeColor="accent2" w:themeShade="BF"/>
              </w:tcBorders>
              <w:shd w:val="clear" w:color="auto" w:fill="4F6228" w:themeFill="accent3" w:themeFillShade="80"/>
              <w:vAlign w:val="bottom"/>
            </w:tcPr>
            <w:p w:rsidR="00C152DC" w:rsidRDefault="0068036D" w:rsidP="002B396E">
              <w:pPr>
                <w:pStyle w:val="Header"/>
                <w:rPr>
                  <w:color w:val="FFFFFF" w:themeColor="background1"/>
                </w:rPr>
              </w:pPr>
              <w:r>
                <w:rPr>
                  <w:color w:val="FFFFFF" w:themeColor="background1"/>
                  <w:lang w:val="en-US"/>
                </w:rPr>
                <w:t>August 11</w:t>
              </w:r>
              <w:r w:rsidR="00A662A7">
                <w:rPr>
                  <w:color w:val="FFFFFF" w:themeColor="background1"/>
                  <w:lang w:val="en-US"/>
                </w:rPr>
                <w:t>, 2017</w:t>
              </w:r>
            </w:p>
          </w:tc>
        </w:sdtContent>
      </w:sdt>
    </w:tr>
  </w:tbl>
  <w:p w:rsidR="00C152DC" w:rsidRDefault="00510BE0">
    <w:pPr>
      <w:pStyle w:val="Header"/>
    </w:pPr>
    <w:r>
      <w:rPr>
        <w:b/>
        <w:bCs/>
        <w:noProof/>
        <w:color w:val="76923C" w:themeColor="accent3" w:themeShade="BF"/>
        <w:sz w:val="24"/>
        <w:szCs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74274704" o:spid="_x0000_s2101" type="#_x0000_t75" style="position:absolute;margin-left:0;margin-top:0;width:594.95pt;height:841.9pt;z-index:-251657216;mso-position-horizontal:center;mso-position-horizontal-relative:margin;mso-position-vertical:center;mso-position-vertical-relative:margin" o:allowincell="f">
          <v:imagedata r:id="rId1" o:title="HULK AND IRON MAN small"/>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tblCellMar>
        <w:top w:w="72" w:type="dxa"/>
        <w:left w:w="115" w:type="dxa"/>
        <w:bottom w:w="72" w:type="dxa"/>
        <w:right w:w="115" w:type="dxa"/>
      </w:tblCellMar>
      <w:tblLook w:val="04A0" w:firstRow="1" w:lastRow="0" w:firstColumn="1" w:lastColumn="0" w:noHBand="0" w:noVBand="1"/>
    </w:tblPr>
    <w:tblGrid>
      <w:gridCol w:w="2708"/>
      <w:gridCol w:w="6318"/>
    </w:tblGrid>
    <w:tr w:rsidR="00C152DC" w:rsidTr="002B396E">
      <w:sdt>
        <w:sdtPr>
          <w:rPr>
            <w:color w:val="FFFFFF" w:themeColor="background1"/>
          </w:rPr>
          <w:alias w:val="Date"/>
          <w:id w:val="77625188"/>
          <w:dataBinding w:prefixMappings="xmlns:ns0='http://schemas.microsoft.com/office/2006/coverPageProps'" w:xpath="/ns0:CoverPageProperties[1]/ns0:PublishDate[1]" w:storeItemID="{55AF091B-3C7A-41E3-B477-F2FDAA23CFDA}"/>
          <w:date w:fullDate="2017-08-11T00:00:00Z">
            <w:dateFormat w:val="MMMM d, yyyy"/>
            <w:lid w:val="en-US"/>
            <w:storeMappedDataAs w:val="dateTime"/>
            <w:calendar w:val="gregorian"/>
          </w:date>
        </w:sdtPr>
        <w:sdtEndPr/>
        <w:sdtContent>
          <w:tc>
            <w:tcPr>
              <w:tcW w:w="1500" w:type="pct"/>
              <w:tcBorders>
                <w:bottom w:val="single" w:sz="4" w:space="0" w:color="943634" w:themeColor="accent2" w:themeShade="BF"/>
              </w:tcBorders>
              <w:shd w:val="clear" w:color="auto" w:fill="4F6228" w:themeFill="accent3" w:themeFillShade="80"/>
              <w:vAlign w:val="bottom"/>
            </w:tcPr>
            <w:p w:rsidR="00C152DC" w:rsidRPr="00C152DC" w:rsidRDefault="00222ACC">
              <w:pPr>
                <w:pStyle w:val="Header"/>
                <w:jc w:val="right"/>
                <w:rPr>
                  <w:color w:val="FFFFFF" w:themeColor="background1"/>
                  <w:sz w:val="20"/>
                  <w:szCs w:val="20"/>
                </w:rPr>
              </w:pPr>
              <w:r>
                <w:rPr>
                  <w:color w:val="FFFFFF" w:themeColor="background1"/>
                  <w:lang w:val="en-US"/>
                </w:rPr>
                <w:t>August 11, 2017</w:t>
              </w:r>
            </w:p>
          </w:tc>
        </w:sdtContent>
      </w:sdt>
      <w:tc>
        <w:tcPr>
          <w:tcW w:w="4000" w:type="pct"/>
          <w:tcBorders>
            <w:bottom w:val="single" w:sz="4" w:space="0" w:color="auto"/>
          </w:tcBorders>
          <w:vAlign w:val="bottom"/>
        </w:tcPr>
        <w:p w:rsidR="00C152DC" w:rsidRDefault="00C152DC">
          <w:pPr>
            <w:pStyle w:val="Header"/>
            <w:rPr>
              <w:bCs/>
              <w:color w:val="76923C" w:themeColor="accent3" w:themeShade="BF"/>
              <w:sz w:val="24"/>
              <w:szCs w:val="24"/>
            </w:rPr>
          </w:pPr>
          <w:r>
            <w:rPr>
              <w:b/>
              <w:bCs/>
              <w:color w:val="76923C" w:themeColor="accent3" w:themeShade="BF"/>
              <w:sz w:val="24"/>
              <w:szCs w:val="24"/>
            </w:rPr>
            <w:t>[</w:t>
          </w:r>
          <w:sdt>
            <w:sdtPr>
              <w:rPr>
                <w:b/>
                <w:bCs/>
                <w:caps/>
                <w:sz w:val="24"/>
                <w:szCs w:val="24"/>
              </w:rPr>
              <w:alias w:val="Title"/>
              <w:id w:val="77625180"/>
              <w:dataBinding w:prefixMappings="xmlns:ns0='http://schemas.openxmlformats.org/package/2006/metadata/core-properties' xmlns:ns1='http://purl.org/dc/elements/1.1/'" w:xpath="/ns0:coreProperties[1]/ns1:title[1]" w:storeItemID="{6C3C8BC8-F283-45AE-878A-BAB7291924A1}"/>
              <w:text/>
            </w:sdtPr>
            <w:sdtEndPr/>
            <w:sdtContent>
              <w:r w:rsidR="00370F05">
                <w:rPr>
                  <w:b/>
                  <w:bCs/>
                  <w:caps/>
                  <w:sz w:val="24"/>
                  <w:szCs w:val="24"/>
                  <w:lang w:val="en-US"/>
                </w:rPr>
                <w:t>IRON Man: the clone attack</w:t>
              </w:r>
            </w:sdtContent>
          </w:sdt>
          <w:r>
            <w:rPr>
              <w:b/>
              <w:bCs/>
              <w:color w:val="76923C" w:themeColor="accent3" w:themeShade="BF"/>
              <w:sz w:val="24"/>
              <w:szCs w:val="24"/>
            </w:rPr>
            <w:t>]</w:t>
          </w:r>
        </w:p>
      </w:tc>
    </w:tr>
  </w:tbl>
  <w:p w:rsidR="00C152DC" w:rsidRDefault="00510BE0">
    <w:pPr>
      <w:pStyle w:val="Header"/>
    </w:pPr>
    <w:r>
      <w:rPr>
        <w:noProof/>
        <w:color w:val="FFFFFF" w:themeColor="background1"/>
        <w:lang w:val="en-U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74274705" o:spid="_x0000_s2100" type="#_x0000_t75" style="position:absolute;margin-left:0;margin-top:0;width:594.95pt;height:841.9pt;z-index:-251656192;mso-position-horizontal:center;mso-position-horizontal-relative:margin;mso-position-vertical:center;mso-position-vertical-relative:margin" o:allowincell="f">
          <v:imagedata r:id="rId1" o:title="HULK AND IRON MAN small"/>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62BAA" w:rsidRDefault="00510BE0">
    <w:pPr>
      <w:pStyle w:val="Heade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74274703" o:spid="_x0000_s2097" type="#_x0000_t75" style="position:absolute;margin-left:0;margin-top:0;width:594.95pt;height:841.9pt;z-index:-251658240;mso-position-horizontal:center;mso-position-horizontal-relative:margin;mso-position-vertical:center;mso-position-vertical-relative:margin" o:allowincell="f">
          <v:imagedata r:id="rId1" o:title="HULK AND IRON MAN small"/>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33490E"/>
    <w:multiLevelType w:val="hybridMultilevel"/>
    <w:tmpl w:val="D0AABC42"/>
    <w:lvl w:ilvl="0" w:tplc="E482D984">
      <w:start w:val="1"/>
      <w:numFmt w:val="upperRoman"/>
      <w:pStyle w:val="Heading1"/>
      <w:lvlText w:val="%1."/>
      <w:lvlJc w:val="right"/>
      <w:pPr>
        <w:ind w:left="450" w:hanging="360"/>
      </w:pPr>
      <w:rPr>
        <w:b w:val="0"/>
        <w:i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ED76C60"/>
    <w:multiLevelType w:val="hybridMultilevel"/>
    <w:tmpl w:val="E0243E9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6DDD7802"/>
    <w:multiLevelType w:val="hybridMultilevel"/>
    <w:tmpl w:val="7CDA14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72667802"/>
    <w:multiLevelType w:val="hybridMultilevel"/>
    <w:tmpl w:val="7A823ED0"/>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727306F9"/>
    <w:multiLevelType w:val="hybridMultilevel"/>
    <w:tmpl w:val="50B478D4"/>
    <w:lvl w:ilvl="0" w:tplc="188863E0">
      <w:start w:val="1"/>
      <w:numFmt w:val="upperRoman"/>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7B1E1137"/>
    <w:multiLevelType w:val="hybridMultilevel"/>
    <w:tmpl w:val="350698F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num w:numId="1">
    <w:abstractNumId w:val="0"/>
  </w:num>
  <w:num w:numId="2">
    <w:abstractNumId w:val="5"/>
  </w:num>
  <w:num w:numId="3">
    <w:abstractNumId w:val="3"/>
  </w:num>
  <w:num w:numId="4">
    <w:abstractNumId w:val="1"/>
  </w:num>
  <w:num w:numId="5">
    <w:abstractNumId w:val="2"/>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isplayBackgroundShape/>
  <w:attachedTemplate r:id="rId1"/>
  <w:defaultTabStop w:val="720"/>
  <w:evenAndOddHeaders/>
  <w:drawingGridHorizontalSpacing w:val="110"/>
  <w:displayHorizontalDrawingGridEvery w:val="2"/>
  <w:characterSpacingControl w:val="doNotCompress"/>
  <w:hdrShapeDefaults>
    <o:shapedefaults v:ext="edit" spidmax="2102"/>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0MTOyMDG2MDUxMTIwNDRV0lEKTi0uzszPAykwqQUA+XFPJSwAAAA="/>
  </w:docVars>
  <w:rsids>
    <w:rsidRoot w:val="00021BBC"/>
    <w:rsid w:val="00021BBC"/>
    <w:rsid w:val="00023AF4"/>
    <w:rsid w:val="00041C8A"/>
    <w:rsid w:val="00062BAA"/>
    <w:rsid w:val="00080D8D"/>
    <w:rsid w:val="00082C34"/>
    <w:rsid w:val="000A282A"/>
    <w:rsid w:val="000C2B09"/>
    <w:rsid w:val="000C57F5"/>
    <w:rsid w:val="000D0C58"/>
    <w:rsid w:val="000E0D9F"/>
    <w:rsid w:val="000E12E4"/>
    <w:rsid w:val="00101DB3"/>
    <w:rsid w:val="001132BF"/>
    <w:rsid w:val="00125D94"/>
    <w:rsid w:val="00144101"/>
    <w:rsid w:val="001760C3"/>
    <w:rsid w:val="001847D6"/>
    <w:rsid w:val="00191AE9"/>
    <w:rsid w:val="001A7520"/>
    <w:rsid w:val="002120AC"/>
    <w:rsid w:val="00222ACC"/>
    <w:rsid w:val="002422A4"/>
    <w:rsid w:val="002502F9"/>
    <w:rsid w:val="00257208"/>
    <w:rsid w:val="002710F8"/>
    <w:rsid w:val="00293458"/>
    <w:rsid w:val="00294AAD"/>
    <w:rsid w:val="002B396E"/>
    <w:rsid w:val="002B74C0"/>
    <w:rsid w:val="002C2904"/>
    <w:rsid w:val="00324D95"/>
    <w:rsid w:val="003279CE"/>
    <w:rsid w:val="00330ED9"/>
    <w:rsid w:val="003422A1"/>
    <w:rsid w:val="00370F05"/>
    <w:rsid w:val="00376586"/>
    <w:rsid w:val="00377EDA"/>
    <w:rsid w:val="003A580A"/>
    <w:rsid w:val="003B6685"/>
    <w:rsid w:val="003B7DE8"/>
    <w:rsid w:val="003C0A27"/>
    <w:rsid w:val="003C7A8B"/>
    <w:rsid w:val="003E1D34"/>
    <w:rsid w:val="003E1D56"/>
    <w:rsid w:val="003E5FF3"/>
    <w:rsid w:val="003F5ED2"/>
    <w:rsid w:val="00406391"/>
    <w:rsid w:val="00420F46"/>
    <w:rsid w:val="00444FCB"/>
    <w:rsid w:val="00451BC8"/>
    <w:rsid w:val="00454826"/>
    <w:rsid w:val="004715C0"/>
    <w:rsid w:val="00485024"/>
    <w:rsid w:val="004A0B6A"/>
    <w:rsid w:val="004A69BA"/>
    <w:rsid w:val="004C6588"/>
    <w:rsid w:val="004D7A8A"/>
    <w:rsid w:val="00507825"/>
    <w:rsid w:val="00510BE0"/>
    <w:rsid w:val="0051343C"/>
    <w:rsid w:val="00521EEE"/>
    <w:rsid w:val="0052734F"/>
    <w:rsid w:val="00544C39"/>
    <w:rsid w:val="005662D5"/>
    <w:rsid w:val="00572BB6"/>
    <w:rsid w:val="00594CA5"/>
    <w:rsid w:val="00597988"/>
    <w:rsid w:val="00597CAD"/>
    <w:rsid w:val="005B06C8"/>
    <w:rsid w:val="005C2F0F"/>
    <w:rsid w:val="005C399C"/>
    <w:rsid w:val="005E5DEE"/>
    <w:rsid w:val="00610FA3"/>
    <w:rsid w:val="00612D0D"/>
    <w:rsid w:val="00646E68"/>
    <w:rsid w:val="00646FCC"/>
    <w:rsid w:val="0066007B"/>
    <w:rsid w:val="00666036"/>
    <w:rsid w:val="0068036D"/>
    <w:rsid w:val="00686D09"/>
    <w:rsid w:val="00691022"/>
    <w:rsid w:val="006922C6"/>
    <w:rsid w:val="006A0BB4"/>
    <w:rsid w:val="006B1D95"/>
    <w:rsid w:val="006C3D35"/>
    <w:rsid w:val="006C3F18"/>
    <w:rsid w:val="00734ECC"/>
    <w:rsid w:val="007425AD"/>
    <w:rsid w:val="00744BAC"/>
    <w:rsid w:val="00752F9E"/>
    <w:rsid w:val="00760A1F"/>
    <w:rsid w:val="007D0DC5"/>
    <w:rsid w:val="007D2A8E"/>
    <w:rsid w:val="007D325F"/>
    <w:rsid w:val="007E26DF"/>
    <w:rsid w:val="0080038D"/>
    <w:rsid w:val="00821CA5"/>
    <w:rsid w:val="00856DBE"/>
    <w:rsid w:val="008624F1"/>
    <w:rsid w:val="00886597"/>
    <w:rsid w:val="0088796C"/>
    <w:rsid w:val="0089531C"/>
    <w:rsid w:val="008A45DC"/>
    <w:rsid w:val="008C6B2D"/>
    <w:rsid w:val="008D6598"/>
    <w:rsid w:val="008E601F"/>
    <w:rsid w:val="008F3C94"/>
    <w:rsid w:val="00901CB2"/>
    <w:rsid w:val="00902166"/>
    <w:rsid w:val="00911395"/>
    <w:rsid w:val="00913F5C"/>
    <w:rsid w:val="0092200A"/>
    <w:rsid w:val="00953C99"/>
    <w:rsid w:val="00964D41"/>
    <w:rsid w:val="00972E8F"/>
    <w:rsid w:val="0099551D"/>
    <w:rsid w:val="00996533"/>
    <w:rsid w:val="009A4D42"/>
    <w:rsid w:val="009E678B"/>
    <w:rsid w:val="009F0EB8"/>
    <w:rsid w:val="009F6693"/>
    <w:rsid w:val="00A06A79"/>
    <w:rsid w:val="00A17A21"/>
    <w:rsid w:val="00A2083F"/>
    <w:rsid w:val="00A26D31"/>
    <w:rsid w:val="00A333BE"/>
    <w:rsid w:val="00A34EFA"/>
    <w:rsid w:val="00A617D7"/>
    <w:rsid w:val="00A64599"/>
    <w:rsid w:val="00A662A7"/>
    <w:rsid w:val="00A7159E"/>
    <w:rsid w:val="00AA21B2"/>
    <w:rsid w:val="00AA342C"/>
    <w:rsid w:val="00AA765B"/>
    <w:rsid w:val="00AB4F57"/>
    <w:rsid w:val="00AC16FC"/>
    <w:rsid w:val="00AD223E"/>
    <w:rsid w:val="00AE00D0"/>
    <w:rsid w:val="00AE1372"/>
    <w:rsid w:val="00B2152D"/>
    <w:rsid w:val="00B56BE3"/>
    <w:rsid w:val="00BA262A"/>
    <w:rsid w:val="00BD4FFE"/>
    <w:rsid w:val="00BF4089"/>
    <w:rsid w:val="00C1330B"/>
    <w:rsid w:val="00C152DC"/>
    <w:rsid w:val="00C21BE9"/>
    <w:rsid w:val="00C53247"/>
    <w:rsid w:val="00C90F74"/>
    <w:rsid w:val="00CC6FBD"/>
    <w:rsid w:val="00CD614B"/>
    <w:rsid w:val="00D04EC2"/>
    <w:rsid w:val="00D22F74"/>
    <w:rsid w:val="00D254C9"/>
    <w:rsid w:val="00D321F2"/>
    <w:rsid w:val="00D43603"/>
    <w:rsid w:val="00D63F42"/>
    <w:rsid w:val="00D668E0"/>
    <w:rsid w:val="00D75CEB"/>
    <w:rsid w:val="00D82416"/>
    <w:rsid w:val="00D912CE"/>
    <w:rsid w:val="00DB6737"/>
    <w:rsid w:val="00DD5997"/>
    <w:rsid w:val="00DD68B6"/>
    <w:rsid w:val="00DF0E62"/>
    <w:rsid w:val="00DF527B"/>
    <w:rsid w:val="00E004E5"/>
    <w:rsid w:val="00E01F4C"/>
    <w:rsid w:val="00E20891"/>
    <w:rsid w:val="00E575C8"/>
    <w:rsid w:val="00E6005D"/>
    <w:rsid w:val="00EB6F93"/>
    <w:rsid w:val="00ED24F1"/>
    <w:rsid w:val="00F04551"/>
    <w:rsid w:val="00F158B4"/>
    <w:rsid w:val="00F35C9E"/>
    <w:rsid w:val="00F362D0"/>
    <w:rsid w:val="00F55F07"/>
    <w:rsid w:val="00F57C63"/>
    <w:rsid w:val="00FC6F17"/>
    <w:rsid w:val="00FE3EC9"/>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102"/>
    <o:shapelayout v:ext="edit">
      <o:idmap v:ext="edit" data="1"/>
    </o:shapelayout>
  </w:shapeDefaults>
  <w:decimalSymbol w:val="."/>
  <w:listSeparator w:val=","/>
  <w15:docId w15:val="{70DD3E3C-A9A8-4D6F-9A9E-E60B6599E3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CA" w:eastAsia="zh-TW"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666036"/>
  </w:style>
  <w:style w:type="paragraph" w:styleId="Heading1">
    <w:name w:val="heading 1"/>
    <w:basedOn w:val="ListParagraph"/>
    <w:next w:val="Normal"/>
    <w:link w:val="Heading1Char"/>
    <w:uiPriority w:val="9"/>
    <w:qFormat/>
    <w:rsid w:val="002422A4"/>
    <w:pPr>
      <w:numPr>
        <w:numId w:val="1"/>
      </w:numPr>
      <w:outlineLvl w:val="0"/>
    </w:pPr>
    <w:rPr>
      <w:rFonts w:ascii="IRON MAN OF WAR 002 NCV" w:hAnsi="IRON MAN OF WAR 002 NCV"/>
      <w:sz w:val="32"/>
      <w:szCs w:val="24"/>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3E1D56"/>
    <w:pPr>
      <w:spacing w:after="0" w:line="240" w:lineRule="auto"/>
    </w:pPr>
  </w:style>
  <w:style w:type="character" w:customStyle="1" w:styleId="NoSpacingChar">
    <w:name w:val="No Spacing Char"/>
    <w:basedOn w:val="DefaultParagraphFont"/>
    <w:link w:val="NoSpacing"/>
    <w:uiPriority w:val="1"/>
    <w:rsid w:val="003E1D56"/>
    <w:rPr>
      <w:rFonts w:eastAsiaTheme="minorEastAsia"/>
    </w:rPr>
  </w:style>
  <w:style w:type="paragraph" w:styleId="BalloonText">
    <w:name w:val="Balloon Text"/>
    <w:basedOn w:val="Normal"/>
    <w:link w:val="BalloonTextChar"/>
    <w:uiPriority w:val="99"/>
    <w:semiHidden/>
    <w:unhideWhenUsed/>
    <w:rsid w:val="003E1D5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E1D56"/>
    <w:rPr>
      <w:rFonts w:ascii="Tahoma" w:hAnsi="Tahoma" w:cs="Tahoma"/>
      <w:sz w:val="16"/>
      <w:szCs w:val="16"/>
    </w:rPr>
  </w:style>
  <w:style w:type="paragraph" w:styleId="ListParagraph">
    <w:name w:val="List Paragraph"/>
    <w:basedOn w:val="Normal"/>
    <w:uiPriority w:val="34"/>
    <w:qFormat/>
    <w:rsid w:val="00686D09"/>
    <w:pPr>
      <w:ind w:left="720"/>
      <w:contextualSpacing/>
    </w:pPr>
  </w:style>
  <w:style w:type="paragraph" w:styleId="Header">
    <w:name w:val="header"/>
    <w:basedOn w:val="Normal"/>
    <w:link w:val="HeaderChar"/>
    <w:uiPriority w:val="99"/>
    <w:unhideWhenUsed/>
    <w:rsid w:val="00C152DC"/>
    <w:pPr>
      <w:tabs>
        <w:tab w:val="center" w:pos="4680"/>
        <w:tab w:val="right" w:pos="9360"/>
      </w:tabs>
      <w:spacing w:after="0" w:line="240" w:lineRule="auto"/>
    </w:pPr>
  </w:style>
  <w:style w:type="character" w:customStyle="1" w:styleId="HeaderChar">
    <w:name w:val="Header Char"/>
    <w:basedOn w:val="DefaultParagraphFont"/>
    <w:link w:val="Header"/>
    <w:uiPriority w:val="99"/>
    <w:rsid w:val="00C152DC"/>
  </w:style>
  <w:style w:type="paragraph" w:styleId="Footer">
    <w:name w:val="footer"/>
    <w:basedOn w:val="Normal"/>
    <w:link w:val="FooterChar"/>
    <w:uiPriority w:val="99"/>
    <w:unhideWhenUsed/>
    <w:rsid w:val="00C152DC"/>
    <w:pPr>
      <w:tabs>
        <w:tab w:val="center" w:pos="4680"/>
        <w:tab w:val="right" w:pos="9360"/>
      </w:tabs>
      <w:spacing w:after="0" w:line="240" w:lineRule="auto"/>
    </w:pPr>
  </w:style>
  <w:style w:type="character" w:customStyle="1" w:styleId="FooterChar">
    <w:name w:val="Footer Char"/>
    <w:basedOn w:val="DefaultParagraphFont"/>
    <w:link w:val="Footer"/>
    <w:uiPriority w:val="99"/>
    <w:rsid w:val="00C152DC"/>
  </w:style>
  <w:style w:type="character" w:customStyle="1" w:styleId="Heading1Char">
    <w:name w:val="Heading 1 Char"/>
    <w:basedOn w:val="DefaultParagraphFont"/>
    <w:link w:val="Heading1"/>
    <w:uiPriority w:val="9"/>
    <w:rsid w:val="002422A4"/>
    <w:rPr>
      <w:rFonts w:ascii="IRON MAN OF WAR 002 NCV" w:hAnsi="IRON MAN OF WAR 002 NCV"/>
      <w:sz w:val="32"/>
      <w:szCs w:val="24"/>
      <w:u w:val="single"/>
    </w:rPr>
  </w:style>
  <w:style w:type="paragraph" w:styleId="TOCHeading">
    <w:name w:val="TOC Heading"/>
    <w:basedOn w:val="Heading1"/>
    <w:next w:val="Normal"/>
    <w:uiPriority w:val="39"/>
    <w:unhideWhenUsed/>
    <w:qFormat/>
    <w:rsid w:val="00901CB2"/>
    <w:pPr>
      <w:spacing w:line="259" w:lineRule="auto"/>
      <w:outlineLvl w:val="9"/>
    </w:pPr>
    <w:rPr>
      <w:lang w:val="en-US" w:eastAsia="en-US"/>
    </w:rPr>
  </w:style>
  <w:style w:type="paragraph" w:styleId="TOC1">
    <w:name w:val="toc 1"/>
    <w:basedOn w:val="Normal"/>
    <w:next w:val="Normal"/>
    <w:autoRedefine/>
    <w:uiPriority w:val="39"/>
    <w:unhideWhenUsed/>
    <w:rsid w:val="00901CB2"/>
    <w:pPr>
      <w:spacing w:after="100"/>
    </w:pPr>
  </w:style>
  <w:style w:type="character" w:styleId="Hyperlink">
    <w:name w:val="Hyperlink"/>
    <w:basedOn w:val="DefaultParagraphFont"/>
    <w:uiPriority w:val="99"/>
    <w:unhideWhenUsed/>
    <w:rsid w:val="00901CB2"/>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settings" Target="settings.xml"/><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footer" Target="footer1.xml"/><Relationship Id="rId3" Type="http://schemas.openxmlformats.org/officeDocument/2006/relationships/customXml" Target="../customXml/item3.xml"/><Relationship Id="rId21" Type="http://schemas.openxmlformats.org/officeDocument/2006/relationships/image" Target="media/image10.jpeg"/><Relationship Id="rId34" Type="http://schemas.openxmlformats.org/officeDocument/2006/relationships/image" Target="media/image23.gif"/><Relationship Id="rId42" Type="http://schemas.openxmlformats.org/officeDocument/2006/relationships/footer" Target="footer3.xml"/><Relationship Id="rId7" Type="http://schemas.openxmlformats.org/officeDocument/2006/relationships/styles" Target="styles.xml"/><Relationship Id="rId12" Type="http://schemas.openxmlformats.org/officeDocument/2006/relationships/image" Target="media/image1.jpe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gif"/><Relationship Id="rId38" Type="http://schemas.openxmlformats.org/officeDocument/2006/relationships/header" Target="header2.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jpeg"/><Relationship Id="rId41"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header" Target="header1.xml"/><Relationship Id="rId40" Type="http://schemas.openxmlformats.org/officeDocument/2006/relationships/footer" Target="footer2.xml"/><Relationship Id="rId5" Type="http://schemas.openxmlformats.org/officeDocument/2006/relationships/customXml" Target="../customXml/item5.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jpeg"/><Relationship Id="rId10" Type="http://schemas.openxmlformats.org/officeDocument/2006/relationships/footnotes" Target="footnotes.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jpeg"/><Relationship Id="rId35" Type="http://schemas.openxmlformats.org/officeDocument/2006/relationships/image" Target="media/image24.png"/><Relationship Id="rId43"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26.png"/></Relationships>
</file>

<file path=word/_rels/header2.xml.rels><?xml version="1.0" encoding="UTF-8" standalone="yes"?>
<Relationships xmlns="http://schemas.openxmlformats.org/package/2006/relationships"><Relationship Id="rId1" Type="http://schemas.openxmlformats.org/officeDocument/2006/relationships/image" Target="media/image26.png"/></Relationships>
</file>

<file path=word/_rels/header3.xml.rels><?xml version="1.0" encoding="UTF-8" standalone="yes"?>
<Relationships xmlns="http://schemas.openxmlformats.org/package/2006/relationships"><Relationship Id="rId1" Type="http://schemas.openxmlformats.org/officeDocument/2006/relationships/image" Target="media/image26.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Thomas\AppData\Roaming\Microsoft\Templates\TP030000466.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2017-08-11T00:00:00</PublishDate>
  <Abstract/>
  <CompanyAddress/>
  <CompanyPhone/>
  <CompanyFax/>
  <CompanyEmail/>
</CoverPageProperties>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file>

<file path=customXml/item4.xml><?xml version="1.0" encoding="utf-8"?>
<ct:contentTypeSchema xmlns:ct="http://schemas.microsoft.com/office/2006/metadata/contentType" xmlns:ma="http://schemas.microsoft.com/office/2006/metadata/properties/metaAttributes" ct:_="" ma:_="" ma:contentTypeName="TemplateFile" ma:contentTypeID="0x0101006EDDDB5EE6D98C44930B742096920B300400F5B6D36B3EF94B4E9A635CDF2A18F5B8" ma:contentTypeVersion="33" ma:contentTypeDescription="Create a new document." ma:contentTypeScope="" ma:versionID="37d3ec2b48d53e45b233ad8f52fe1b11"/>
</file>

<file path=customXml/item5.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F8A6096-AC3C-41A5-9CB9-998E1823050B}">
  <ds:schemaRefs>
    <ds:schemaRef ds:uri="http://schemas.microsoft.com/sharepoint/v3/contenttype/forms"/>
  </ds:schemaRefs>
</ds:datastoreItem>
</file>

<file path=customXml/itemProps3.xml><?xml version="1.0" encoding="utf-8"?>
<ds:datastoreItem xmlns:ds="http://schemas.openxmlformats.org/officeDocument/2006/customXml" ds:itemID="{6BD01D80-C71E-4C35-9EC9-AB4B2A68E7C1}">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F9F1F569-4C10-4968-8575-367736BE939A}">
  <ds:schemaRefs>
    <ds:schemaRef ds:uri="http://schemas.microsoft.com/office/2006/metadata/contentType"/>
    <ds:schemaRef ds:uri="http://schemas.microsoft.com/office/2006/metadata/properties/metaAttributes"/>
  </ds:schemaRefs>
</ds:datastoreItem>
</file>

<file path=customXml/itemProps5.xml><?xml version="1.0" encoding="utf-8"?>
<ds:datastoreItem xmlns:ds="http://schemas.openxmlformats.org/officeDocument/2006/customXml" ds:itemID="{B8EF74E4-2649-44ED-BFD8-B9BB0AAF0A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TP030000466.dotx</Template>
  <TotalTime>66</TotalTime>
  <Pages>20</Pages>
  <Words>1143</Words>
  <Characters>6517</Characters>
  <Application>Microsoft Office Word</Application>
  <DocSecurity>0</DocSecurity>
  <Lines>54</Lines>
  <Paragraphs>15</Paragraphs>
  <ScaleCrop>false</ScaleCrop>
  <HeadingPairs>
    <vt:vector size="2" baseType="variant">
      <vt:variant>
        <vt:lpstr>Title</vt:lpstr>
      </vt:variant>
      <vt:variant>
        <vt:i4>1</vt:i4>
      </vt:variant>
    </vt:vector>
  </HeadingPairs>
  <TitlesOfParts>
    <vt:vector size="1" baseType="lpstr">
      <vt:lpstr>IRON Man: the clone attack</vt:lpstr>
    </vt:vector>
  </TitlesOfParts>
  <Company>Valve</Company>
  <LinksUpToDate>false</LinksUpToDate>
  <CharactersWithSpaces>7645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IRON Man: the clone attack</dc:title>
  <dc:subject>Global Offensive</dc:subject>
  <dc:creator>Kenny Perroni</dc:creator>
  <cp:lastModifiedBy>Renato Jr</cp:lastModifiedBy>
  <cp:revision>2</cp:revision>
  <cp:lastPrinted>2017-08-04T13:58:00Z</cp:lastPrinted>
  <dcterms:created xsi:type="dcterms:W3CDTF">2017-08-11T18:00:00Z</dcterms:created>
  <dcterms:modified xsi:type="dcterms:W3CDTF">2017-08-12T00:44:00Z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TC300004669990</vt:lpwstr>
  </property>
</Properties>
</file>